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14A17D13" w:rsidR="00E97402" w:rsidRDefault="00F77DE7">
      <w:pPr>
        <w:pStyle w:val="Text"/>
        <w:ind w:firstLine="0"/>
        <w:rPr>
          <w:sz w:val="18"/>
          <w:szCs w:val="18"/>
        </w:rPr>
      </w:pPr>
      <w:bookmarkStart w:id="0" w:name="_elm000001"/>
      <w:bookmarkStart w:id="1" w:name="_elm00001a"/>
      <w:bookmarkStart w:id="2" w:name="_elm00001d"/>
      <w:r w:rsidRPr="00F77DE7">
        <w:rPr>
          <w:sz w:val="18"/>
          <w:szCs w:val="18"/>
          <w:vertAlign w:val="superscript"/>
        </w:rPr>
        <w:t>1</w:t>
      </w:r>
      <w:bookmarkEnd w:id="2"/>
    </w:p>
    <w:p w14:paraId="5ADC8C35" w14:textId="1BB14B1A" w:rsidR="003E110D" w:rsidRPr="003E110D" w:rsidRDefault="003E110D" w:rsidP="003E110D">
      <w:pPr>
        <w:framePr w:w="9360" w:hSpace="187" w:vSpace="187" w:wrap="notBeside" w:vAnchor="text" w:hAnchor="page" w:xAlign="center" w:y="1"/>
        <w:jc w:val="center"/>
        <w:rPr>
          <w:b/>
          <w:color w:val="000000"/>
          <w:sz w:val="48"/>
          <w:szCs w:val="48"/>
        </w:rPr>
      </w:pPr>
      <w:bookmarkStart w:id="3" w:name="_elm00002f"/>
      <w:bookmarkStart w:id="4" w:name="_elm000030"/>
      <w:r w:rsidRPr="003E110D">
        <w:rPr>
          <w:bCs/>
          <w:sz w:val="48"/>
          <w:szCs w:val="48"/>
        </w:rPr>
        <w:t>A Novel Fuzzy Modeling Structure – Decomposed Fuzzy System</w:t>
      </w:r>
      <w:bookmarkEnd w:id="3"/>
      <w:r w:rsidR="009369C2">
        <w:rPr>
          <w:bCs/>
          <w:sz w:val="48"/>
          <w:szCs w:val="48"/>
        </w:rPr>
        <w:t xml:space="preserve"> </w:t>
      </w:r>
      <w:bookmarkEnd w:id="4"/>
    </w:p>
    <w:p w14:paraId="57A655BF" w14:textId="16E4F7DD" w:rsidR="00E97402" w:rsidRDefault="003E110D">
      <w:pPr>
        <w:pStyle w:val="Authors"/>
        <w:framePr w:wrap="notBeside"/>
      </w:pPr>
      <w:bookmarkStart w:id="5" w:name="_elm00001e"/>
      <w:bookmarkStart w:id="6" w:name="_elm00001f"/>
      <w:bookmarkStart w:id="7" w:name="_elm000020"/>
      <w:bookmarkStart w:id="8" w:name="_elm000022"/>
      <w:r w:rsidRPr="003E110D">
        <w:t>Shun-Feng</w:t>
      </w:r>
      <w:bookmarkEnd w:id="6"/>
      <w:r w:rsidRPr="003E110D">
        <w:t xml:space="preserve"> </w:t>
      </w:r>
      <w:bookmarkStart w:id="9" w:name="_elm000021"/>
      <w:r w:rsidRPr="003E110D">
        <w:t>Su</w:t>
      </w:r>
      <w:bookmarkEnd w:id="7"/>
      <w:bookmarkEnd w:id="9"/>
      <w:r w:rsidR="00392DBA">
        <w:t xml:space="preserve">, </w:t>
      </w:r>
      <w:bookmarkStart w:id="10" w:name="_elm000023"/>
      <w:bookmarkStart w:id="11" w:name="_elm000024"/>
      <w:r w:rsidR="00A95C50">
        <w:rPr>
          <w:i/>
        </w:rPr>
        <w:t>Fellow</w:t>
      </w:r>
      <w:bookmarkEnd w:id="11"/>
      <w:r w:rsidR="00392DBA" w:rsidRPr="00392DBA">
        <w:rPr>
          <w:i/>
        </w:rPr>
        <w:t>, IEEE</w:t>
      </w:r>
      <w:bookmarkStart w:id="12" w:name="_elm000025"/>
      <w:bookmarkEnd w:id="8"/>
      <w:bookmarkEnd w:id="10"/>
      <w:r w:rsidR="00E97402">
        <w:t xml:space="preserve">, </w:t>
      </w:r>
      <w:bookmarkStart w:id="13" w:name="_elm000026"/>
      <w:bookmarkStart w:id="14" w:name="_elm000027"/>
      <w:bookmarkStart w:id="15" w:name="_elm000028"/>
      <w:bookmarkEnd w:id="12"/>
      <w:r w:rsidRPr="003E110D">
        <w:t>Ming-Chang</w:t>
      </w:r>
      <w:bookmarkEnd w:id="13"/>
      <w:r w:rsidRPr="003E110D">
        <w:t xml:space="preserve"> </w:t>
      </w:r>
      <w:bookmarkStart w:id="16" w:name="_elm000029"/>
      <w:r w:rsidRPr="003E110D">
        <w:t>Chen</w:t>
      </w:r>
      <w:bookmarkStart w:id="17" w:name="_elm00002a"/>
      <w:bookmarkEnd w:id="14"/>
      <w:bookmarkEnd w:id="15"/>
      <w:bookmarkEnd w:id="16"/>
      <w:r w:rsidR="00E97402">
        <w:t xml:space="preserve">, and </w:t>
      </w:r>
      <w:bookmarkStart w:id="18" w:name="_elm00002b"/>
      <w:bookmarkStart w:id="19" w:name="_elm00002c"/>
      <w:bookmarkStart w:id="20" w:name="_elm00002d"/>
      <w:bookmarkEnd w:id="17"/>
      <w:r w:rsidRPr="003E110D">
        <w:t>Yao-Chu</w:t>
      </w:r>
      <w:bookmarkEnd w:id="18"/>
      <w:r w:rsidRPr="003E110D">
        <w:t xml:space="preserve"> </w:t>
      </w:r>
      <w:bookmarkStart w:id="21" w:name="_elm00002e"/>
      <w:r w:rsidRPr="003E110D">
        <w:t>Hsueh</w:t>
      </w:r>
      <w:bookmarkEnd w:id="5"/>
      <w:bookmarkEnd w:id="19"/>
      <w:bookmarkEnd w:id="20"/>
      <w:bookmarkEnd w:id="21"/>
    </w:p>
    <w:p w14:paraId="41ADC547" w14:textId="69B60929" w:rsidR="00F77DE7" w:rsidRDefault="00F77DE7" w:rsidP="00F77DE7">
      <w:pPr>
        <w:pStyle w:val="FootnoteText"/>
        <w:rPr>
          <w:lang w:eastAsia="zh-TW"/>
        </w:rPr>
      </w:pPr>
      <w:bookmarkStart w:id="22" w:name="_elm000006"/>
      <w:bookmarkStart w:id="23" w:name="_elm000008"/>
      <w:bookmarkStart w:id="24" w:name="_elm000009"/>
      <w:bookmarkStart w:id="25" w:name="_elm000041"/>
      <w:r w:rsidRPr="00F77DE7">
        <w:rPr>
          <w:vertAlign w:val="superscript"/>
        </w:rPr>
        <w:t>1</w:t>
      </w:r>
      <w:bookmarkEnd w:id="23"/>
      <w:bookmarkEnd w:id="24"/>
      <w:r w:rsidRPr="00F77DE7">
        <w:t xml:space="preserve"> </w:t>
      </w:r>
      <w:r w:rsidRPr="00D52157">
        <w:t xml:space="preserve">his work was supported by the </w:t>
      </w:r>
      <w:bookmarkStart w:id="26" w:name="_elm000007"/>
      <w:r w:rsidRPr="00D52157">
        <w:t>Ministry of Science and Technology, Taiwan, under Grant MOST 104-2221-E-011-090 -MY3</w:t>
      </w:r>
      <w:bookmarkEnd w:id="22"/>
      <w:bookmarkEnd w:id="26"/>
    </w:p>
    <w:p w14:paraId="42761CCB" w14:textId="77777777" w:rsidR="00F77DE7" w:rsidRDefault="00F77DE7" w:rsidP="00E43530">
      <w:pPr>
        <w:pStyle w:val="FootnoteText"/>
        <w:ind w:firstLine="0"/>
        <w:rPr>
          <w:lang w:eastAsia="zh-TW"/>
        </w:rPr>
      </w:pPr>
      <w:bookmarkStart w:id="27" w:name="_elm000042"/>
      <w:bookmarkStart w:id="28" w:name="_elm000043"/>
      <w:bookmarkStart w:id="29" w:name="_elm000048"/>
      <w:bookmarkStart w:id="30" w:name="_elm00004c"/>
      <w:r>
        <w:t>S.-F. Su is with the Department of Electrical Engineering</w:t>
      </w:r>
      <w:bookmarkEnd w:id="28"/>
      <w:r>
        <w:t xml:space="preserve">, </w:t>
      </w:r>
      <w:bookmarkStart w:id="31" w:name="_elm000044"/>
      <w:r>
        <w:t>National Taiwan University of Science and Technology</w:t>
      </w:r>
      <w:bookmarkStart w:id="32" w:name="_elm000046"/>
      <w:bookmarkEnd w:id="31"/>
      <w:r>
        <w:t xml:space="preserve">, </w:t>
      </w:r>
      <w:bookmarkStart w:id="33" w:name="_elm000045"/>
      <w:r>
        <w:t>Taipei</w:t>
      </w:r>
      <w:bookmarkEnd w:id="33"/>
      <w:r>
        <w:t xml:space="preserve"> </w:t>
      </w:r>
      <w:bookmarkStart w:id="34" w:name="_elm000047"/>
      <w:r>
        <w:t>106</w:t>
      </w:r>
      <w:bookmarkEnd w:id="32"/>
      <w:bookmarkEnd w:id="34"/>
      <w:r>
        <w:t xml:space="preserve">, </w:t>
      </w:r>
      <w:bookmarkStart w:id="35" w:name="_elm000049"/>
      <w:r>
        <w:t>Taiwan</w:t>
      </w:r>
      <w:bookmarkEnd w:id="35"/>
      <w:r>
        <w:rPr>
          <w:rFonts w:hint="eastAsia"/>
          <w:lang w:eastAsia="zh-TW"/>
        </w:rPr>
        <w:t xml:space="preserve">. </w:t>
      </w:r>
      <w:bookmarkEnd w:id="29"/>
    </w:p>
    <w:p w14:paraId="483B7615" w14:textId="77777777" w:rsidR="00F77DE7" w:rsidRDefault="00F77DE7" w:rsidP="00F77DE7">
      <w:pPr>
        <w:pStyle w:val="FootnoteText"/>
        <w:ind w:firstLine="0"/>
        <w:rPr>
          <w:lang w:eastAsia="zh-TW"/>
        </w:rPr>
      </w:pPr>
      <w:bookmarkStart w:id="36" w:name="_elm00004a"/>
      <w:bookmarkStart w:id="37" w:name="_elm00004d"/>
      <w:bookmarkStart w:id="38" w:name="_elm00004e"/>
      <w:r>
        <w:rPr>
          <w:rFonts w:hint="eastAsia"/>
          <w:lang w:eastAsia="zh-TW"/>
        </w:rPr>
        <w:t>(</w:t>
      </w:r>
      <w:r>
        <w:t>e-mail:</w:t>
      </w:r>
      <w:r>
        <w:rPr>
          <w:rFonts w:hint="eastAsia"/>
          <w:lang w:eastAsia="zh-TW"/>
        </w:rPr>
        <w:t xml:space="preserve"> </w:t>
      </w:r>
      <w:bookmarkStart w:id="39" w:name="_elm00004b"/>
      <w:bookmarkEnd w:id="36"/>
      <w:r>
        <w:t>s</w:t>
      </w:r>
      <w:r>
        <w:rPr>
          <w:rFonts w:hint="eastAsia"/>
          <w:lang w:eastAsia="zh-TW"/>
        </w:rPr>
        <w:t>fs</w:t>
      </w:r>
      <w:r>
        <w:t>u@</w:t>
      </w:r>
      <w:r>
        <w:rPr>
          <w:rFonts w:hint="eastAsia"/>
          <w:lang w:eastAsia="zh-TW"/>
        </w:rPr>
        <w:t>mail</w:t>
      </w:r>
      <w:r>
        <w:t>.ntust.edu.tw</w:t>
      </w:r>
      <w:bookmarkStart w:id="40" w:name="_elm00004f"/>
      <w:bookmarkEnd w:id="39"/>
      <w:r>
        <w:rPr>
          <w:rFonts w:hint="eastAsia"/>
          <w:lang w:eastAsia="zh-TW"/>
        </w:rPr>
        <w:t>).</w:t>
      </w:r>
      <w:bookmarkEnd w:id="25"/>
      <w:bookmarkEnd w:id="27"/>
      <w:bookmarkEnd w:id="30"/>
      <w:bookmarkEnd w:id="37"/>
      <w:bookmarkEnd w:id="38"/>
      <w:bookmarkEnd w:id="40"/>
    </w:p>
    <w:p w14:paraId="2C2DD168" w14:textId="7B9AD286" w:rsidR="00F77DE7" w:rsidRDefault="00F77DE7" w:rsidP="00E43530">
      <w:pPr>
        <w:pStyle w:val="FootnoteText"/>
        <w:ind w:firstLine="0"/>
        <w:rPr>
          <w:lang w:eastAsia="zh-TW"/>
        </w:rPr>
      </w:pPr>
      <w:bookmarkStart w:id="41" w:name="_elm00003a"/>
      <w:bookmarkStart w:id="42" w:name="_elm00003b"/>
      <w:bookmarkStart w:id="43" w:name="_elm00003d"/>
      <w:bookmarkStart w:id="44" w:name="_elm00003e"/>
      <w:bookmarkStart w:id="45" w:name="_elm000040"/>
      <w:r>
        <w:rPr>
          <w:rFonts w:hint="eastAsia"/>
          <w:lang w:eastAsia="zh-TW"/>
        </w:rPr>
        <w:t>M</w:t>
      </w:r>
      <w:r>
        <w:t>.-</w:t>
      </w:r>
      <w:r>
        <w:rPr>
          <w:rFonts w:hint="eastAsia"/>
          <w:lang w:eastAsia="zh-TW"/>
        </w:rPr>
        <w:t>C</w:t>
      </w:r>
      <w:r>
        <w:t xml:space="preserve">. </w:t>
      </w:r>
      <w:r>
        <w:rPr>
          <w:rFonts w:hint="eastAsia"/>
          <w:lang w:eastAsia="zh-TW"/>
        </w:rPr>
        <w:t>Chen</w:t>
      </w:r>
      <w:r>
        <w:t xml:space="preserve"> is with the </w:t>
      </w:r>
      <w:r w:rsidRPr="00153859">
        <w:t>National Chung-Shan Institute of Science and Technology</w:t>
      </w:r>
      <w:bookmarkEnd w:id="42"/>
      <w:r>
        <w:t xml:space="preserve">, </w:t>
      </w:r>
      <w:bookmarkStart w:id="46" w:name="_elm00003c"/>
      <w:r w:rsidRPr="00153859">
        <w:t>Taoyuan City 32546</w:t>
      </w:r>
      <w:bookmarkEnd w:id="46"/>
      <w:r w:rsidRPr="00153859">
        <w:t>,</w:t>
      </w:r>
      <w:r>
        <w:rPr>
          <w:rFonts w:hint="eastAsia"/>
          <w:lang w:eastAsia="zh-TW"/>
        </w:rPr>
        <w:t xml:space="preserve"> </w:t>
      </w:r>
      <w:bookmarkStart w:id="47" w:name="_elm00003f"/>
      <w:r w:rsidRPr="00153859">
        <w:t>Taiwan</w:t>
      </w:r>
      <w:bookmarkEnd w:id="47"/>
      <w:r>
        <w:rPr>
          <w:rFonts w:hint="eastAsia"/>
          <w:lang w:eastAsia="zh-TW"/>
        </w:rPr>
        <w:t>.</w:t>
      </w:r>
      <w:bookmarkEnd w:id="41"/>
      <w:bookmarkEnd w:id="43"/>
      <w:bookmarkEnd w:id="44"/>
      <w:r w:rsidR="009369C2">
        <w:rPr>
          <w:lang w:eastAsia="zh-TW"/>
        </w:rPr>
        <w:t xml:space="preserve"> </w:t>
      </w:r>
      <w:bookmarkEnd w:id="45"/>
    </w:p>
    <w:p w14:paraId="74C74B16" w14:textId="77777777" w:rsidR="00F77DE7" w:rsidRDefault="00F77DE7" w:rsidP="00F77DE7">
      <w:pPr>
        <w:pStyle w:val="FootnoteText"/>
        <w:ind w:firstLine="0"/>
        <w:rPr>
          <w:lang w:eastAsia="zh-TW"/>
        </w:rPr>
      </w:pPr>
      <w:bookmarkStart w:id="48" w:name="_elm00000f"/>
      <w:r>
        <w:rPr>
          <w:rFonts w:hint="eastAsia"/>
          <w:lang w:eastAsia="zh-TW"/>
        </w:rPr>
        <w:t>(</w:t>
      </w:r>
      <w:r>
        <w:t>e-mail:</w:t>
      </w:r>
      <w:r>
        <w:rPr>
          <w:rFonts w:hint="eastAsia"/>
          <w:lang w:eastAsia="zh-TW"/>
        </w:rPr>
        <w:t xml:space="preserve"> maximchen.chen@gmail.com).</w:t>
      </w:r>
      <w:bookmarkEnd w:id="48"/>
    </w:p>
    <w:p w14:paraId="1C986FB3" w14:textId="77777777" w:rsidR="00F77DE7" w:rsidRDefault="00F77DE7" w:rsidP="00E43530">
      <w:pPr>
        <w:pStyle w:val="FootnoteText"/>
        <w:ind w:firstLine="0"/>
        <w:rPr>
          <w:lang w:eastAsia="zh-TW"/>
        </w:rPr>
      </w:pPr>
      <w:bookmarkStart w:id="49" w:name="_elm000010"/>
      <w:r>
        <w:rPr>
          <w:rFonts w:hint="eastAsia"/>
          <w:lang w:eastAsia="zh-TW"/>
        </w:rPr>
        <w:t>Y</w:t>
      </w:r>
      <w:r>
        <w:t>.-</w:t>
      </w:r>
      <w:r>
        <w:rPr>
          <w:rFonts w:hint="eastAsia"/>
          <w:lang w:eastAsia="zh-TW"/>
        </w:rPr>
        <w:t>C</w:t>
      </w:r>
      <w:r>
        <w:t xml:space="preserve">. </w:t>
      </w:r>
      <w:r w:rsidRPr="008317EB">
        <w:t>Hsueh</w:t>
      </w:r>
      <w:r>
        <w:t xml:space="preserve"> is with the </w:t>
      </w:r>
      <w:r w:rsidRPr="007805FE">
        <w:t>Advantech Co., Ltd</w:t>
      </w:r>
      <w:r>
        <w:t>, Taipei, Taiwan</w:t>
      </w:r>
      <w:r>
        <w:rPr>
          <w:rFonts w:hint="eastAsia"/>
          <w:lang w:eastAsia="zh-TW"/>
        </w:rPr>
        <w:t xml:space="preserve">. </w:t>
      </w:r>
      <w:bookmarkEnd w:id="49"/>
    </w:p>
    <w:p w14:paraId="1F01DE4D" w14:textId="77777777" w:rsidR="00F77DE7" w:rsidRDefault="00F77DE7" w:rsidP="00F77DE7">
      <w:pPr>
        <w:pStyle w:val="FootnoteText"/>
        <w:ind w:firstLine="0"/>
        <w:rPr>
          <w:lang w:eastAsia="zh-TW"/>
        </w:rPr>
      </w:pPr>
      <w:bookmarkStart w:id="50" w:name="_elm000011"/>
      <w:r>
        <w:t>(e-mail: D9307202@mail.ntust.edu.tw</w:t>
      </w:r>
      <w:r>
        <w:rPr>
          <w:rFonts w:hint="eastAsia"/>
          <w:lang w:eastAsia="zh-TW"/>
        </w:rPr>
        <w:t>)</w:t>
      </w:r>
      <w:bookmarkEnd w:id="50"/>
    </w:p>
    <w:p w14:paraId="46D5B4BC" w14:textId="25B9F343" w:rsidR="00F77DE7" w:rsidRPr="00F77DE7" w:rsidRDefault="00F77DE7" w:rsidP="00F77DE7"/>
    <w:p w14:paraId="23345CB3" w14:textId="00729549" w:rsidR="00E97402" w:rsidRDefault="00E97402">
      <w:pPr>
        <w:pStyle w:val="Abstract"/>
      </w:pPr>
      <w:bookmarkStart w:id="51" w:name="_elm000012"/>
      <w:bookmarkStart w:id="52" w:name="_elm000013"/>
      <w:bookmarkStart w:id="53" w:name="_elm000014"/>
      <w:r>
        <w:rPr>
          <w:i/>
          <w:iCs/>
        </w:rPr>
        <w:t>Abstract</w:t>
      </w:r>
      <w:bookmarkEnd w:id="51"/>
      <w:r>
        <w:t>—</w:t>
      </w:r>
      <w:bookmarkStart w:id="54" w:name="_elm000015"/>
      <w:bookmarkStart w:id="55" w:name="_elm000016"/>
      <w:r w:rsidR="003E110D" w:rsidRPr="003E110D">
        <w:t>Decomposed fuzzy system (DFS) is a fuzzy system with a novel structure. Due to its excellent learning performance, DFS is originally proposed for an online learning control scheme [1] and is shown to have effective learning performance. This study is about the use of DFS for modeling dynamic systems. Since the learning mechanism used in online learning control is not suitable for modeling tasks, a commonly-used back propagation learning algorithm is adapted for the use of DFS in modeling dynamic systems. The structure of DFS is to decompose each fuzzy variable into fuzzy sub-systems that are called component fuzzy systems. Owing to the independency among component fuzzy systems, the learning for those parameters is also independent among different component fuzzy systems and thus, the learning can become more efficient. From the simulation results, it is evident that the proposed DFS can have much faster convergent speed. In addition, the DFS has a smaller testing error than those of other fuzzy systems.</w:t>
      </w:r>
      <w:r w:rsidR="00D5536F">
        <w:t xml:space="preserve"> </w:t>
      </w:r>
      <w:bookmarkEnd w:id="52"/>
      <w:bookmarkEnd w:id="53"/>
      <w:bookmarkEnd w:id="54"/>
      <w:bookmarkEnd w:id="55"/>
    </w:p>
    <w:p w14:paraId="4AE5DCCE" w14:textId="2CFA1C0A" w:rsidR="00E97402" w:rsidRDefault="00E97402">
      <w:pPr>
        <w:pStyle w:val="IndexTerms"/>
      </w:pPr>
      <w:bookmarkStart w:id="56" w:name="PointTmp"/>
      <w:bookmarkStart w:id="57" w:name="_elm000017"/>
      <w:bookmarkStart w:id="58" w:name="_elm00001b"/>
      <w:r>
        <w:rPr>
          <w:i/>
          <w:iCs/>
        </w:rPr>
        <w:t>Index Terms</w:t>
      </w:r>
      <w:bookmarkEnd w:id="57"/>
      <w:r>
        <w:t>—</w:t>
      </w:r>
      <w:bookmarkStart w:id="59" w:name="_elm000018"/>
      <w:r w:rsidR="003E110D" w:rsidRPr="003E110D">
        <w:t>Decomposed fuzzy system</w:t>
      </w:r>
      <w:bookmarkEnd w:id="59"/>
      <w:r w:rsidR="003E110D" w:rsidRPr="003E110D">
        <w:t xml:space="preserve">, </w:t>
      </w:r>
      <w:bookmarkStart w:id="60" w:name="_elm000019"/>
      <w:r w:rsidR="003E110D" w:rsidRPr="003E110D">
        <w:t>back propagation learning algorithm</w:t>
      </w:r>
      <w:bookmarkEnd w:id="60"/>
      <w:r w:rsidR="003E110D" w:rsidRPr="003E110D">
        <w:t xml:space="preserve">, </w:t>
      </w:r>
      <w:bookmarkStart w:id="61" w:name="_elm00001c"/>
      <w:r w:rsidR="003E110D" w:rsidRPr="003E110D">
        <w:t>identification</w:t>
      </w:r>
      <w:bookmarkEnd w:id="1"/>
      <w:bookmarkEnd w:id="58"/>
      <w:bookmarkEnd w:id="61"/>
      <w:r w:rsidR="003E110D" w:rsidRPr="003E110D">
        <w:t>.</w:t>
      </w:r>
      <w:bookmarkEnd w:id="0"/>
    </w:p>
    <w:p w14:paraId="1D5B113B" w14:textId="79CFF2E3" w:rsidR="00E97402" w:rsidRDefault="00763538" w:rsidP="00E43530">
      <w:pPr>
        <w:pStyle w:val="Heading1"/>
        <w:numPr>
          <w:ilvl w:val="0"/>
          <w:numId w:val="0"/>
        </w:numPr>
      </w:pPr>
      <w:bookmarkStart w:id="62" w:name="_elm000050"/>
      <w:bookmarkStart w:id="63" w:name="_elm000051"/>
      <w:bookmarkEnd w:id="56"/>
      <w:r>
        <w:t>I.</w:t>
      </w:r>
      <w:r>
        <w:tab/>
      </w:r>
      <w:r w:rsidR="00E97402">
        <w:t>I</w:t>
      </w:r>
      <w:r w:rsidR="00E97402">
        <w:rPr>
          <w:sz w:val="16"/>
          <w:szCs w:val="16"/>
        </w:rPr>
        <w:t>NTRODUCTION</w:t>
      </w:r>
      <w:bookmarkEnd w:id="63"/>
    </w:p>
    <w:p w14:paraId="49B0B49D" w14:textId="4B21DCFD" w:rsidR="00E97402" w:rsidRDefault="003E110D">
      <w:pPr>
        <w:pStyle w:val="Text"/>
        <w:keepNext/>
        <w:framePr w:dropCap="drop" w:lines="2" w:wrap="auto" w:vAnchor="text" w:hAnchor="text"/>
        <w:spacing w:line="480" w:lineRule="exact"/>
        <w:ind w:firstLine="0"/>
        <w:rPr>
          <w:smallCaps/>
          <w:position w:val="-3"/>
          <w:sz w:val="56"/>
          <w:szCs w:val="56"/>
        </w:rPr>
      </w:pPr>
      <w:bookmarkStart w:id="64" w:name="_elm000052"/>
      <w:r>
        <w:rPr>
          <w:rFonts w:hint="eastAsia"/>
          <w:position w:val="-3"/>
          <w:sz w:val="56"/>
          <w:szCs w:val="56"/>
          <w:lang w:eastAsia="zh-TW"/>
        </w:rPr>
        <w:t>A</w:t>
      </w:r>
      <w:bookmarkEnd w:id="64"/>
    </w:p>
    <w:p w14:paraId="442A7339" w14:textId="1BD7BBED" w:rsidR="003E110D" w:rsidRPr="003E110D" w:rsidRDefault="003E110D" w:rsidP="003E110D">
      <w:pPr>
        <w:pStyle w:val="Text"/>
        <w:ind w:firstLine="0"/>
      </w:pPr>
      <w:bookmarkStart w:id="65" w:name="_elm000053"/>
      <w:r w:rsidRPr="003E110D">
        <w:t>s proved in the literature [2-5], neural networks or fuzzy systems are universal approximators. Thus, they have been pervasively employed to model dynamic systems [4-12]. These approaches are to construct systems directly from the input- output relationship without the use of any domain knowledge, and hence, they are often referred to as model-free estimators [13]. Neural fuzzy system (NFS) can be said to be a fuzzy system equipped with the learning capability of neural networks. Various studies on NFS have been reported in the literature [14-25]. In [14], by modifying the centers and the widths of Gaussian basis functions, which act as the fuzzy membership functions, a fuzzy radial basis function neural network (FRBFNN) is proposed to have a fast convergence learning process. In [15-18], recurrent fuzzy neural network structures are proposed to resolve temporal problems. The recurrent property is achieved by using the delayed output of each membership function feedback to itself and is referred to as delay feedback in [21]. In [19], an approach combining a fuzzy radial basis function neural network with a recurrent fuzzy neural network (termed as RFRBFNN) is proposed to obtain better function approximate capability and faster convergence speed. Basically, FRBFNN is a traditional fuzzy system with learning on both the premise and consequence parts. RFRBFNN is to have delay feedbacks to have more inputs. In this study, a novel structure of NFS is proposed. It is referred to as the back propagation decomposed fuzzy systems (BPDFS). The idea is completely different from previous approaches. BPDFS is to provide a structure that can have a simple learning process so that the learning can become efficient and then the performance will become better too.</w:t>
      </w:r>
      <w:bookmarkEnd w:id="65"/>
    </w:p>
    <w:p w14:paraId="2B931DB0" w14:textId="77777777" w:rsidR="003E110D" w:rsidRPr="003E110D" w:rsidRDefault="003E110D" w:rsidP="003E110D">
      <w:pPr>
        <w:pStyle w:val="Text"/>
        <w:ind w:firstLine="0"/>
      </w:pPr>
      <w:bookmarkStart w:id="66" w:name="_elm000054"/>
      <w:r w:rsidRPr="003E110D">
        <w:t xml:space="preserve">BPDFS is to use the decomposed fuzzy system (DFS) structure for modeling dynamic systems. Originally, DFS is proposed for an online learning control scheme, adaptive fuzzy control, due to its effective learning [1]. DFS have been shown to have very effective learning for adaptive fuzzy control. In this study, whether DFS can also bring advantages to modeling tasks is considered. In the literature, various NSF structures have been proposed. Most of them are equipped with the back propagation learning algorithm. However, most approaches have complicated structures and then even may result in nice approximate capability, they may increase learning burden and cause ineffective learning. It can be found from our study that the structure of DFS together with the commonly-used back propagation learning algorithm not only has very effective learning but also shows better approximate capability in modeling dynamic systems compared to those existing fuzzy systems. </w:t>
      </w:r>
      <w:bookmarkEnd w:id="66"/>
    </w:p>
    <w:p w14:paraId="45E6A375" w14:textId="77777777" w:rsidR="003E110D" w:rsidRPr="003E110D" w:rsidRDefault="003E110D" w:rsidP="003E110D">
      <w:pPr>
        <w:pStyle w:val="Text"/>
      </w:pPr>
      <w:bookmarkStart w:id="67" w:name="_elm000055"/>
      <w:r w:rsidRPr="003E110D">
        <w:t>The structure of DFS is to decompose each fuzzy variable into a fuzzy sub-system called component fuzzy system. Conceptually, each component fuzzy system can be viewed an extension of a fuzzy rule in a traditional fuzzy system. We shall give more detailed introduction in the following section. It can be found that the learning mechanism used in adaptive fuzzy control is based on the Lyapunov theorem and is not suitable for modeling tasks. A commonly-used back propagation learning algorithm is adapted for the use of decomposed fuzzy systems in modeling dynamic systems. Owing to the independency among component fuzzy systems, the learning for those parameters is also independent among different component fuzzy systems and thus, the learning can become more efficient. In addition, it can be found from our experiments that the generalization capability can also become better when DFS is used.</w:t>
      </w:r>
      <w:bookmarkEnd w:id="67"/>
    </w:p>
    <w:p w14:paraId="75337FF6" w14:textId="3C199406" w:rsidR="003E110D" w:rsidRPr="003E110D" w:rsidRDefault="003E110D" w:rsidP="003E110D">
      <w:pPr>
        <w:pStyle w:val="Text"/>
      </w:pPr>
      <w:bookmarkStart w:id="68" w:name="_elm000056"/>
      <w:r w:rsidRPr="003E110D">
        <w:t xml:space="preserve">This paper is divided into five sections. After this </w:t>
      </w:r>
      <w:r w:rsidRPr="003E110D">
        <w:lastRenderedPageBreak/>
        <w:t>introduction section, Section II outlines the structure of the DFS. The learning process of the proposed BPDFS is introduced in Section III. Section IV presents a number of examples to verify the effectiveness of the proposed BPDFS. Finally, conclusions are given in Section V.</w:t>
      </w:r>
      <w:bookmarkEnd w:id="68"/>
    </w:p>
    <w:p w14:paraId="5B11FF87" w14:textId="385040BA" w:rsidR="003E110D" w:rsidRPr="003E110D" w:rsidRDefault="00763538" w:rsidP="00E43530">
      <w:pPr>
        <w:pStyle w:val="Heading1"/>
        <w:numPr>
          <w:ilvl w:val="0"/>
          <w:numId w:val="0"/>
        </w:numPr>
      </w:pPr>
      <w:bookmarkStart w:id="69" w:name="_elm000057"/>
      <w:r w:rsidRPr="003E110D">
        <w:t>II.</w:t>
      </w:r>
      <w:r w:rsidRPr="003E110D">
        <w:tab/>
      </w:r>
      <w:r w:rsidR="003E110D" w:rsidRPr="003E110D">
        <w:t xml:space="preserve">Decomposed </w:t>
      </w:r>
      <w:r w:rsidR="003E110D" w:rsidRPr="003E110D">
        <w:rPr>
          <w:rFonts w:hint="eastAsia"/>
        </w:rPr>
        <w:t>F</w:t>
      </w:r>
      <w:r w:rsidR="003E110D" w:rsidRPr="003E110D">
        <w:t xml:space="preserve">uzzy </w:t>
      </w:r>
      <w:r w:rsidR="003E110D" w:rsidRPr="003E110D">
        <w:rPr>
          <w:rFonts w:hint="eastAsia"/>
        </w:rPr>
        <w:t>S</w:t>
      </w:r>
      <w:r w:rsidR="003E110D" w:rsidRPr="003E110D">
        <w:t>ystems</w:t>
      </w:r>
      <w:bookmarkEnd w:id="69"/>
    </w:p>
    <w:p w14:paraId="5D135C58" w14:textId="77777777" w:rsidR="003E110D" w:rsidRPr="00576C9E" w:rsidRDefault="003E110D" w:rsidP="003E110D">
      <w:pPr>
        <w:spacing w:line="252" w:lineRule="auto"/>
        <w:ind w:firstLine="202"/>
        <w:jc w:val="both"/>
        <w:rPr>
          <w:szCs w:val="24"/>
        </w:rPr>
      </w:pPr>
      <w:bookmarkStart w:id="70" w:name="_elm000058"/>
      <w:r w:rsidRPr="00AD0A18">
        <w:rPr>
          <w:color w:val="000000"/>
          <w:szCs w:val="24"/>
        </w:rPr>
        <w:t>In this section, a novel fuzzy system structure called the decomposed fuzzy system</w:t>
      </w:r>
      <w:r>
        <w:rPr>
          <w:rFonts w:hint="eastAsia"/>
          <w:color w:val="000000"/>
          <w:szCs w:val="24"/>
        </w:rPr>
        <w:t xml:space="preserve"> is introduced for the use in modeling dynamical systems</w:t>
      </w:r>
      <w:r w:rsidRPr="00AD0A18">
        <w:rPr>
          <w:color w:val="000000"/>
          <w:szCs w:val="24"/>
        </w:rPr>
        <w:t xml:space="preserve">. </w:t>
      </w:r>
      <w:r>
        <w:rPr>
          <w:rFonts w:hint="eastAsia"/>
          <w:color w:val="000000"/>
          <w:szCs w:val="24"/>
        </w:rPr>
        <w:t>DFS is originally proposed for adaptive fuzzy control and has been shown to have nice learning performance [1].</w:t>
      </w:r>
      <w:r w:rsidRPr="00746196">
        <w:rPr>
          <w:color w:val="000000"/>
          <w:szCs w:val="24"/>
        </w:rPr>
        <w:t xml:space="preserve"> </w:t>
      </w:r>
      <w:r w:rsidRPr="00576C9E">
        <w:rPr>
          <w:rFonts w:hint="eastAsia"/>
          <w:szCs w:val="24"/>
        </w:rPr>
        <w:t xml:space="preserve">Basically, the layer number is similar to the fuzzy partition number in traditional fuzzy systems. In our study, the selection of the layer number is to have one component fuzzy system corresponding to one fuzzy rule in a traditional fuzzy system so that the learning effects of DFS can be viewed as the variation effects of membership functions in traditional fuzzy systems. Normally, the layer number can be selected based on the required resolution. </w:t>
      </w:r>
      <w:bookmarkEnd w:id="70"/>
    </w:p>
    <w:p w14:paraId="4ACA8ADD" w14:textId="47F3CB04" w:rsidR="003E110D" w:rsidRPr="00E8107D" w:rsidRDefault="003E110D" w:rsidP="003E110D">
      <w:pPr>
        <w:autoSpaceDE w:val="0"/>
        <w:autoSpaceDN w:val="0"/>
        <w:adjustRightInd w:val="0"/>
        <w:spacing w:line="252" w:lineRule="auto"/>
        <w:ind w:firstLine="202"/>
        <w:jc w:val="both"/>
        <w:rPr>
          <w:u w:val="single"/>
        </w:rPr>
      </w:pPr>
      <w:bookmarkStart w:id="71" w:name="_elm000059"/>
      <w:r w:rsidRPr="00576C9E">
        <w:t xml:space="preserve">Consider a fuzzy partition </w:t>
      </w:r>
      <w:r>
        <w:rPr>
          <w:rFonts w:hint="eastAsia"/>
        </w:rPr>
        <w:t>as</w:t>
      </w:r>
      <w:r w:rsidRPr="00576C9E">
        <w:t xml:space="preserve"> shown in </w:t>
      </w:r>
      <w:r>
        <w:t>the</w:t>
      </w:r>
      <w:r>
        <w:rPr>
          <w:rFonts w:hint="eastAsia"/>
        </w:rPr>
        <w:t xml:space="preserve"> lower part of </w:t>
      </w:r>
      <w:bookmarkStart w:id="72" w:name="_elm000060"/>
      <w:r w:rsidRPr="00576C9E">
        <w:t xml:space="preserve">Fig. </w:t>
      </w:r>
      <w:bookmarkStart w:id="73" w:name="_elm000061"/>
      <w:r w:rsidRPr="00576C9E">
        <w:t>1</w:t>
      </w:r>
      <w:bookmarkEnd w:id="72"/>
      <w:bookmarkEnd w:id="73"/>
      <w:r w:rsidRPr="00576C9E">
        <w:t xml:space="preserve">. The fuzzy variable </w:t>
      </w:r>
      <w:bookmarkStart w:id="74" w:name="_elm000132"/>
      <w:r w:rsidRPr="00576C9E">
        <w:rPr>
          <w:position w:val="-12"/>
        </w:rPr>
        <w:object w:dxaOrig="240" w:dyaOrig="360" w14:anchorId="273DA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6.5pt" o:ole="" o:preferrelative="f">
            <v:imagedata r:id="rId9" o:title=""/>
            <o:lock v:ext="edit" aspectratio="f"/>
          </v:shape>
          <o:OLEObject Type="Embed" ProgID="Equation.DSMT4" ShapeID="_x0000_i1025" DrawAspect="Content" ObjectID="_1802513102" r:id="rId10"/>
        </w:object>
      </w:r>
      <w:bookmarkEnd w:id="74"/>
      <w:r w:rsidRPr="00576C9E">
        <w:t xml:space="preserve">  is partitioned into </w:t>
      </w:r>
      <w:bookmarkStart w:id="75" w:name="_elm000133"/>
      <w:r w:rsidRPr="00576C9E">
        <w:rPr>
          <w:position w:val="-12"/>
        </w:rPr>
        <w:object w:dxaOrig="720" w:dyaOrig="360" w14:anchorId="030C1FC0">
          <v:shape id="_x0000_i1026" type="#_x0000_t75" style="width:31.5pt;height:16pt" o:ole="">
            <v:imagedata r:id="rId11" o:title=""/>
          </v:shape>
          <o:OLEObject Type="Embed" ProgID="Equation.DSMT4" ShapeID="_x0000_i1026" DrawAspect="Content" ObjectID="_1802513103" r:id="rId12"/>
        </w:object>
      </w:r>
      <w:bookmarkEnd w:id="75"/>
      <w:r w:rsidRPr="00576C9E">
        <w:t xml:space="preserve"> fuzzy sets where</w:t>
      </w:r>
      <w:bookmarkStart w:id="76" w:name="_elm000134"/>
      <w:r w:rsidRPr="00576C9E">
        <w:rPr>
          <w:position w:val="-12"/>
        </w:rPr>
        <w:object w:dxaOrig="740" w:dyaOrig="360" w14:anchorId="032AC54C">
          <v:shape id="_x0000_i1027" type="#_x0000_t75" style="width:33pt;height:16pt" o:ole="">
            <v:imagedata r:id="rId13" o:title=""/>
          </v:shape>
          <o:OLEObject Type="Embed" ProgID="Equation.DSMT4" ShapeID="_x0000_i1027" DrawAspect="Content" ObjectID="_1802513104" r:id="rId14"/>
        </w:object>
      </w:r>
      <w:bookmarkEnd w:id="76"/>
      <w:r w:rsidRPr="00576C9E">
        <w:t>. To construct the partitio</w:t>
      </w:r>
      <w:bookmarkStart w:id="77" w:name="_elm00005f"/>
      <w:r w:rsidRPr="00576C9E">
        <w:t>n of D</w:t>
      </w:r>
      <w:bookmarkEnd w:id="77"/>
      <w:r w:rsidRPr="00576C9E">
        <w:t xml:space="preserve">FS, the fuzzy input variable is decomposed into </w:t>
      </w:r>
      <w:bookmarkStart w:id="78" w:name="_elm000135"/>
      <w:r w:rsidR="00C635CF" w:rsidRPr="00576C9E">
        <w:rPr>
          <w:position w:val="-12"/>
        </w:rPr>
        <w:object w:dxaOrig="360" w:dyaOrig="360" w14:anchorId="1ADF9F19">
          <v:shape id="_x0000_i1028" type="#_x0000_t75" style="width:16pt;height:16.5pt;mso-position-vertical:absolute" o:ole="">
            <v:imagedata r:id="rId15" o:title=""/>
          </v:shape>
          <o:OLEObject Type="Embed" ProgID="Equation.DSMT4" ShapeID="_x0000_i1028" DrawAspect="Content" ObjectID="_1802513105" r:id="rId16"/>
        </w:object>
      </w:r>
      <w:bookmarkEnd w:id="78"/>
      <w:r w:rsidRPr="00576C9E">
        <w:t xml:space="preserve"> layers as shown in </w:t>
      </w:r>
      <w:bookmarkStart w:id="79" w:name="_elm00005c"/>
      <w:r w:rsidRPr="00576C9E">
        <w:t xml:space="preserve">Fig. </w:t>
      </w:r>
      <w:bookmarkStart w:id="80" w:name="_elm00005d"/>
      <w:r w:rsidRPr="00576C9E">
        <w:t>2</w:t>
      </w:r>
      <w:bookmarkEnd w:id="79"/>
      <w:bookmarkEnd w:id="80"/>
      <w:r w:rsidRPr="00576C9E">
        <w:t xml:space="preserve">. Each layer (for </w:t>
      </w:r>
      <w:bookmarkStart w:id="81" w:name="_elm00005b"/>
      <w:r w:rsidRPr="00576C9E">
        <w:rPr>
          <w:i/>
          <w:iCs/>
        </w:rPr>
        <w:t>i</w:t>
      </w:r>
      <w:bookmarkEnd w:id="81"/>
      <w:r w:rsidRPr="00576C9E">
        <w:t>=1, …,</w:t>
      </w:r>
      <w:bookmarkStart w:id="82" w:name="_elm000136"/>
      <w:r w:rsidRPr="00576C9E">
        <w:rPr>
          <w:position w:val="-12"/>
        </w:rPr>
        <w:object w:dxaOrig="360" w:dyaOrig="360" w14:anchorId="0FE74C2F">
          <v:shape id="_x0000_i1029" type="#_x0000_t75" style="width:16pt;height:16pt" o:ole="">
            <v:imagedata r:id="rId15" o:title=""/>
          </v:shape>
          <o:OLEObject Type="Embed" ProgID="Equation.DSMT4" ShapeID="_x0000_i1029" DrawAspect="Content" ObjectID="_1802513106" r:id="rId17"/>
        </w:object>
      </w:r>
      <w:bookmarkEnd w:id="82"/>
      <w:r w:rsidRPr="00576C9E">
        <w:t>) consists of one fuzzy set (</w:t>
      </w:r>
      <w:bookmarkStart w:id="83" w:name="_elm000137"/>
      <w:r w:rsidRPr="00576C9E">
        <w:rPr>
          <w:position w:val="-14"/>
        </w:rPr>
        <w:object w:dxaOrig="440" w:dyaOrig="400" w14:anchorId="37626B8F">
          <v:shape id="_x0000_i1030" type="#_x0000_t75" style="width:22pt;height:18.5pt" o:ole="" o:preferrelative="f">
            <v:imagedata r:id="rId18" o:title=""/>
            <o:lock v:ext="edit" aspectratio="f"/>
          </v:shape>
          <o:OLEObject Type="Embed" ProgID="Equation.DSMT4" ShapeID="_x0000_i1030" DrawAspect="Content" ObjectID="_1802513107" r:id="rId19"/>
        </w:object>
      </w:r>
      <w:bookmarkEnd w:id="83"/>
      <w:r w:rsidRPr="00576C9E">
        <w:t>) corresponding to the original fuzzy set and two complement fuzzy sets (</w:t>
      </w:r>
      <w:bookmarkStart w:id="84" w:name="_elm000138"/>
      <w:r w:rsidRPr="00576C9E">
        <w:rPr>
          <w:position w:val="-14"/>
        </w:rPr>
        <w:object w:dxaOrig="420" w:dyaOrig="400" w14:anchorId="55C52789">
          <v:shape id="_x0000_i1031" type="#_x0000_t75" style="width:21pt;height:18.5pt" o:ole="" o:preferrelative="f">
            <v:imagedata r:id="rId20" o:title=""/>
            <o:lock v:ext="edit" aspectratio="f"/>
          </v:shape>
          <o:OLEObject Type="Embed" ProgID="Equation.DSMT4" ShapeID="_x0000_i1031" DrawAspect="Content" ObjectID="_1802513108" r:id="rId21"/>
        </w:object>
      </w:r>
      <w:bookmarkEnd w:id="84"/>
      <w:r w:rsidRPr="00576C9E">
        <w:t xml:space="preserve"> and </w:t>
      </w:r>
      <w:bookmarkStart w:id="85" w:name="_elm000139"/>
      <w:r w:rsidR="00C635CF" w:rsidRPr="00576C9E">
        <w:rPr>
          <w:position w:val="-14"/>
        </w:rPr>
        <w:object w:dxaOrig="440" w:dyaOrig="400" w14:anchorId="078AA3C4">
          <v:shape id="_x0000_i1032" type="#_x0000_t75" style="width:18pt;height:18.5pt" o:ole="">
            <v:imagedata r:id="rId22" o:title=""/>
          </v:shape>
          <o:OLEObject Type="Embed" ProgID="Equation.DSMT4" ShapeID="_x0000_i1032" DrawAspect="Content" ObjectID="_1802513109" r:id="rId23"/>
        </w:object>
      </w:r>
      <w:bookmarkEnd w:id="85"/>
      <w:r w:rsidRPr="00576C9E">
        <w:t xml:space="preserve">). When there are </w:t>
      </w:r>
      <w:bookmarkStart w:id="86" w:name="_elm00005a"/>
      <w:r w:rsidRPr="00576C9E">
        <w:rPr>
          <w:i/>
        </w:rPr>
        <w:t>n</w:t>
      </w:r>
      <w:bookmarkEnd w:id="86"/>
      <w:r w:rsidRPr="00576C9E">
        <w:t xml:space="preserve"> input fuzzy variables and each variable has</w:t>
      </w:r>
      <w:bookmarkStart w:id="87" w:name="_elm00013a"/>
      <w:r w:rsidRPr="00576C9E">
        <w:rPr>
          <w:position w:val="-12"/>
        </w:rPr>
        <w:object w:dxaOrig="360" w:dyaOrig="360" w14:anchorId="6CB94661">
          <v:shape id="_x0000_i1033" type="#_x0000_t75" style="width:16pt;height:16pt;mso-position-vertical:absolute" o:ole="">
            <v:imagedata r:id="rId24" o:title=""/>
          </v:shape>
          <o:OLEObject Type="Embed" ProgID="Equation.DSMT4" ShapeID="_x0000_i1033" DrawAspect="Content" ObjectID="_1802513110" r:id="rId25"/>
        </w:object>
      </w:r>
      <w:bookmarkEnd w:id="87"/>
      <w:r>
        <w:rPr>
          <w:rFonts w:hint="eastAsia"/>
        </w:rPr>
        <w:t xml:space="preserve"> layers</w:t>
      </w:r>
      <w:r w:rsidRPr="00576C9E">
        <w:t xml:space="preserve">, those layers can form </w:t>
      </w:r>
      <w:bookmarkStart w:id="88" w:name="_elm00013b"/>
      <w:r w:rsidR="00C635CF" w:rsidRPr="00576C9E">
        <w:rPr>
          <w:position w:val="-12"/>
        </w:rPr>
        <w:object w:dxaOrig="1140" w:dyaOrig="380" w14:anchorId="1ACDEF93">
          <v:shape id="_x0000_i1034" type="#_x0000_t75" style="width:46pt;height:17pt" o:ole="">
            <v:imagedata r:id="rId26" o:title=""/>
          </v:shape>
          <o:OLEObject Type="Embed" ProgID="Equation.DSMT4" ShapeID="_x0000_i1034" DrawAspect="Content" ObjectID="_1802513111" r:id="rId27"/>
        </w:object>
      </w:r>
      <w:bookmarkEnd w:id="88"/>
      <w:r w:rsidRPr="00576C9E">
        <w:rPr>
          <w:position w:val="-12"/>
        </w:rPr>
        <w:t xml:space="preserve"> </w:t>
      </w:r>
      <w:r w:rsidRPr="00576C9E">
        <w:t>fuzzy sub-systems called the component fuzzy system</w:t>
      </w:r>
      <w:r>
        <w:rPr>
          <w:rFonts w:hint="eastAsia"/>
        </w:rPr>
        <w:t>s</w:t>
      </w:r>
      <w:r w:rsidRPr="00576C9E">
        <w:t>.</w:t>
      </w:r>
      <w:bookmarkEnd w:id="71"/>
    </w:p>
    <w:p w14:paraId="573E1388" w14:textId="77777777" w:rsidR="003E110D" w:rsidRPr="00AD0A18" w:rsidRDefault="003E110D" w:rsidP="003E110D">
      <w:pPr>
        <w:spacing w:line="252" w:lineRule="auto"/>
        <w:ind w:firstLine="202"/>
        <w:jc w:val="both"/>
        <w:rPr>
          <w:rFonts w:eastAsia="BGPOHN+TimesNewRoman,Italic"/>
          <w:color w:val="000000"/>
          <w:szCs w:val="24"/>
        </w:rPr>
      </w:pPr>
      <w:bookmarkStart w:id="89" w:name="_elm000062"/>
      <w:r>
        <w:rPr>
          <w:rFonts w:eastAsia="BGPOHN+TimesNewRoman,Italic" w:hint="eastAsia"/>
          <w:color w:val="000000"/>
          <w:szCs w:val="24"/>
        </w:rPr>
        <w:t>Now, t</w:t>
      </w:r>
      <w:r w:rsidRPr="00AD0A18">
        <w:rPr>
          <w:rFonts w:eastAsia="BGPOHN+TimesNewRoman,Italic"/>
          <w:color w:val="000000"/>
          <w:szCs w:val="24"/>
        </w:rPr>
        <w:t xml:space="preserve">he </w:t>
      </w:r>
      <w:bookmarkStart w:id="90" w:name="_elm000064"/>
      <w:r w:rsidRPr="00AD0A18">
        <w:rPr>
          <w:rFonts w:eastAsia="BGPOHN+TimesNewRoman,Italic"/>
          <w:i/>
          <w:color w:val="000000"/>
          <w:szCs w:val="24"/>
        </w:rPr>
        <w:t>l-</w:t>
      </w:r>
      <w:bookmarkEnd w:id="90"/>
      <w:r w:rsidRPr="00AD0A18">
        <w:rPr>
          <w:rFonts w:eastAsia="BGPOHN+TimesNewRoman,Italic"/>
          <w:color w:val="000000"/>
          <w:szCs w:val="24"/>
        </w:rPr>
        <w:t xml:space="preserve">th fuzzy IF-THEN rule </w:t>
      </w:r>
      <w:r>
        <w:rPr>
          <w:rFonts w:eastAsia="BGPOHN+TimesNewRoman,Italic" w:hint="eastAsia"/>
          <w:color w:val="000000"/>
          <w:szCs w:val="24"/>
        </w:rPr>
        <w:t xml:space="preserve">of the </w:t>
      </w:r>
      <w:bookmarkStart w:id="91" w:name="_elm000063"/>
      <w:r>
        <w:rPr>
          <w:rFonts w:eastAsia="BGPOHN+TimesNewRoman,Italic" w:hint="eastAsia"/>
          <w:i/>
          <w:iCs/>
          <w:color w:val="000000"/>
          <w:szCs w:val="24"/>
        </w:rPr>
        <w:t>d</w:t>
      </w:r>
      <w:bookmarkEnd w:id="91"/>
      <w:r>
        <w:rPr>
          <w:rFonts w:eastAsia="BGPOHN+TimesNewRoman,Italic" w:hint="eastAsia"/>
          <w:color w:val="000000"/>
          <w:szCs w:val="24"/>
        </w:rPr>
        <w:t xml:space="preserve">-th component system </w:t>
      </w:r>
      <w:r w:rsidRPr="00AD0A18">
        <w:rPr>
          <w:rFonts w:eastAsia="BGPOHN+TimesNewRoman,Italic"/>
          <w:color w:val="000000"/>
          <w:szCs w:val="24"/>
        </w:rPr>
        <w:t>is written as</w:t>
      </w:r>
      <w:bookmarkEnd w:id="89"/>
    </w:p>
    <w:bookmarkStart w:id="92" w:name="_elm000065"/>
    <w:bookmarkStart w:id="93" w:name="_elm00013c"/>
    <w:p w14:paraId="03801AAE" w14:textId="3D8A0921" w:rsidR="003E110D" w:rsidRPr="00AD0A18" w:rsidRDefault="003E110D" w:rsidP="003E110D">
      <w:pPr>
        <w:spacing w:line="252" w:lineRule="auto"/>
        <w:jc w:val="right"/>
        <w:rPr>
          <w:rFonts w:eastAsia="BGPOHN+TimesNewRoman,Italic"/>
          <w:color w:val="000000"/>
          <w:szCs w:val="24"/>
        </w:rPr>
      </w:pPr>
      <w:r w:rsidRPr="00AD0A18">
        <w:rPr>
          <w:rFonts w:eastAsia="BGPOHN+TimesNewRoman,Italic" w:hint="eastAsia"/>
          <w:color w:val="000000"/>
          <w:position w:val="-36"/>
          <w:szCs w:val="24"/>
        </w:rPr>
        <w:object w:dxaOrig="3500" w:dyaOrig="840" w14:anchorId="696CA973">
          <v:shape id="_x0000_i1035" type="#_x0000_t75" style="width:157.5pt;height:36.5pt" o:ole="">
            <v:imagedata r:id="rId28" o:title=""/>
          </v:shape>
          <o:OLEObject Type="Embed" ProgID="Equation.DSMT4" ShapeID="_x0000_i1035" DrawAspect="Content" ObjectID="_1802513112" r:id="rId29"/>
        </w:object>
      </w:r>
      <w:bookmarkEnd w:id="93"/>
      <w:r w:rsidRPr="00AD0A18">
        <w:rPr>
          <w:rFonts w:eastAsia="BGPOHN+TimesNewRoman,Italic"/>
          <w:color w:val="000000"/>
          <w:szCs w:val="24"/>
        </w:rPr>
        <w:t>,            (</w:t>
      </w:r>
      <w:bookmarkStart w:id="94" w:name="_elm000066"/>
      <w:r w:rsidRPr="00AD0A18">
        <w:rPr>
          <w:rFonts w:eastAsia="BGPOHN+TimesNewRoman,Italic"/>
          <w:color w:val="000000"/>
          <w:szCs w:val="24"/>
        </w:rPr>
        <w:t>1</w:t>
      </w:r>
      <w:bookmarkEnd w:id="94"/>
      <w:r w:rsidRPr="00AD0A18">
        <w:rPr>
          <w:rFonts w:eastAsia="BGPOHN+TimesNewRoman,Italic"/>
          <w:color w:val="000000"/>
          <w:szCs w:val="24"/>
        </w:rPr>
        <w:t>)</w:t>
      </w:r>
      <w:bookmarkEnd w:id="92"/>
    </w:p>
    <w:p w14:paraId="648C499E" w14:textId="1CC44CDF" w:rsidR="003E110D" w:rsidRPr="00AD0A18" w:rsidRDefault="003E110D" w:rsidP="003E110D">
      <w:pPr>
        <w:spacing w:line="252" w:lineRule="auto"/>
        <w:jc w:val="both"/>
        <w:rPr>
          <w:rFonts w:eastAsia="BGPOHN+TimesNewRoman,Italic"/>
          <w:color w:val="000000"/>
          <w:szCs w:val="24"/>
        </w:rPr>
      </w:pPr>
      <w:bookmarkStart w:id="95" w:name="_elm000067"/>
      <w:r w:rsidRPr="00AD0A18">
        <w:rPr>
          <w:rFonts w:eastAsia="BGPOHN+TimesNewRoman,Italic"/>
          <w:color w:val="000000"/>
          <w:szCs w:val="24"/>
        </w:rPr>
        <w:t xml:space="preserve">where </w:t>
      </w:r>
      <w:bookmarkStart w:id="96" w:name="_elm00013d"/>
      <w:r w:rsidRPr="0024186D">
        <w:rPr>
          <w:rFonts w:eastAsia="BGPOHN+TimesNewRoman,Italic" w:hint="eastAsia"/>
          <w:color w:val="000000"/>
          <w:position w:val="-12"/>
          <w:szCs w:val="24"/>
        </w:rPr>
        <w:object w:dxaOrig="2140" w:dyaOrig="380" w14:anchorId="08AD92D2">
          <v:shape id="_x0000_i1036" type="#_x0000_t75" style="width:96.5pt;height:18.5pt;mso-position-vertical:absolute" o:ole="">
            <v:imagedata r:id="rId30" o:title=""/>
          </v:shape>
          <o:OLEObject Type="Embed" ProgID="Equation.DSMT4" ShapeID="_x0000_i1036" DrawAspect="Content" ObjectID="_1802513113" r:id="rId31"/>
        </w:object>
      </w:r>
      <w:bookmarkEnd w:id="96"/>
      <w:r w:rsidRPr="00AD0A18">
        <w:rPr>
          <w:rFonts w:eastAsia="BGPOHN+TimesNewRoman,Italic"/>
          <w:color w:val="000000"/>
          <w:szCs w:val="24"/>
        </w:rPr>
        <w:t xml:space="preserve"> is </w:t>
      </w:r>
      <w:r>
        <w:rPr>
          <w:rFonts w:eastAsia="BGPOHN+TimesNewRoman,Italic" w:hint="eastAsia"/>
          <w:color w:val="000000"/>
          <w:szCs w:val="24"/>
        </w:rPr>
        <w:t xml:space="preserve">the </w:t>
      </w:r>
      <w:r w:rsidRPr="00AD0A18">
        <w:rPr>
          <w:rFonts w:eastAsia="BGPOHN+TimesNewRoman,Italic"/>
          <w:color w:val="000000"/>
          <w:szCs w:val="24"/>
        </w:rPr>
        <w:t>input variable</w:t>
      </w:r>
      <w:r>
        <w:rPr>
          <w:rFonts w:eastAsia="BGPOHN+TimesNewRoman,Italic" w:hint="eastAsia"/>
          <w:color w:val="000000"/>
          <w:szCs w:val="24"/>
        </w:rPr>
        <w:t xml:space="preserve"> vector,</w:t>
      </w:r>
      <w:r w:rsidRPr="00AD0A18">
        <w:rPr>
          <w:rFonts w:eastAsia="BGPOHN+TimesNewRoman,Italic"/>
          <w:color w:val="000000"/>
          <w:szCs w:val="24"/>
        </w:rPr>
        <w:t xml:space="preserve"> </w:t>
      </w:r>
      <w:bookmarkStart w:id="97" w:name="_elm00013e"/>
      <w:r w:rsidR="00C635CF" w:rsidRPr="00AD0A18">
        <w:rPr>
          <w:rFonts w:eastAsia="BGPOHN+TimesNewRoman,Italic" w:hint="eastAsia"/>
          <w:color w:val="000000"/>
          <w:position w:val="-12"/>
          <w:szCs w:val="24"/>
        </w:rPr>
        <w:object w:dxaOrig="540" w:dyaOrig="380" w14:anchorId="05E6474D">
          <v:shape id="_x0000_i1037" type="#_x0000_t75" style="width:22pt;height:17pt;mso-position-vertical:absolute" o:ole="">
            <v:imagedata r:id="rId32" o:title=""/>
          </v:shape>
          <o:OLEObject Type="Embed" ProgID="Equation.DSMT4" ShapeID="_x0000_i1037" DrawAspect="Content" ObjectID="_1802513114" r:id="rId33"/>
        </w:object>
      </w:r>
      <w:bookmarkEnd w:id="97"/>
      <w:r w:rsidRPr="00AD0A18">
        <w:rPr>
          <w:rFonts w:eastAsia="BGPOHN+TimesNewRoman,Italic"/>
          <w:color w:val="000000"/>
          <w:szCs w:val="24"/>
        </w:rPr>
        <w:t xml:space="preserve"> and </w:t>
      </w:r>
      <w:bookmarkStart w:id="98" w:name="_elm00013f"/>
      <w:r w:rsidRPr="00AD0A18">
        <w:rPr>
          <w:rFonts w:eastAsia="BGPOHN+TimesNewRoman,Italic" w:hint="eastAsia"/>
          <w:color w:val="000000"/>
          <w:position w:val="-14"/>
          <w:szCs w:val="24"/>
        </w:rPr>
        <w:object w:dxaOrig="460" w:dyaOrig="380" w14:anchorId="6E4A139C">
          <v:shape id="_x0000_i1038" type="#_x0000_t75" style="width:20.5pt;height:19pt" o:ole="" o:preferrelative="f">
            <v:imagedata r:id="rId34" o:title=""/>
            <o:lock v:ext="edit" aspectratio="f"/>
          </v:shape>
          <o:OLEObject Type="Embed" ProgID="Equation.DSMT4" ShapeID="_x0000_i1038" DrawAspect="Content" ObjectID="_1802513115" r:id="rId35"/>
        </w:object>
      </w:r>
      <w:bookmarkEnd w:id="98"/>
      <w:r w:rsidRPr="00AD0A18">
        <w:rPr>
          <w:rFonts w:eastAsia="BGPOHN+TimesNewRoman,Italic"/>
          <w:color w:val="000000"/>
          <w:szCs w:val="24"/>
        </w:rPr>
        <w:t xml:space="preserve"> </w:t>
      </w:r>
      <w:r w:rsidRPr="00AD0A18">
        <w:rPr>
          <w:color w:val="000000"/>
          <w:szCs w:val="24"/>
        </w:rPr>
        <w:t>are the corresponding input and outpu</w:t>
      </w:r>
      <w:bookmarkStart w:id="99" w:name="_elm00006d"/>
      <w:r w:rsidRPr="00AD0A18">
        <w:rPr>
          <w:color w:val="000000"/>
          <w:szCs w:val="24"/>
        </w:rPr>
        <w:t>t fuzz</w:t>
      </w:r>
      <w:bookmarkEnd w:id="99"/>
      <w:r w:rsidRPr="00AD0A18">
        <w:rPr>
          <w:color w:val="000000"/>
          <w:szCs w:val="24"/>
        </w:rPr>
        <w:t>y sets</w:t>
      </w:r>
      <w:r>
        <w:rPr>
          <w:rFonts w:hint="eastAsia"/>
          <w:color w:val="000000"/>
          <w:szCs w:val="24"/>
        </w:rPr>
        <w:t>, respectively.</w:t>
      </w:r>
      <w:r>
        <w:rPr>
          <w:color w:val="000000"/>
          <w:szCs w:val="24"/>
        </w:rPr>
        <w:t xml:space="preserve"> </w:t>
      </w:r>
      <w:bookmarkStart w:id="100" w:name="_elm000140"/>
      <w:r w:rsidRPr="00AD0A18">
        <w:rPr>
          <w:color w:val="000000"/>
          <w:position w:val="-14"/>
          <w:szCs w:val="24"/>
        </w:rPr>
        <w:object w:dxaOrig="300" w:dyaOrig="380" w14:anchorId="2ADF422E">
          <v:shape id="_x0000_i1039" type="#_x0000_t75" style="width:13.5pt;height:19pt" o:ole="" o:preferrelative="f">
            <v:imagedata r:id="rId36" o:title=""/>
            <o:lock v:ext="edit" aspectratio="f"/>
          </v:shape>
          <o:OLEObject Type="Embed" ProgID="Equation.DSMT4" ShapeID="_x0000_i1039" DrawAspect="Content" ObjectID="_1802513116" r:id="rId37"/>
        </w:object>
      </w:r>
      <w:bookmarkEnd w:id="100"/>
      <w:r w:rsidRPr="00AD0A18">
        <w:rPr>
          <w:color w:val="000000"/>
          <w:szCs w:val="24"/>
        </w:rPr>
        <w:t xml:space="preserve"> is the output </w:t>
      </w:r>
      <w:r w:rsidRPr="00AD0A18">
        <w:rPr>
          <w:rFonts w:eastAsia="BGPOHN+TimesNewRoman,Italic"/>
          <w:color w:val="000000"/>
          <w:szCs w:val="24"/>
        </w:rPr>
        <w:t>variab</w:t>
      </w:r>
      <w:bookmarkStart w:id="101" w:name="_elm00006c"/>
      <w:r w:rsidRPr="00AD0A18">
        <w:rPr>
          <w:rFonts w:eastAsia="BGPOHN+TimesNewRoman,Italic"/>
          <w:color w:val="000000"/>
          <w:szCs w:val="24"/>
        </w:rPr>
        <w:t>le</w:t>
      </w:r>
      <w:r>
        <w:rPr>
          <w:rFonts w:hint="eastAsia"/>
          <w:color w:val="000000"/>
          <w:szCs w:val="24"/>
        </w:rPr>
        <w:t>, an</w:t>
      </w:r>
      <w:bookmarkEnd w:id="101"/>
      <w:r>
        <w:rPr>
          <w:rFonts w:hint="eastAsia"/>
          <w:color w:val="000000"/>
          <w:szCs w:val="24"/>
        </w:rPr>
        <w:t>d</w:t>
      </w:r>
      <w:r w:rsidRPr="00AD0A18">
        <w:rPr>
          <w:color w:val="000000"/>
          <w:szCs w:val="24"/>
        </w:rPr>
        <w:t xml:space="preserve"> </w:t>
      </w:r>
      <w:bookmarkStart w:id="102" w:name="_elm000141"/>
      <w:r w:rsidRPr="00AD0A18">
        <w:rPr>
          <w:color w:val="000000"/>
          <w:position w:val="-16"/>
          <w:szCs w:val="24"/>
        </w:rPr>
        <w:object w:dxaOrig="1260" w:dyaOrig="440" w14:anchorId="51FAB7F3">
          <v:shape id="_x0000_i1040" type="#_x0000_t75" style="width:55pt;height:20pt" o:ole="">
            <v:imagedata r:id="rId38" o:title=""/>
          </v:shape>
          <o:OLEObject Type="Embed" ProgID="Equation.DSMT4" ShapeID="_x0000_i1040" DrawAspect="Content" ObjectID="_1802513117" r:id="rId39"/>
        </w:object>
      </w:r>
      <w:bookmarkEnd w:id="102"/>
      <w:r w:rsidRPr="00AD0A18">
        <w:rPr>
          <w:color w:val="000000"/>
          <w:szCs w:val="24"/>
        </w:rPr>
        <w:t xml:space="preserve"> are those </w:t>
      </w:r>
      <w:bookmarkStart w:id="103" w:name="_elm000142"/>
      <w:r w:rsidRPr="00AD0A18">
        <w:rPr>
          <w:color w:val="000000"/>
          <w:position w:val="-16"/>
          <w:szCs w:val="24"/>
        </w:rPr>
        <w:object w:dxaOrig="1719" w:dyaOrig="440" w14:anchorId="1A6FCBEF">
          <v:shape id="_x0000_i1041" type="#_x0000_t75" style="width:76pt;height:20pt;mso-position-horizontal:absolute" o:ole="">
            <v:imagedata r:id="rId40" o:title=""/>
          </v:shape>
          <o:OLEObject Type="Embed" ProgID="Equation.DSMT4" ShapeID="_x0000_i1041" DrawAspect="Content" ObjectID="_1802513118" r:id="rId41"/>
        </w:object>
      </w:r>
      <w:bookmarkEnd w:id="103"/>
      <w:r w:rsidRPr="00AD0A18">
        <w:rPr>
          <w:color w:val="000000"/>
          <w:szCs w:val="24"/>
        </w:rPr>
        <w:t xml:space="preserve"> i</w:t>
      </w:r>
      <w:bookmarkStart w:id="104" w:name="_elm000069"/>
      <w:r w:rsidRPr="00AD0A18">
        <w:rPr>
          <w:color w:val="000000"/>
          <w:szCs w:val="24"/>
        </w:rPr>
        <w:t>n Fig.</w:t>
      </w:r>
      <w:bookmarkEnd w:id="104"/>
      <w:r w:rsidRPr="00AD0A18">
        <w:rPr>
          <w:color w:val="000000"/>
          <w:szCs w:val="24"/>
        </w:rPr>
        <w:t xml:space="preserve"> 2</w:t>
      </w:r>
      <w:r>
        <w:rPr>
          <w:rFonts w:hint="eastAsia"/>
          <w:color w:val="000000"/>
          <w:szCs w:val="24"/>
        </w:rPr>
        <w:t xml:space="preserve">. Note that </w:t>
      </w:r>
      <w:bookmarkStart w:id="105" w:name="_elm000143"/>
      <w:r w:rsidRPr="00AD0A18">
        <w:rPr>
          <w:rFonts w:eastAsia="BGPOHN+TimesNewRoman,Italic" w:hint="eastAsia"/>
          <w:color w:val="000000"/>
          <w:position w:val="-14"/>
          <w:szCs w:val="24"/>
        </w:rPr>
        <w:object w:dxaOrig="460" w:dyaOrig="380" w14:anchorId="4DEF3D74">
          <v:shape id="_x0000_i1042" type="#_x0000_t75" style="width:23pt;height:17pt" o:ole="" o:preferrelative="f">
            <v:imagedata r:id="rId34" o:title=""/>
            <o:lock v:ext="edit" aspectratio="f"/>
          </v:shape>
          <o:OLEObject Type="Embed" ProgID="Equation.DSMT4" ShapeID="_x0000_i1042" DrawAspect="Content" ObjectID="_1802513119" r:id="rId42"/>
        </w:object>
      </w:r>
      <w:bookmarkEnd w:id="105"/>
      <w:r>
        <w:rPr>
          <w:rFonts w:eastAsia="BGPOHN+TimesNewRoman,Italic"/>
          <w:color w:val="000000"/>
          <w:szCs w:val="24"/>
        </w:rPr>
        <w:t>’</w:t>
      </w:r>
      <w:r>
        <w:rPr>
          <w:rFonts w:eastAsia="BGPOHN+TimesNewRoman,Italic" w:hint="eastAsia"/>
          <w:color w:val="000000"/>
          <w:szCs w:val="24"/>
        </w:rPr>
        <w:t xml:space="preserve">s are fuzzy singletons and are parameters to be tuned in the learning process. </w:t>
      </w:r>
      <w:r w:rsidRPr="00AD0A18">
        <w:rPr>
          <w:color w:val="000000"/>
          <w:szCs w:val="24"/>
        </w:rPr>
        <w:t xml:space="preserve">According to the center-average defuzzification and the product inference, the output of the </w:t>
      </w:r>
      <w:bookmarkStart w:id="106" w:name="_elm000068"/>
      <w:r>
        <w:rPr>
          <w:i/>
          <w:color w:val="000000"/>
          <w:szCs w:val="24"/>
        </w:rPr>
        <w:t>d</w:t>
      </w:r>
      <w:bookmarkEnd w:id="106"/>
      <w:r w:rsidRPr="00AD0A18">
        <w:rPr>
          <w:color w:val="000000"/>
          <w:szCs w:val="24"/>
        </w:rPr>
        <w:t>-th component fuzzy system is</w:t>
      </w:r>
      <w:r>
        <w:rPr>
          <w:rFonts w:hint="eastAsia"/>
          <w:color w:val="000000"/>
          <w:szCs w:val="24"/>
        </w:rPr>
        <w:t xml:space="preserve"> defined as</w:t>
      </w:r>
      <w:bookmarkEnd w:id="95"/>
    </w:p>
    <w:bookmarkStart w:id="107" w:name="_elm00006e"/>
    <w:bookmarkStart w:id="108" w:name="_elm000144"/>
    <w:p w14:paraId="74F12C61" w14:textId="53B6056A" w:rsidR="003E110D" w:rsidRPr="00AD0A18" w:rsidRDefault="003E110D" w:rsidP="003E110D">
      <w:pPr>
        <w:spacing w:line="252" w:lineRule="auto"/>
        <w:jc w:val="right"/>
        <w:rPr>
          <w:rFonts w:eastAsia="BGPOHN+TimesNewRoman,Italic"/>
          <w:color w:val="000000"/>
          <w:szCs w:val="24"/>
        </w:rPr>
      </w:pPr>
      <w:r w:rsidRPr="00AD0A18">
        <w:rPr>
          <w:rFonts w:eastAsia="BGPOHN+TimesNewRoman,Italic" w:hint="eastAsia"/>
          <w:color w:val="000000"/>
          <w:position w:val="-64"/>
          <w:szCs w:val="24"/>
        </w:rPr>
        <w:object w:dxaOrig="3920" w:dyaOrig="1440" w14:anchorId="6E157CBB">
          <v:shape id="_x0000_i1043" type="#_x0000_t75" style="width:176pt;height:65pt;mso-position-vertical:absolute" o:ole="">
            <v:imagedata r:id="rId43" o:title=""/>
          </v:shape>
          <o:OLEObject Type="Embed" ProgID="Equation.DSMT4" ShapeID="_x0000_i1043" DrawAspect="Content" ObjectID="_1802513120" r:id="rId44"/>
        </w:object>
      </w:r>
      <w:bookmarkEnd w:id="108"/>
      <w:r w:rsidRPr="00AD0A18">
        <w:rPr>
          <w:rFonts w:eastAsia="BGPOHN+TimesNewRoman,Italic"/>
          <w:color w:val="000000"/>
          <w:szCs w:val="24"/>
        </w:rPr>
        <w:t xml:space="preserve"> </w:t>
      </w:r>
      <w:r>
        <w:rPr>
          <w:rFonts w:eastAsia="BGPOHN+TimesNewRoman,Italic" w:hint="eastAsia"/>
          <w:color w:val="000000"/>
          <w:szCs w:val="24"/>
        </w:rPr>
        <w:t>,</w:t>
      </w:r>
      <w:r w:rsidRPr="00AD0A18">
        <w:rPr>
          <w:rFonts w:eastAsia="BGPOHN+TimesNewRoman,Italic"/>
          <w:color w:val="000000"/>
          <w:szCs w:val="24"/>
        </w:rPr>
        <w:t xml:space="preserve">         (</w:t>
      </w:r>
      <w:bookmarkStart w:id="109" w:name="_elm00006f"/>
      <w:r w:rsidRPr="00AD0A18">
        <w:rPr>
          <w:rFonts w:eastAsia="BGPOHN+TimesNewRoman,Italic"/>
          <w:color w:val="000000"/>
          <w:szCs w:val="24"/>
        </w:rPr>
        <w:t>2</w:t>
      </w:r>
      <w:bookmarkEnd w:id="109"/>
      <w:r w:rsidRPr="00AD0A18">
        <w:rPr>
          <w:rFonts w:eastAsia="BGPOHN+TimesNewRoman,Italic"/>
          <w:color w:val="000000"/>
          <w:szCs w:val="24"/>
        </w:rPr>
        <w:t>)</w:t>
      </w:r>
      <w:bookmarkEnd w:id="107"/>
    </w:p>
    <w:p w14:paraId="63407A59" w14:textId="4220445A" w:rsidR="003E110D" w:rsidRPr="00AD0A18" w:rsidRDefault="003E110D" w:rsidP="003E110D">
      <w:pPr>
        <w:spacing w:line="252" w:lineRule="auto"/>
        <w:jc w:val="both"/>
        <w:rPr>
          <w:rFonts w:eastAsia="BGPOHN+TimesNewRoman,Italic"/>
          <w:color w:val="000000"/>
          <w:szCs w:val="24"/>
        </w:rPr>
      </w:pPr>
      <w:bookmarkStart w:id="110" w:name="_elm000070"/>
      <w:r w:rsidRPr="00AD0A18">
        <w:rPr>
          <w:rFonts w:eastAsia="BGPOHN+TimesNewRoman,Italic"/>
          <w:color w:val="000000"/>
          <w:szCs w:val="24"/>
        </w:rPr>
        <w:t xml:space="preserve">where </w:t>
      </w:r>
      <w:bookmarkStart w:id="111" w:name="_elm000145"/>
      <w:r w:rsidRPr="00AD0A18">
        <w:rPr>
          <w:rFonts w:eastAsia="BGPOHN+TimesNewRoman,Italic" w:hint="eastAsia"/>
          <w:color w:val="000000"/>
          <w:position w:val="-20"/>
          <w:szCs w:val="24"/>
        </w:rPr>
        <w:object w:dxaOrig="940" w:dyaOrig="440" w14:anchorId="495EF9DC">
          <v:shape id="_x0000_i1044" type="#_x0000_t75" style="width:42.5pt;height:20pt;mso-position-horizontal:absolute" o:ole="">
            <v:imagedata r:id="rId45" o:title=""/>
          </v:shape>
          <o:OLEObject Type="Embed" ProgID="Equation.DSMT4" ShapeID="_x0000_i1044" DrawAspect="Content" ObjectID="_1802513121" r:id="rId46"/>
        </w:object>
      </w:r>
      <w:bookmarkEnd w:id="111"/>
      <w:r w:rsidRPr="00AD0A18">
        <w:rPr>
          <w:rFonts w:eastAsia="BGPOHN+TimesNewRoman,Italic"/>
          <w:color w:val="000000"/>
          <w:szCs w:val="24"/>
        </w:rPr>
        <w:t xml:space="preserve"> is the membership function of the fuzzy set </w:t>
      </w:r>
      <w:bookmarkStart w:id="112" w:name="_elm000146"/>
      <w:r w:rsidR="00902E0D" w:rsidRPr="00E265FE">
        <w:rPr>
          <w:rFonts w:eastAsia="BGPOHN+TimesNewRoman,Italic" w:hint="eastAsia"/>
          <w:color w:val="000000"/>
          <w:position w:val="-14"/>
          <w:szCs w:val="24"/>
        </w:rPr>
        <w:object w:dxaOrig="520" w:dyaOrig="400" w14:anchorId="5BA4445D">
          <v:shape id="_x0000_i1045" type="#_x0000_t75" style="width:23.5pt;height:16.5pt" o:ole="">
            <v:imagedata r:id="rId47" o:title=""/>
          </v:shape>
          <o:OLEObject Type="Embed" ProgID="Equation.DSMT4" ShapeID="_x0000_i1045" DrawAspect="Content" ObjectID="_1802513122" r:id="rId48"/>
        </w:object>
      </w:r>
      <w:bookmarkEnd w:id="112"/>
      <w:r>
        <w:rPr>
          <w:rFonts w:eastAsia="BGPOHN+TimesNewRoman,Italic" w:hint="eastAsia"/>
          <w:color w:val="000000"/>
          <w:szCs w:val="24"/>
        </w:rPr>
        <w:t xml:space="preserve"> and</w:t>
      </w:r>
      <w:r w:rsidRPr="00AD0A18">
        <w:rPr>
          <w:rFonts w:eastAsia="BGPOHN+TimesNewRoman,Italic"/>
          <w:color w:val="000000"/>
          <w:szCs w:val="24"/>
        </w:rPr>
        <w:t xml:space="preserve"> </w:t>
      </w:r>
      <w:bookmarkStart w:id="113" w:name="_elm000147"/>
      <w:r w:rsidR="00902E0D" w:rsidRPr="00B22F21">
        <w:rPr>
          <w:color w:val="000000"/>
          <w:position w:val="-12"/>
          <w:szCs w:val="24"/>
        </w:rPr>
        <w:object w:dxaOrig="940" w:dyaOrig="380" w14:anchorId="47DF7CA6">
          <v:shape id="_x0000_i1046" type="#_x0000_t75" style="width:42pt;height:18.5pt" o:ole="">
            <v:imagedata r:id="rId49" o:title=""/>
          </v:shape>
          <o:OLEObject Type="Embed" ProgID="Equation.DSMT4" ShapeID="_x0000_i1046" DrawAspect="Content" ObjectID="_1802513123" r:id="rId50"/>
        </w:object>
      </w:r>
      <w:bookmarkEnd w:id="113"/>
      <w:r w:rsidRPr="00AD0A18">
        <w:rPr>
          <w:rFonts w:eastAsia="BGPOHN+TimesNewRoman,Italic"/>
          <w:color w:val="000000"/>
          <w:szCs w:val="24"/>
        </w:rPr>
        <w:t xml:space="preserve"> is </w:t>
      </w:r>
      <w:r>
        <w:rPr>
          <w:rFonts w:eastAsia="BGPOHN+TimesNewRoman,Italic"/>
          <w:color w:val="000000"/>
          <w:szCs w:val="24"/>
        </w:rPr>
        <w:t>the</w:t>
      </w:r>
      <w:r>
        <w:rPr>
          <w:rFonts w:hint="eastAsia"/>
          <w:color w:val="000000"/>
          <w:szCs w:val="24"/>
        </w:rPr>
        <w:t xml:space="preserve"> </w:t>
      </w:r>
      <w:r>
        <w:rPr>
          <w:color w:val="000000"/>
          <w:szCs w:val="24"/>
        </w:rPr>
        <w:t>rule</w:t>
      </w:r>
      <w:r>
        <w:rPr>
          <w:rFonts w:hint="eastAsia"/>
          <w:color w:val="000000"/>
          <w:szCs w:val="24"/>
        </w:rPr>
        <w:t xml:space="preserve"> </w:t>
      </w:r>
      <w:r>
        <w:rPr>
          <w:rFonts w:eastAsia="BGPOHN+TimesNewRoman,Italic"/>
          <w:color w:val="000000"/>
          <w:szCs w:val="24"/>
        </w:rPr>
        <w:t>number</w:t>
      </w:r>
      <w:r>
        <w:rPr>
          <w:rFonts w:eastAsia="BGPOHN+TimesNewRoman,Italic" w:hint="eastAsia"/>
          <w:color w:val="000000"/>
          <w:szCs w:val="24"/>
        </w:rPr>
        <w:t xml:space="preserve"> </w:t>
      </w:r>
      <w:r>
        <w:rPr>
          <w:rFonts w:hint="eastAsia"/>
          <w:color w:val="000000"/>
          <w:szCs w:val="24"/>
        </w:rPr>
        <w:t xml:space="preserve">in one component </w:t>
      </w:r>
      <w:r>
        <w:rPr>
          <w:rFonts w:hint="eastAsia"/>
          <w:color w:val="000000"/>
          <w:szCs w:val="24"/>
        </w:rPr>
        <w:t>fuzzy system</w:t>
      </w:r>
      <w:r w:rsidRPr="00AD0A18">
        <w:rPr>
          <w:rFonts w:eastAsia="BGPOHN+TimesNewRoman,Italic"/>
          <w:color w:val="000000"/>
          <w:szCs w:val="24"/>
        </w:rPr>
        <w:t>.</w:t>
      </w:r>
      <w:r w:rsidRPr="00AD0A18">
        <w:rPr>
          <w:color w:val="000000"/>
          <w:szCs w:val="24"/>
        </w:rPr>
        <w:t xml:space="preserve"> </w:t>
      </w:r>
      <w:bookmarkStart w:id="114" w:name="_elm000148"/>
      <w:r w:rsidR="00902E0D" w:rsidRPr="00AD0A18">
        <w:rPr>
          <w:color w:val="000000"/>
          <w:position w:val="-14"/>
          <w:szCs w:val="24"/>
        </w:rPr>
        <w:object w:dxaOrig="2720" w:dyaOrig="400" w14:anchorId="63BDD67A">
          <v:shape id="_x0000_i1047" type="#_x0000_t75" style="width:113pt;height:18.5pt;mso-position-horizontal:absolute" o:ole="">
            <v:imagedata r:id="rId51" o:title=""/>
          </v:shape>
          <o:OLEObject Type="Embed" ProgID="Equation.DSMT4" ShapeID="_x0000_i1047" DrawAspect="Content" ObjectID="_1802513124" r:id="rId52"/>
        </w:object>
      </w:r>
      <w:bookmarkEnd w:id="114"/>
      <w:r w:rsidRPr="00AD0A18">
        <w:rPr>
          <w:color w:val="000000"/>
          <w:szCs w:val="24"/>
        </w:rPr>
        <w:t xml:space="preserve"> is the adjustable parameter vector and </w:t>
      </w:r>
      <w:bookmarkStart w:id="115" w:name="_elm000149"/>
      <w:r w:rsidR="00902E0D" w:rsidRPr="00AD0A18">
        <w:rPr>
          <w:color w:val="000000"/>
          <w:position w:val="-14"/>
          <w:szCs w:val="24"/>
        </w:rPr>
        <w:object w:dxaOrig="2940" w:dyaOrig="400" w14:anchorId="04D9EEED">
          <v:shape id="_x0000_i1048" type="#_x0000_t75" style="width:117.5pt;height:18pt" o:ole="">
            <v:imagedata r:id="rId53" o:title=""/>
          </v:shape>
          <o:OLEObject Type="Embed" ProgID="Equation.DSMT4" ShapeID="_x0000_i1048" DrawAspect="Content" ObjectID="_1802513125" r:id="rId54"/>
        </w:object>
      </w:r>
      <w:bookmarkEnd w:id="115"/>
      <w:r w:rsidRPr="00AD0A18">
        <w:rPr>
          <w:color w:val="000000"/>
          <w:szCs w:val="24"/>
        </w:rPr>
        <w:t xml:space="preserve"> is </w:t>
      </w:r>
      <w:r w:rsidRPr="00AD0A18">
        <w:rPr>
          <w:rFonts w:eastAsia="BGPOHN+TimesNewRoman,Italic"/>
          <w:color w:val="000000"/>
          <w:szCs w:val="24"/>
        </w:rPr>
        <w:t xml:space="preserve">a fuzzy basis vector, where </w:t>
      </w:r>
      <w:bookmarkStart w:id="116" w:name="_elm00014a"/>
      <w:r w:rsidRPr="00AD0A18">
        <w:rPr>
          <w:color w:val="000000"/>
          <w:position w:val="-14"/>
          <w:szCs w:val="24"/>
        </w:rPr>
        <w:object w:dxaOrig="499" w:dyaOrig="400" w14:anchorId="37AF9D17">
          <v:shape id="_x0000_i1049" type="#_x0000_t75" style="width:22.5pt;height:19.5pt;mso-position-vertical:absolute" o:ole="">
            <v:imagedata r:id="rId55" o:title=""/>
          </v:shape>
          <o:OLEObject Type="Embed" ProgID="Equation.DSMT4" ShapeID="_x0000_i1049" DrawAspect="Content" ObjectID="_1802513126" r:id="rId56"/>
        </w:object>
      </w:r>
      <w:bookmarkEnd w:id="116"/>
      <w:r w:rsidRPr="00AD0A18">
        <w:rPr>
          <w:color w:val="000000"/>
          <w:szCs w:val="24"/>
        </w:rPr>
        <w:t xml:space="preserve"> is defined as</w:t>
      </w:r>
      <w:bookmarkEnd w:id="110"/>
    </w:p>
    <w:bookmarkStart w:id="117" w:name="_elm000071"/>
    <w:bookmarkStart w:id="118" w:name="_elm00014b"/>
    <w:p w14:paraId="3BA2A4F0" w14:textId="6E2E15DF" w:rsidR="003E110D" w:rsidRPr="00AD0A18" w:rsidRDefault="003E110D" w:rsidP="003E110D">
      <w:pPr>
        <w:wordWrap w:val="0"/>
        <w:spacing w:line="252" w:lineRule="auto"/>
        <w:jc w:val="right"/>
        <w:rPr>
          <w:color w:val="000000"/>
          <w:szCs w:val="24"/>
        </w:rPr>
      </w:pPr>
      <w:r w:rsidRPr="00AD0A18">
        <w:rPr>
          <w:color w:val="000000"/>
          <w:position w:val="-64"/>
          <w:szCs w:val="24"/>
        </w:rPr>
        <w:object w:dxaOrig="3060" w:dyaOrig="1380" w14:anchorId="672A4E86">
          <v:shape id="_x0000_i1050" type="#_x0000_t75" style="width:137.5pt;height:62pt" o:ole="">
            <v:imagedata r:id="rId57" o:title=""/>
          </v:shape>
          <o:OLEObject Type="Embed" ProgID="Equation.DSMT4" ShapeID="_x0000_i1050" DrawAspect="Content" ObjectID="_1802513127" r:id="rId58"/>
        </w:object>
      </w:r>
      <w:bookmarkEnd w:id="118"/>
      <w:r w:rsidRPr="00AD0A18">
        <w:rPr>
          <w:color w:val="000000"/>
          <w:szCs w:val="24"/>
        </w:rPr>
        <w:t xml:space="preserve">.           </w:t>
      </w:r>
      <w:r>
        <w:rPr>
          <w:rFonts w:hint="eastAsia"/>
          <w:color w:val="000000"/>
          <w:szCs w:val="24"/>
          <w:lang w:eastAsia="zh-TW"/>
        </w:rPr>
        <w:t xml:space="preserve">    </w:t>
      </w:r>
      <w:r w:rsidRPr="00AD0A18">
        <w:rPr>
          <w:color w:val="000000"/>
          <w:szCs w:val="24"/>
        </w:rPr>
        <w:t xml:space="preserve">   (</w:t>
      </w:r>
      <w:bookmarkStart w:id="119" w:name="_elm000072"/>
      <w:r w:rsidRPr="00AD0A18">
        <w:rPr>
          <w:color w:val="000000"/>
          <w:szCs w:val="24"/>
        </w:rPr>
        <w:t>3</w:t>
      </w:r>
      <w:bookmarkEnd w:id="119"/>
      <w:r w:rsidRPr="00AD0A18">
        <w:rPr>
          <w:color w:val="000000"/>
          <w:szCs w:val="24"/>
        </w:rPr>
        <w:t>)</w:t>
      </w:r>
      <w:bookmarkEnd w:id="117"/>
    </w:p>
    <w:p w14:paraId="4A88C660" w14:textId="716AC9E1" w:rsidR="00F564B2" w:rsidRPr="00AD0A18" w:rsidRDefault="00F564B2" w:rsidP="00F564B2">
      <w:pPr>
        <w:jc w:val="center"/>
        <w:rPr>
          <w:color w:val="000000"/>
          <w:szCs w:val="24"/>
        </w:rPr>
      </w:pPr>
      <w:bookmarkStart w:id="120" w:name="_elm000073"/>
      <w:bookmarkStart w:id="121" w:name="_pic000000"/>
      <w:r>
        <w:rPr>
          <w:noProof/>
          <w:lang w:eastAsia="zh-TW"/>
        </w:rPr>
        <w:drawing>
          <wp:inline distT="0" distB="0" distL="0" distR="0" wp14:anchorId="3A44D6A6" wp14:editId="350CEF78">
            <wp:extent cx="2778187" cy="2740025"/>
            <wp:effectExtent l="0" t="0" r="317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78187" cy="2740025"/>
                    </a:xfrm>
                    <a:prstGeom prst="rect">
                      <a:avLst/>
                    </a:prstGeom>
                    <a:noFill/>
                    <a:ln>
                      <a:noFill/>
                    </a:ln>
                  </pic:spPr>
                </pic:pic>
              </a:graphicData>
            </a:graphic>
          </wp:inline>
        </w:drawing>
      </w:r>
      <w:bookmarkEnd w:id="120"/>
      <w:bookmarkEnd w:id="121"/>
    </w:p>
    <w:p w14:paraId="7C2F404A" w14:textId="7162E390" w:rsidR="00F564B2" w:rsidRDefault="00F564B2" w:rsidP="00E43530">
      <w:pPr>
        <w:jc w:val="center"/>
        <w:rPr>
          <w:color w:val="000000"/>
          <w:sz w:val="16"/>
          <w:szCs w:val="16"/>
          <w:lang w:eastAsia="zh-TW"/>
        </w:rPr>
      </w:pPr>
      <w:bookmarkStart w:id="122" w:name="_elm000074"/>
      <w:bookmarkStart w:id="123" w:name="_elm000075"/>
      <w:r w:rsidRPr="00F564B2">
        <w:rPr>
          <w:color w:val="000000"/>
          <w:position w:val="-6"/>
          <w:sz w:val="16"/>
          <w:szCs w:val="16"/>
        </w:rPr>
        <w:t xml:space="preserve">Fig. </w:t>
      </w:r>
      <w:bookmarkStart w:id="124" w:name="_elm000076"/>
      <w:r w:rsidRPr="00F564B2">
        <w:rPr>
          <w:color w:val="000000"/>
          <w:position w:val="-6"/>
          <w:sz w:val="16"/>
          <w:szCs w:val="16"/>
        </w:rPr>
        <w:t>1</w:t>
      </w:r>
      <w:bookmarkEnd w:id="123"/>
      <w:bookmarkEnd w:id="124"/>
      <w:r w:rsidRPr="00F564B2">
        <w:rPr>
          <w:color w:val="000000"/>
          <w:position w:val="-6"/>
          <w:sz w:val="16"/>
          <w:szCs w:val="16"/>
        </w:rPr>
        <w:t xml:space="preserve">. Uniform fuzzy partition of </w:t>
      </w:r>
      <w:r w:rsidRPr="00F564B2">
        <w:rPr>
          <w:rFonts w:hint="eastAsia"/>
          <w:color w:val="000000"/>
          <w:position w:val="-6"/>
          <w:sz w:val="16"/>
          <w:szCs w:val="16"/>
        </w:rPr>
        <w:t xml:space="preserve">a </w:t>
      </w:r>
      <w:r w:rsidRPr="00F564B2">
        <w:rPr>
          <w:color w:val="000000"/>
          <w:position w:val="-6"/>
          <w:sz w:val="16"/>
          <w:szCs w:val="16"/>
        </w:rPr>
        <w:t>fuzzy variable</w:t>
      </w:r>
      <w:r w:rsidRPr="00F564B2">
        <w:rPr>
          <w:color w:val="000000"/>
          <w:sz w:val="16"/>
          <w:szCs w:val="16"/>
        </w:rPr>
        <w:t xml:space="preserve"> </w:t>
      </w:r>
      <w:bookmarkStart w:id="125" w:name="_elm00014c"/>
      <w:r w:rsidRPr="00F564B2">
        <w:rPr>
          <w:color w:val="000000"/>
          <w:position w:val="-12"/>
          <w:sz w:val="16"/>
          <w:szCs w:val="16"/>
        </w:rPr>
        <w:object w:dxaOrig="240" w:dyaOrig="360" w14:anchorId="7DEB64D9">
          <v:shape id="_x0000_i1051" type="#_x0000_t75" style="width:9.5pt;height:13.5pt" o:ole="">
            <v:imagedata r:id="rId60" o:title=""/>
          </v:shape>
          <o:OLEObject Type="Embed" ProgID="Equation.DSMT4" ShapeID="_x0000_i1051" DrawAspect="Content" ObjectID="_1802513128" r:id="rId61"/>
        </w:object>
      </w:r>
      <w:bookmarkEnd w:id="122"/>
      <w:bookmarkEnd w:id="125"/>
    </w:p>
    <w:p w14:paraId="64AC2F34" w14:textId="74063AB3" w:rsidR="00F564B2" w:rsidRPr="00AD0A18" w:rsidRDefault="00F564B2" w:rsidP="00F564B2">
      <w:pPr>
        <w:jc w:val="center"/>
        <w:rPr>
          <w:color w:val="000000"/>
          <w:szCs w:val="24"/>
        </w:rPr>
      </w:pPr>
      <w:bookmarkStart w:id="126" w:name="_elm000077"/>
      <w:bookmarkStart w:id="127" w:name="_pic000001"/>
      <w:r>
        <w:rPr>
          <w:rFonts w:hint="eastAsia"/>
          <w:noProof/>
          <w:color w:val="000000"/>
          <w:szCs w:val="24"/>
          <w:lang w:eastAsia="zh-TW"/>
        </w:rPr>
        <w:drawing>
          <wp:inline distT="0" distB="0" distL="0" distR="0" wp14:anchorId="1D4B1688" wp14:editId="048D5EEC">
            <wp:extent cx="3050745" cy="24638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4"/>
                    <pic:cNvPicPr>
                      <a:picLocks noChangeAspect="1" noChangeArrowheads="1"/>
                    </pic:cNvPicPr>
                  </pic:nvPicPr>
                  <pic:blipFill>
                    <a:blip r:embed="rId62">
                      <a:extLst>
                        <a:ext uri="{28A0092B-C50C-407E-A947-70E740481C1C}">
                          <a14:useLocalDpi xmlns:a14="http://schemas.microsoft.com/office/drawing/2010/main" val="0"/>
                        </a:ext>
                      </a:extLst>
                    </a:blip>
                    <a:srcRect b="5046"/>
                    <a:stretch>
                      <a:fillRect/>
                    </a:stretch>
                  </pic:blipFill>
                  <pic:spPr bwMode="auto">
                    <a:xfrm>
                      <a:off x="0" y="0"/>
                      <a:ext cx="3048472" cy="2461964"/>
                    </a:xfrm>
                    <a:prstGeom prst="rect">
                      <a:avLst/>
                    </a:prstGeom>
                    <a:noFill/>
                    <a:ln>
                      <a:noFill/>
                    </a:ln>
                  </pic:spPr>
                </pic:pic>
              </a:graphicData>
            </a:graphic>
          </wp:inline>
        </w:drawing>
      </w:r>
      <w:bookmarkEnd w:id="126"/>
      <w:bookmarkEnd w:id="127"/>
    </w:p>
    <w:p w14:paraId="3C9BC8E4" w14:textId="731B5E4B" w:rsidR="00F564B2" w:rsidRPr="00F564B2" w:rsidRDefault="00F564B2" w:rsidP="00E43530">
      <w:pPr>
        <w:jc w:val="center"/>
        <w:rPr>
          <w:color w:val="000000"/>
          <w:sz w:val="16"/>
          <w:szCs w:val="16"/>
          <w:lang w:eastAsia="zh-TW"/>
        </w:rPr>
      </w:pPr>
      <w:bookmarkStart w:id="128" w:name="_elm000078"/>
      <w:bookmarkStart w:id="129" w:name="_elm000079"/>
      <w:r w:rsidRPr="00F564B2">
        <w:rPr>
          <w:color w:val="000000"/>
          <w:sz w:val="16"/>
          <w:szCs w:val="16"/>
        </w:rPr>
        <w:t xml:space="preserve">Fig. </w:t>
      </w:r>
      <w:bookmarkStart w:id="130" w:name="_elm00007a"/>
      <w:r w:rsidRPr="00F564B2">
        <w:rPr>
          <w:color w:val="000000"/>
          <w:sz w:val="16"/>
          <w:szCs w:val="16"/>
        </w:rPr>
        <w:t>2</w:t>
      </w:r>
      <w:bookmarkEnd w:id="129"/>
      <w:bookmarkEnd w:id="130"/>
      <w:r w:rsidRPr="00F564B2">
        <w:rPr>
          <w:color w:val="000000"/>
          <w:sz w:val="16"/>
          <w:szCs w:val="16"/>
        </w:rPr>
        <w:t>. Antecedent-part design of DFS</w:t>
      </w:r>
      <w:bookmarkEnd w:id="128"/>
    </w:p>
    <w:p w14:paraId="5267B62C" w14:textId="77777777" w:rsidR="00F564B2" w:rsidRPr="00AD0A18" w:rsidRDefault="00F564B2" w:rsidP="00F564B2">
      <w:pPr>
        <w:spacing w:line="252" w:lineRule="auto"/>
        <w:ind w:firstLine="202"/>
        <w:jc w:val="both"/>
        <w:rPr>
          <w:color w:val="000000"/>
          <w:szCs w:val="24"/>
        </w:rPr>
      </w:pPr>
      <w:bookmarkStart w:id="131" w:name="_elm00007b"/>
      <w:r w:rsidRPr="00AD0A18">
        <w:rPr>
          <w:color w:val="000000"/>
          <w:szCs w:val="24"/>
        </w:rPr>
        <w:t>Hence, the average of the outputs of all component fuzzy systems can be expressed as</w:t>
      </w:r>
      <w:bookmarkEnd w:id="131"/>
    </w:p>
    <w:bookmarkStart w:id="132" w:name="_elm00007c"/>
    <w:bookmarkStart w:id="133" w:name="_elm00014d"/>
    <w:p w14:paraId="6FC4A639" w14:textId="1CA6BC36" w:rsidR="00F564B2" w:rsidRPr="00AD0A18" w:rsidRDefault="00C635CF" w:rsidP="00F564B2">
      <w:pPr>
        <w:spacing w:line="252" w:lineRule="auto"/>
        <w:jc w:val="right"/>
        <w:rPr>
          <w:color w:val="000000"/>
          <w:szCs w:val="24"/>
        </w:rPr>
      </w:pPr>
      <w:r w:rsidRPr="00AD0A18">
        <w:rPr>
          <w:color w:val="000000"/>
          <w:position w:val="-28"/>
          <w:szCs w:val="24"/>
        </w:rPr>
        <w:object w:dxaOrig="2700" w:dyaOrig="700" w14:anchorId="5086582A">
          <v:shape id="_x0000_i1052" type="#_x0000_t75" style="width:121.5pt;height:30.5pt;mso-position-horizontal:absolute" o:ole="">
            <v:imagedata r:id="rId63" o:title=""/>
          </v:shape>
          <o:OLEObject Type="Embed" ProgID="Equation.DSMT4" ShapeID="_x0000_i1052" DrawAspect="Content" ObjectID="_1802513129" r:id="rId64"/>
        </w:object>
      </w:r>
      <w:bookmarkEnd w:id="133"/>
      <w:r w:rsidR="00F564B2" w:rsidRPr="00AD0A18">
        <w:rPr>
          <w:color w:val="000000"/>
          <w:szCs w:val="24"/>
        </w:rPr>
        <w:t>,            (</w:t>
      </w:r>
      <w:bookmarkStart w:id="134" w:name="_elm00007d"/>
      <w:r w:rsidR="00F564B2" w:rsidRPr="00AD0A18">
        <w:rPr>
          <w:color w:val="000000"/>
          <w:szCs w:val="24"/>
        </w:rPr>
        <w:t>4</w:t>
      </w:r>
      <w:bookmarkEnd w:id="134"/>
      <w:r w:rsidR="00F564B2" w:rsidRPr="00AD0A18">
        <w:rPr>
          <w:color w:val="000000"/>
          <w:szCs w:val="24"/>
        </w:rPr>
        <w:t>)</w:t>
      </w:r>
      <w:bookmarkEnd w:id="132"/>
    </w:p>
    <w:p w14:paraId="6629DCA7" w14:textId="2EC21DC6" w:rsidR="00F564B2" w:rsidRPr="00AD0A18" w:rsidRDefault="00F564B2" w:rsidP="00F564B2">
      <w:pPr>
        <w:spacing w:line="252" w:lineRule="auto"/>
        <w:rPr>
          <w:color w:val="000000"/>
          <w:szCs w:val="24"/>
        </w:rPr>
      </w:pPr>
      <w:bookmarkStart w:id="135" w:name="_elm00007e"/>
      <w:r w:rsidRPr="00AD0A18">
        <w:rPr>
          <w:color w:val="000000"/>
          <w:szCs w:val="24"/>
        </w:rPr>
        <w:t xml:space="preserve">where </w:t>
      </w:r>
      <w:bookmarkStart w:id="136" w:name="_elm00014e"/>
      <w:r w:rsidR="00C635CF" w:rsidRPr="00AD0A18">
        <w:rPr>
          <w:color w:val="000000"/>
          <w:position w:val="-12"/>
          <w:szCs w:val="24"/>
        </w:rPr>
        <w:object w:dxaOrig="1140" w:dyaOrig="380" w14:anchorId="4CF1203E">
          <v:shape id="_x0000_i1053" type="#_x0000_t75" style="width:51.5pt;height:16pt;mso-position-vertical:absolute" o:ole="">
            <v:imagedata r:id="rId26" o:title=""/>
          </v:shape>
          <o:OLEObject Type="Embed" ProgID="Equation.DSMT4" ShapeID="_x0000_i1053" DrawAspect="Content" ObjectID="_1802513130" r:id="rId65"/>
        </w:object>
      </w:r>
      <w:bookmarkEnd w:id="136"/>
      <w:r w:rsidRPr="00AD0A18">
        <w:rPr>
          <w:color w:val="000000"/>
          <w:szCs w:val="24"/>
        </w:rPr>
        <w:t xml:space="preserve"> is the </w:t>
      </w:r>
      <w:r>
        <w:rPr>
          <w:rFonts w:hint="eastAsia"/>
          <w:color w:val="000000"/>
          <w:szCs w:val="24"/>
        </w:rPr>
        <w:t xml:space="preserve">number of </w:t>
      </w:r>
      <w:r w:rsidRPr="00AD0A18">
        <w:rPr>
          <w:color w:val="000000"/>
          <w:szCs w:val="24"/>
        </w:rPr>
        <w:t>component fuzzy syst</w:t>
      </w:r>
      <w:bookmarkStart w:id="137" w:name="_elm000080"/>
      <w:r w:rsidRPr="00AD0A18">
        <w:rPr>
          <w:color w:val="000000"/>
          <w:szCs w:val="24"/>
        </w:rPr>
        <w:t>em</w:t>
      </w:r>
      <w:r>
        <w:rPr>
          <w:rFonts w:hint="eastAsia"/>
          <w:color w:val="000000"/>
          <w:szCs w:val="24"/>
        </w:rPr>
        <w:t>s</w:t>
      </w:r>
      <w:bookmarkEnd w:id="137"/>
      <w:r w:rsidRPr="00AD0A18">
        <w:rPr>
          <w:color w:val="000000"/>
          <w:szCs w:val="24"/>
        </w:rPr>
        <w:t xml:space="preserve">. The general term of </w:t>
      </w:r>
      <w:bookmarkStart w:id="138" w:name="_elm00007f"/>
      <w:r w:rsidRPr="00AD0A18">
        <w:rPr>
          <w:color w:val="000000"/>
          <w:szCs w:val="24"/>
        </w:rPr>
        <w:t>(4)</w:t>
      </w:r>
      <w:bookmarkEnd w:id="138"/>
      <w:r w:rsidRPr="00AD0A18">
        <w:rPr>
          <w:color w:val="000000"/>
          <w:szCs w:val="24"/>
        </w:rPr>
        <w:t xml:space="preserve"> can be represented as </w:t>
      </w:r>
      <w:bookmarkEnd w:id="135"/>
    </w:p>
    <w:bookmarkStart w:id="139" w:name="_elm000081"/>
    <w:bookmarkStart w:id="140" w:name="_elm00014f"/>
    <w:p w14:paraId="6F02EDEC" w14:textId="67FD09F9" w:rsidR="00F564B2" w:rsidRPr="00AD0A18" w:rsidRDefault="00F564B2" w:rsidP="00F564B2">
      <w:pPr>
        <w:wordWrap w:val="0"/>
        <w:autoSpaceDE w:val="0"/>
        <w:autoSpaceDN w:val="0"/>
        <w:adjustRightInd w:val="0"/>
        <w:spacing w:line="252" w:lineRule="auto"/>
        <w:jc w:val="right"/>
        <w:rPr>
          <w:color w:val="000000"/>
          <w:szCs w:val="24"/>
        </w:rPr>
      </w:pPr>
      <w:r w:rsidRPr="00AD0A18">
        <w:rPr>
          <w:color w:val="000000"/>
          <w:position w:val="-28"/>
          <w:szCs w:val="24"/>
        </w:rPr>
        <w:object w:dxaOrig="1600" w:dyaOrig="700" w14:anchorId="596ED452">
          <v:shape id="_x0000_i1054" type="#_x0000_t75" style="width:72.5pt;height:31pt" o:ole="">
            <v:imagedata r:id="rId66" o:title=""/>
          </v:shape>
          <o:OLEObject Type="Embed" ProgID="Equation.DSMT4" ShapeID="_x0000_i1054" DrawAspect="Content" ObjectID="_1802513131" r:id="rId67"/>
        </w:object>
      </w:r>
      <w:bookmarkEnd w:id="140"/>
      <w:r w:rsidRPr="00AD0A18">
        <w:rPr>
          <w:color w:val="000000"/>
          <w:szCs w:val="24"/>
        </w:rPr>
        <w:t xml:space="preserve">,         </w:t>
      </w:r>
      <w:r w:rsidR="00C635CF">
        <w:rPr>
          <w:rFonts w:hint="eastAsia"/>
          <w:color w:val="000000"/>
          <w:szCs w:val="24"/>
          <w:lang w:eastAsia="zh-TW"/>
        </w:rPr>
        <w:t xml:space="preserve">      </w:t>
      </w:r>
      <w:r w:rsidRPr="00AD0A18">
        <w:rPr>
          <w:color w:val="000000"/>
          <w:szCs w:val="24"/>
        </w:rPr>
        <w:t xml:space="preserve">      </w:t>
      </w:r>
      <w:r>
        <w:rPr>
          <w:rFonts w:hint="eastAsia"/>
          <w:color w:val="000000"/>
          <w:szCs w:val="24"/>
          <w:lang w:eastAsia="zh-TW"/>
        </w:rPr>
        <w:t xml:space="preserve">    </w:t>
      </w:r>
      <w:r>
        <w:rPr>
          <w:rFonts w:hint="eastAsia"/>
          <w:color w:val="000000"/>
          <w:szCs w:val="24"/>
        </w:rPr>
        <w:t xml:space="preserve"> </w:t>
      </w:r>
      <w:r w:rsidRPr="00AD0A18">
        <w:rPr>
          <w:color w:val="000000"/>
          <w:szCs w:val="24"/>
        </w:rPr>
        <w:t xml:space="preserve">    (</w:t>
      </w:r>
      <w:bookmarkStart w:id="141" w:name="_elm000082"/>
      <w:r w:rsidRPr="00AD0A18">
        <w:rPr>
          <w:color w:val="000000"/>
          <w:szCs w:val="24"/>
        </w:rPr>
        <w:t>5</w:t>
      </w:r>
      <w:bookmarkEnd w:id="141"/>
      <w:r w:rsidRPr="00AD0A18">
        <w:rPr>
          <w:color w:val="000000"/>
          <w:szCs w:val="24"/>
        </w:rPr>
        <w:t>)</w:t>
      </w:r>
      <w:bookmarkEnd w:id="139"/>
    </w:p>
    <w:p w14:paraId="5E6E6F38" w14:textId="443030A8" w:rsidR="00F564B2" w:rsidRPr="004139C8" w:rsidRDefault="00F564B2" w:rsidP="00F564B2">
      <w:pPr>
        <w:autoSpaceDE w:val="0"/>
        <w:autoSpaceDN w:val="0"/>
        <w:adjustRightInd w:val="0"/>
        <w:spacing w:line="252" w:lineRule="auto"/>
        <w:jc w:val="both"/>
        <w:rPr>
          <w:szCs w:val="24"/>
        </w:rPr>
      </w:pPr>
      <w:bookmarkStart w:id="142" w:name="_elm000083"/>
      <w:r w:rsidRPr="004139C8">
        <w:rPr>
          <w:color w:val="000000"/>
        </w:rPr>
        <w:lastRenderedPageBreak/>
        <w:t xml:space="preserve">where </w:t>
      </w:r>
      <w:bookmarkStart w:id="143" w:name="_elm000150"/>
      <w:r w:rsidRPr="004139C8">
        <w:rPr>
          <w:color w:val="000000"/>
          <w:position w:val="-28"/>
        </w:rPr>
        <w:object w:dxaOrig="920" w:dyaOrig="700" w14:anchorId="0BD439EA">
          <v:shape id="_x0000_i1055" type="#_x0000_t75" style="width:41.5pt;height:30pt" o:ole="">
            <v:imagedata r:id="rId68" o:title=""/>
          </v:shape>
          <o:OLEObject Type="Embed" ProgID="Equation.DSMT4" ShapeID="_x0000_i1055" DrawAspect="Content" ObjectID="_1802513132" r:id="rId69"/>
        </w:object>
      </w:r>
      <w:bookmarkEnd w:id="143"/>
      <w:r w:rsidRPr="004139C8">
        <w:rPr>
          <w:color w:val="000000"/>
        </w:rPr>
        <w:t xml:space="preserve">. </w:t>
      </w:r>
      <w:bookmarkStart w:id="144" w:name="_elm000151"/>
      <w:r w:rsidRPr="004139C8">
        <w:rPr>
          <w:color w:val="000000"/>
          <w:position w:val="-12"/>
        </w:rPr>
        <w:object w:dxaOrig="300" w:dyaOrig="360" w14:anchorId="67BE7D9A">
          <v:shape id="_x0000_i1056" type="#_x0000_t75" style="width:13.5pt;height:16pt" o:ole="">
            <v:imagedata r:id="rId70" o:title=""/>
          </v:shape>
          <o:OLEObject Type="Embed" ProgID="Equation.DSMT4" ShapeID="_x0000_i1056" DrawAspect="Content" ObjectID="_1802513133" r:id="rId71"/>
        </w:object>
      </w:r>
      <w:bookmarkEnd w:id="144"/>
      <w:r w:rsidRPr="004139C8">
        <w:t xml:space="preserve"> can be viewed as the weighting factor for the corresponding component fuzzy system. If there exist some performance indices that can be used to evaluate </w:t>
      </w:r>
      <w:r>
        <w:rPr>
          <w:rFonts w:hint="eastAsia"/>
        </w:rPr>
        <w:t xml:space="preserve">the related importance of </w:t>
      </w:r>
      <w:r w:rsidRPr="004139C8">
        <w:t>component fuzzy systems, it is possible to define the meaningful values for those</w:t>
      </w:r>
      <w:bookmarkStart w:id="145" w:name="_elm000087"/>
      <w:r w:rsidRPr="004139C8">
        <w:rPr>
          <w:b/>
        </w:rPr>
        <w:t xml:space="preserve"> </w:t>
      </w:r>
      <w:bookmarkStart w:id="146" w:name="_elm000152"/>
      <w:r w:rsidRPr="004139C8">
        <w:rPr>
          <w:b/>
          <w:position w:val="-12"/>
        </w:rPr>
        <w:object w:dxaOrig="300" w:dyaOrig="360" w14:anchorId="11E5749C">
          <v:shape id="_x0000_i1057" type="#_x0000_t75" style="width:13.5pt;height:16pt" o:ole="">
            <v:imagedata r:id="rId72" o:title=""/>
          </v:shape>
          <o:OLEObject Type="Embed" ProgID="Equation.DSMT4" ShapeID="_x0000_i1057" DrawAspect="Content" ObjectID="_1802513134" r:id="rId73"/>
        </w:object>
      </w:r>
      <w:bookmarkEnd w:id="146"/>
      <w:r w:rsidRPr="004139C8">
        <w:rPr>
          <w:b/>
        </w:rPr>
        <w:t xml:space="preserve">’s. </w:t>
      </w:r>
      <w:bookmarkEnd w:id="145"/>
      <w:r w:rsidRPr="004139C8">
        <w:t>However, there is no way of evaluating which component fuzzy systems may be more important than the others. Thus, in this study, those component fuzzy systems</w:t>
      </w:r>
      <w:bookmarkStart w:id="147" w:name="_elm000086"/>
      <w:r w:rsidRPr="004139C8">
        <w:t xml:space="preserve"> ar</w:t>
      </w:r>
      <w:bookmarkEnd w:id="147"/>
      <w:r w:rsidRPr="004139C8">
        <w:t xml:space="preserve">e equally treated and then will have the same weights; that is, </w:t>
      </w:r>
      <w:bookmarkStart w:id="148" w:name="_elm000153"/>
      <w:r w:rsidRPr="004139C8">
        <w:rPr>
          <w:position w:val="-12"/>
        </w:rPr>
        <w:object w:dxaOrig="1040" w:dyaOrig="360" w14:anchorId="2AB73B39">
          <v:shape id="_x0000_i1058" type="#_x0000_t75" style="width:47pt;height:16pt" o:ole="">
            <v:imagedata r:id="rId74" o:title=""/>
          </v:shape>
          <o:OLEObject Type="Embed" ProgID="Equation.DSMT4" ShapeID="_x0000_i1058" DrawAspect="Content" ObjectID="_1802513135" r:id="rId75"/>
        </w:object>
      </w:r>
      <w:bookmarkEnd w:id="148"/>
      <w:r w:rsidRPr="004139C8">
        <w:t xml:space="preserve"> as i</w:t>
      </w:r>
      <w:bookmarkStart w:id="149" w:name="_elm000084"/>
      <w:r w:rsidRPr="004139C8">
        <w:t>n (</w:t>
      </w:r>
      <w:bookmarkEnd w:id="149"/>
      <w:r w:rsidRPr="004139C8">
        <w:t>4). With such a simple idea, the performance is promising as shown in our experiments.</w:t>
      </w:r>
      <w:bookmarkEnd w:id="142"/>
    </w:p>
    <w:p w14:paraId="1B03C525" w14:textId="3D7122C9" w:rsidR="00F564B2" w:rsidRPr="00F564B2" w:rsidRDefault="00763538" w:rsidP="00E43530">
      <w:pPr>
        <w:pStyle w:val="Heading1"/>
        <w:numPr>
          <w:ilvl w:val="0"/>
          <w:numId w:val="0"/>
        </w:numPr>
      </w:pPr>
      <w:bookmarkStart w:id="150" w:name="_elm000088"/>
      <w:r w:rsidRPr="00F564B2">
        <w:t>III.</w:t>
      </w:r>
      <w:r w:rsidRPr="00F564B2">
        <w:tab/>
      </w:r>
      <w:r w:rsidR="00F564B2" w:rsidRPr="00F564B2">
        <w:t>Back Propagation Decomposed Fuzzy Systems</w:t>
      </w:r>
      <w:bookmarkEnd w:id="150"/>
    </w:p>
    <w:p w14:paraId="53263772" w14:textId="77777777" w:rsidR="00F564B2" w:rsidRDefault="00F564B2" w:rsidP="00F564B2">
      <w:pPr>
        <w:ind w:firstLine="202"/>
        <w:jc w:val="both"/>
        <w:rPr>
          <w:color w:val="000000"/>
          <w:szCs w:val="24"/>
        </w:rPr>
      </w:pPr>
      <w:bookmarkStart w:id="151" w:name="_elm000089"/>
      <w:r>
        <w:rPr>
          <w:rFonts w:hint="eastAsia"/>
          <w:color w:val="000000"/>
          <w:szCs w:val="24"/>
        </w:rPr>
        <w:t xml:space="preserve">As mentioned, </w:t>
      </w:r>
      <w:r w:rsidRPr="00AD0A18">
        <w:rPr>
          <w:color w:val="000000"/>
          <w:szCs w:val="24"/>
        </w:rPr>
        <w:t>DFS</w:t>
      </w:r>
      <w:r>
        <w:rPr>
          <w:rFonts w:hint="eastAsia"/>
          <w:color w:val="000000"/>
          <w:szCs w:val="24"/>
        </w:rPr>
        <w:t xml:space="preserve"> is originally proposed for an online learning control scheme, adaptive fuzzy control [1]. </w:t>
      </w:r>
      <w:r>
        <w:rPr>
          <w:rFonts w:hint="eastAsia"/>
          <w:color w:val="000000"/>
        </w:rPr>
        <w:t>T</w:t>
      </w:r>
      <w:r w:rsidRPr="00555092">
        <w:rPr>
          <w:color w:val="000000"/>
        </w:rPr>
        <w:t xml:space="preserve">he learning mechanism used in adaptive fuzzy control </w:t>
      </w:r>
      <w:r w:rsidRPr="00555092">
        <w:rPr>
          <w:szCs w:val="24"/>
        </w:rPr>
        <w:t>is based on the Lyapunov theorem and</w:t>
      </w:r>
      <w:r w:rsidRPr="00555092">
        <w:rPr>
          <w:color w:val="000000"/>
        </w:rPr>
        <w:t xml:space="preserve"> is not suitable for modeling tasks</w:t>
      </w:r>
      <w:r>
        <w:rPr>
          <w:rFonts w:hint="eastAsia"/>
          <w:color w:val="000000"/>
        </w:rPr>
        <w:t>. Thus, in this study, the</w:t>
      </w:r>
      <w:r w:rsidRPr="00555092">
        <w:rPr>
          <w:color w:val="000000"/>
        </w:rPr>
        <w:t xml:space="preserve"> </w:t>
      </w:r>
      <w:r w:rsidRPr="00555092">
        <w:rPr>
          <w:color w:val="000000"/>
          <w:szCs w:val="24"/>
        </w:rPr>
        <w:t>back propagation learning algorithm is adapted</w:t>
      </w:r>
      <w:r w:rsidRPr="00AD0A18">
        <w:rPr>
          <w:color w:val="000000"/>
          <w:szCs w:val="24"/>
        </w:rPr>
        <w:t>.</w:t>
      </w:r>
      <w:r>
        <w:rPr>
          <w:rFonts w:hint="eastAsia"/>
          <w:color w:val="000000"/>
        </w:rPr>
        <w:t xml:space="preserve"> This system is referred to as the </w:t>
      </w:r>
      <w:r w:rsidRPr="0024588E">
        <w:rPr>
          <w:color w:val="000000"/>
          <w:szCs w:val="24"/>
        </w:rPr>
        <w:t xml:space="preserve">Back Propagation Decomposed Fuzzy Systems </w:t>
      </w:r>
      <w:r>
        <w:rPr>
          <w:rFonts w:hint="eastAsia"/>
          <w:color w:val="000000"/>
          <w:szCs w:val="24"/>
        </w:rPr>
        <w:t xml:space="preserve">(BPDFS). </w:t>
      </w:r>
      <w:r w:rsidRPr="00AD0A18">
        <w:rPr>
          <w:color w:val="000000"/>
          <w:szCs w:val="24"/>
        </w:rPr>
        <w:t xml:space="preserve">In this section, </w:t>
      </w:r>
      <w:r>
        <w:rPr>
          <w:rFonts w:hint="eastAsia"/>
          <w:color w:val="000000"/>
          <w:szCs w:val="24"/>
        </w:rPr>
        <w:t xml:space="preserve">the detailed algorithm is introduced. </w:t>
      </w:r>
      <w:bookmarkEnd w:id="151"/>
    </w:p>
    <w:p w14:paraId="7C29E827" w14:textId="77777777" w:rsidR="00F564B2" w:rsidRPr="00AD0A18" w:rsidRDefault="00F564B2" w:rsidP="00F564B2">
      <w:pPr>
        <w:ind w:firstLine="202"/>
        <w:jc w:val="both"/>
        <w:rPr>
          <w:rFonts w:eastAsia="BGPOHN+TimesNewRoman,Italic"/>
          <w:color w:val="000000"/>
          <w:szCs w:val="24"/>
        </w:rPr>
      </w:pPr>
      <w:bookmarkStart w:id="152" w:name="_elm00008a"/>
      <w:r w:rsidRPr="00AD0A18">
        <w:rPr>
          <w:color w:val="000000"/>
          <w:szCs w:val="24"/>
        </w:rPr>
        <w:t xml:space="preserve">The configuration of the proposed BPDFS is shown in </w:t>
      </w:r>
      <w:bookmarkStart w:id="153" w:name="_elm00008b"/>
      <w:r w:rsidRPr="00AD0A18">
        <w:rPr>
          <w:color w:val="000000"/>
          <w:szCs w:val="24"/>
        </w:rPr>
        <w:t xml:space="preserve">Fig. </w:t>
      </w:r>
      <w:bookmarkStart w:id="154" w:name="_elm00008c"/>
      <w:r>
        <w:rPr>
          <w:rFonts w:hint="eastAsia"/>
          <w:color w:val="000000"/>
          <w:szCs w:val="24"/>
        </w:rPr>
        <w:t>3</w:t>
      </w:r>
      <w:bookmarkEnd w:id="153"/>
      <w:bookmarkEnd w:id="154"/>
      <w:r>
        <w:rPr>
          <w:rFonts w:hint="eastAsia"/>
          <w:color w:val="000000"/>
          <w:szCs w:val="24"/>
        </w:rPr>
        <w:t>. There are four layers, which are described respectively in the following</w:t>
      </w:r>
      <w:r w:rsidRPr="00AD0A18">
        <w:rPr>
          <w:color w:val="000000"/>
          <w:szCs w:val="24"/>
        </w:rPr>
        <w:t>.</w:t>
      </w:r>
      <w:bookmarkEnd w:id="152"/>
    </w:p>
    <w:p w14:paraId="6EBC14E7" w14:textId="1BFC14AC" w:rsidR="00F564B2" w:rsidRPr="00AD0A18" w:rsidRDefault="00F564B2" w:rsidP="00F564B2">
      <w:pPr>
        <w:ind w:left="700" w:hangingChars="350" w:hanging="700"/>
        <w:jc w:val="both"/>
        <w:rPr>
          <w:rFonts w:eastAsia="BGPOHN+TimesNewRoman,Italic"/>
          <w:color w:val="000000"/>
          <w:szCs w:val="24"/>
        </w:rPr>
      </w:pPr>
      <w:bookmarkStart w:id="155" w:name="_elm00008d"/>
      <w:r w:rsidRPr="00AD0A18">
        <w:rPr>
          <w:rFonts w:eastAsia="BGPOHN+TimesNewRoman,Italic"/>
          <w:color w:val="000000"/>
          <w:szCs w:val="24"/>
        </w:rPr>
        <w:t xml:space="preserve">Layer 1: In this layer, </w:t>
      </w:r>
      <w:bookmarkStart w:id="156" w:name="_elm000154"/>
      <w:r w:rsidR="00ED6518" w:rsidRPr="00AD0A18">
        <w:rPr>
          <w:rFonts w:eastAsia="BGPOHN+TimesNewRoman,Italic" w:hint="eastAsia"/>
          <w:color w:val="000000"/>
          <w:position w:val="-12"/>
          <w:szCs w:val="24"/>
        </w:rPr>
        <w:object w:dxaOrig="1700" w:dyaOrig="360" w14:anchorId="1DC4154E">
          <v:shape id="_x0000_i1059" type="#_x0000_t75" style="width:77pt;height:16.5pt" o:ole="">
            <v:imagedata r:id="rId76" o:title=""/>
          </v:shape>
          <o:OLEObject Type="Embed" ProgID="Equation.DSMT4" ShapeID="_x0000_i1059" DrawAspect="Content" ObjectID="_1802513136" r:id="rId77"/>
        </w:object>
      </w:r>
      <w:bookmarkEnd w:id="156"/>
      <w:r w:rsidRPr="00AD0A18">
        <w:rPr>
          <w:rFonts w:eastAsia="BGPOHN+TimesNewRoman,Italic"/>
          <w:color w:val="000000"/>
          <w:szCs w:val="24"/>
        </w:rPr>
        <w:t xml:space="preserve"> is input vector, and each node represents an input linguistic variable </w:t>
      </w:r>
      <w:bookmarkStart w:id="157" w:name="_elm000155"/>
      <w:r w:rsidR="00ED6518" w:rsidRPr="00AD0A18">
        <w:rPr>
          <w:rFonts w:eastAsia="BGPOHN+TimesNewRoman,Italic" w:hint="eastAsia"/>
          <w:color w:val="000000"/>
          <w:position w:val="-14"/>
          <w:szCs w:val="24"/>
        </w:rPr>
        <w:object w:dxaOrig="279" w:dyaOrig="380" w14:anchorId="06720065">
          <v:shape id="_x0000_i1060" type="#_x0000_t75" style="width:12.5pt;height:17pt" o:ole="">
            <v:imagedata r:id="rId78" o:title=""/>
          </v:shape>
          <o:OLEObject Type="Embed" ProgID="Equation.DSMT4" ShapeID="_x0000_i1060" DrawAspect="Content" ObjectID="_1802513137" r:id="rId79"/>
        </w:object>
      </w:r>
      <w:bookmarkEnd w:id="157"/>
      <w:r w:rsidRPr="00AD0A18">
        <w:rPr>
          <w:rFonts w:eastAsia="BGPOHN+TimesNewRoman,Italic"/>
          <w:color w:val="000000"/>
          <w:szCs w:val="24"/>
        </w:rPr>
        <w:t xml:space="preserve">, </w:t>
      </w:r>
      <w:bookmarkStart w:id="158" w:name="_elm000156"/>
      <w:r w:rsidR="00ED6518" w:rsidRPr="00AD0A18">
        <w:rPr>
          <w:rFonts w:eastAsia="BGPOHN+TimesNewRoman,Italic" w:hint="eastAsia"/>
          <w:color w:val="000000"/>
          <w:position w:val="-14"/>
          <w:szCs w:val="24"/>
        </w:rPr>
        <w:object w:dxaOrig="1620" w:dyaOrig="380" w14:anchorId="5E85D8DD">
          <v:shape id="_x0000_i1061" type="#_x0000_t75" style="width:73pt;height:17pt" o:ole="">
            <v:imagedata r:id="rId80" o:title=""/>
          </v:shape>
          <o:OLEObject Type="Embed" ProgID="Equation.DSMT4" ShapeID="_x0000_i1061" DrawAspect="Content" ObjectID="_1802513138" r:id="rId81"/>
        </w:object>
      </w:r>
      <w:bookmarkEnd w:id="158"/>
      <w:r w:rsidRPr="00AD0A18">
        <w:rPr>
          <w:rFonts w:eastAsia="BGPOHN+TimesNewRoman,Italic"/>
          <w:color w:val="000000"/>
          <w:szCs w:val="24"/>
        </w:rPr>
        <w:t>.</w:t>
      </w:r>
      <w:bookmarkEnd w:id="155"/>
    </w:p>
    <w:bookmarkStart w:id="159" w:name="_elm00008e"/>
    <w:bookmarkStart w:id="160" w:name="_elm000157"/>
    <w:p w14:paraId="407AE21F" w14:textId="5F5B9E50" w:rsidR="00F564B2" w:rsidRPr="00AD0A18" w:rsidRDefault="00ED6518" w:rsidP="00F564B2">
      <w:pPr>
        <w:jc w:val="right"/>
        <w:rPr>
          <w:rFonts w:eastAsia="BGPOHN+TimesNewRoman,Italic"/>
          <w:color w:val="000000"/>
          <w:szCs w:val="24"/>
        </w:rPr>
      </w:pPr>
      <w:r w:rsidRPr="00AD0A18">
        <w:rPr>
          <w:rFonts w:eastAsia="BGPOHN+TimesNewRoman,Italic" w:hint="eastAsia"/>
          <w:color w:val="000000"/>
          <w:position w:val="-14"/>
          <w:szCs w:val="24"/>
        </w:rPr>
        <w:object w:dxaOrig="999" w:dyaOrig="400" w14:anchorId="4FDD7CA3">
          <v:shape id="_x0000_i1062" type="#_x0000_t75" style="width:45pt;height:18.5pt" o:ole="">
            <v:imagedata r:id="rId82" o:title=""/>
          </v:shape>
          <o:OLEObject Type="Embed" ProgID="Equation.DSMT4" ShapeID="_x0000_i1062" DrawAspect="Content" ObjectID="_1802513139" r:id="rId83"/>
        </w:object>
      </w:r>
      <w:bookmarkEnd w:id="160"/>
      <w:r w:rsidR="00F564B2" w:rsidRPr="00AD0A18">
        <w:rPr>
          <w:rFonts w:eastAsia="BGPOHN+TimesNewRoman,Italic"/>
          <w:color w:val="000000"/>
          <w:szCs w:val="24"/>
        </w:rPr>
        <w:t xml:space="preserve">.            </w:t>
      </w:r>
      <w:r w:rsidR="00F564B2">
        <w:rPr>
          <w:rFonts w:eastAsia="BGPOHN+TimesNewRoman,Italic" w:hint="eastAsia"/>
          <w:color w:val="000000"/>
          <w:szCs w:val="24"/>
        </w:rPr>
        <w:t xml:space="preserve"> </w:t>
      </w:r>
      <w:r w:rsidR="00F564B2" w:rsidRPr="00AD0A18">
        <w:rPr>
          <w:rFonts w:eastAsia="BGPOHN+TimesNewRoman,Italic"/>
          <w:color w:val="000000"/>
          <w:szCs w:val="24"/>
        </w:rPr>
        <w:t xml:space="preserve">  </w:t>
      </w:r>
      <w:r w:rsidR="001A0A67">
        <w:rPr>
          <w:rFonts w:eastAsia="BGPOHN+TimesNewRoman,Italic" w:hint="eastAsia"/>
          <w:color w:val="000000"/>
          <w:szCs w:val="24"/>
          <w:lang w:eastAsia="zh-TW"/>
        </w:rPr>
        <w:t xml:space="preserve"> </w:t>
      </w:r>
      <w:r w:rsidR="00F564B2" w:rsidRPr="00AD0A18">
        <w:rPr>
          <w:rFonts w:eastAsia="BGPOHN+TimesNewRoman,Italic"/>
          <w:color w:val="000000"/>
          <w:szCs w:val="24"/>
        </w:rPr>
        <w:t xml:space="preserve">             (</w:t>
      </w:r>
      <w:bookmarkStart w:id="161" w:name="_elm00008f"/>
      <w:r w:rsidR="00F564B2" w:rsidRPr="00AD0A18">
        <w:rPr>
          <w:rFonts w:eastAsia="BGPOHN+TimesNewRoman,Italic"/>
          <w:color w:val="000000"/>
          <w:szCs w:val="24"/>
        </w:rPr>
        <w:t>6</w:t>
      </w:r>
      <w:bookmarkEnd w:id="161"/>
      <w:r w:rsidR="00F564B2" w:rsidRPr="00AD0A18">
        <w:rPr>
          <w:rFonts w:eastAsia="BGPOHN+TimesNewRoman,Italic"/>
          <w:color w:val="000000"/>
          <w:szCs w:val="24"/>
        </w:rPr>
        <w:t>)</w:t>
      </w:r>
      <w:bookmarkEnd w:id="159"/>
    </w:p>
    <w:p w14:paraId="45419102" w14:textId="3EF0A3F9" w:rsidR="00F564B2" w:rsidRPr="00AD0A18" w:rsidRDefault="00F564B2" w:rsidP="00F564B2">
      <w:pPr>
        <w:ind w:left="700" w:hangingChars="350" w:hanging="700"/>
        <w:jc w:val="both"/>
        <w:rPr>
          <w:rStyle w:val="Emphasis"/>
          <w:i w:val="0"/>
          <w:color w:val="000000"/>
        </w:rPr>
      </w:pPr>
      <w:bookmarkStart w:id="162" w:name="_elm000090"/>
      <w:r w:rsidRPr="00AD0A18">
        <w:rPr>
          <w:rFonts w:eastAsia="BGPOHN+TimesNewRoman,Italic"/>
          <w:color w:val="000000"/>
          <w:szCs w:val="24"/>
        </w:rPr>
        <w:t xml:space="preserve">Layer 2: In this layer, each node </w:t>
      </w:r>
      <w:r w:rsidRPr="00AD0A18">
        <w:rPr>
          <w:rStyle w:val="Emphasis"/>
          <w:i w:val="0"/>
          <w:color w:val="000000"/>
        </w:rPr>
        <w:t>performs a membership function</w:t>
      </w:r>
      <w:r>
        <w:rPr>
          <w:rStyle w:val="Emphasis"/>
          <w:rFonts w:hint="eastAsia"/>
          <w:i w:val="0"/>
          <w:color w:val="000000"/>
        </w:rPr>
        <w:t xml:space="preserve"> mapping</w:t>
      </w:r>
      <w:bookmarkStart w:id="163" w:name="_elm000095"/>
      <w:r w:rsidRPr="00AD0A18">
        <w:rPr>
          <w:rStyle w:val="Emphasis"/>
          <w:color w:val="000000"/>
        </w:rPr>
        <w:t>.</w:t>
      </w:r>
      <w:r w:rsidRPr="00576C9E">
        <w:rPr>
          <w:rStyle w:val="Emphasis"/>
          <w:rFonts w:hint="eastAsia"/>
          <w:color w:val="000000"/>
        </w:rPr>
        <w:t xml:space="preserve"> </w:t>
      </w:r>
      <w:bookmarkEnd w:id="163"/>
      <w:r w:rsidRPr="00576C9E">
        <w:rPr>
          <w:rFonts w:hint="eastAsia"/>
        </w:rPr>
        <w:t xml:space="preserve">In our study, the partition </w:t>
      </w:r>
      <w:r>
        <w:rPr>
          <w:rFonts w:hint="eastAsia"/>
        </w:rPr>
        <w:t>is</w:t>
      </w:r>
      <w:r w:rsidRPr="00576C9E">
        <w:rPr>
          <w:rFonts w:hint="eastAsia"/>
        </w:rPr>
        <w:t xml:space="preserve"> select</w:t>
      </w:r>
      <w:r>
        <w:rPr>
          <w:rFonts w:hint="eastAsia"/>
        </w:rPr>
        <w:t>ed</w:t>
      </w:r>
      <w:r w:rsidRPr="00576C9E">
        <w:rPr>
          <w:rFonts w:hint="eastAsia"/>
        </w:rPr>
        <w:t xml:space="preserve"> to have one component fuzzy system corresponding to one fuzzy rule in a traditional fuzzy system</w:t>
      </w:r>
      <w:r w:rsidRPr="00576C9E">
        <w:rPr>
          <w:rFonts w:eastAsia="BGPOHN+TimesNewRoman,Italic" w:hint="eastAsia"/>
        </w:rPr>
        <w:t xml:space="preserve">. </w:t>
      </w:r>
      <w:r w:rsidRPr="00576C9E">
        <w:rPr>
          <w:rFonts w:eastAsia="BGPOHN+TimesNewRoman,Italic"/>
        </w:rPr>
        <w:t>F</w:t>
      </w:r>
      <w:r w:rsidRPr="00576C9E">
        <w:rPr>
          <w:rFonts w:eastAsia="BGPOHN+TimesNewRoman,Italic" w:hint="eastAsia"/>
        </w:rPr>
        <w:t xml:space="preserve">or each layer, it </w:t>
      </w:r>
      <w:r w:rsidRPr="00576C9E">
        <w:t>consist</w:t>
      </w:r>
      <w:r w:rsidRPr="00576C9E">
        <w:rPr>
          <w:rFonts w:hint="eastAsia"/>
        </w:rPr>
        <w:t>s</w:t>
      </w:r>
      <w:r w:rsidRPr="00576C9E">
        <w:t xml:space="preserve"> of the original fuzzy set and two complement as </w:t>
      </w:r>
      <w:bookmarkStart w:id="164" w:name="_elm000093"/>
      <w:r w:rsidRPr="00576C9E">
        <w:t xml:space="preserve">Fig. </w:t>
      </w:r>
      <w:bookmarkStart w:id="165" w:name="_elm000094"/>
      <w:r w:rsidRPr="00576C9E">
        <w:t>2</w:t>
      </w:r>
      <w:bookmarkEnd w:id="164"/>
      <w:bookmarkEnd w:id="165"/>
      <w:r w:rsidRPr="00576C9E">
        <w:t>.</w:t>
      </w:r>
      <w:r>
        <w:rPr>
          <w:rFonts w:hint="eastAsia"/>
        </w:rPr>
        <w:t xml:space="preserve"> </w:t>
      </w:r>
      <w:r w:rsidRPr="00AD0A18">
        <w:rPr>
          <w:rStyle w:val="Emphasis"/>
          <w:i w:val="0"/>
          <w:color w:val="000000"/>
        </w:rPr>
        <w:t xml:space="preserve">For the </w:t>
      </w:r>
      <w:bookmarkStart w:id="166" w:name="_elm000092"/>
      <w:r w:rsidRPr="00AD0A18">
        <w:rPr>
          <w:rStyle w:val="Emphasis"/>
          <w:color w:val="000000"/>
        </w:rPr>
        <w:t>j</w:t>
      </w:r>
      <w:bookmarkEnd w:id="166"/>
      <w:r w:rsidRPr="00AD0A18">
        <w:rPr>
          <w:rStyle w:val="Emphasis"/>
          <w:i w:val="0"/>
          <w:color w:val="000000"/>
        </w:rPr>
        <w:t xml:space="preserve">th fuzzy set </w:t>
      </w:r>
      <w:bookmarkStart w:id="167" w:name="_elm000158"/>
      <w:bookmarkStart w:id="168" w:name="_elm000091"/>
      <w:bookmarkEnd w:id="168"/>
      <w:r w:rsidRPr="00AB077E">
        <w:rPr>
          <w:rStyle w:val="Emphasis"/>
          <w:iCs w:val="0"/>
          <w:color w:val="000000"/>
        </w:rPr>
        <w:object w:dxaOrig="1240" w:dyaOrig="400" w14:anchorId="7F0357B2">
          <v:shape id="_x0000_i1063" type="#_x0000_t75" style="width:56pt;height:18.5pt" o:ole="">
            <v:imagedata r:id="rId84" o:title=""/>
          </v:shape>
          <o:OLEObject Type="Embed" ProgID="Equation.DSMT4" ShapeID="_x0000_i1063" DrawAspect="Content" ObjectID="_1802513140" r:id="rId85"/>
        </w:object>
      </w:r>
      <w:bookmarkEnd w:id="167"/>
      <w:r w:rsidRPr="00C635CF">
        <w:rPr>
          <w:rStyle w:val="Emphasis"/>
          <w:i w:val="0"/>
          <w:color w:val="000000"/>
          <w:position w:val="10"/>
        </w:rPr>
        <w:t xml:space="preserve"> on the input </w:t>
      </w:r>
      <w:r w:rsidR="00454C8C" w:rsidRPr="00C635CF">
        <w:rPr>
          <w:rStyle w:val="Emphasis"/>
          <w:i w:val="0"/>
          <w:color w:val="000000"/>
          <w:position w:val="10"/>
        </w:rPr>
        <w:t>variable</w:t>
      </w:r>
      <w:bookmarkStart w:id="169" w:name="_elm000159"/>
      <w:r w:rsidRPr="00AB077E">
        <w:rPr>
          <w:rStyle w:val="Emphasis"/>
          <w:iCs w:val="0"/>
          <w:color w:val="000000"/>
        </w:rPr>
        <w:object w:dxaOrig="279" w:dyaOrig="380" w14:anchorId="3E4849BD">
          <v:shape id="_x0000_i1064" type="#_x0000_t75" style="width:12.5pt;height:17pt" o:ole="">
            <v:imagedata r:id="rId86" o:title=""/>
          </v:shape>
          <o:OLEObject Type="Embed" ProgID="Equation.DSMT4" ShapeID="_x0000_i1064" DrawAspect="Content" ObjectID="_1802513141" r:id="rId87"/>
        </w:object>
      </w:r>
      <w:bookmarkEnd w:id="169"/>
      <w:r w:rsidRPr="00C635CF">
        <w:rPr>
          <w:rStyle w:val="Emphasis"/>
          <w:i w:val="0"/>
          <w:color w:val="000000"/>
          <w:position w:val="12"/>
        </w:rPr>
        <w:t xml:space="preserve">, </w:t>
      </w:r>
      <w:r w:rsidRPr="00C635CF">
        <w:rPr>
          <w:rStyle w:val="Emphasis"/>
          <w:rFonts w:hint="eastAsia"/>
          <w:i w:val="0"/>
          <w:color w:val="000000"/>
          <w:position w:val="12"/>
        </w:rPr>
        <w:t>the</w:t>
      </w:r>
      <w:r>
        <w:rPr>
          <w:rStyle w:val="Emphasis"/>
          <w:rFonts w:hint="eastAsia"/>
          <w:i w:val="0"/>
          <w:color w:val="000000"/>
        </w:rPr>
        <w:t xml:space="preserve"> </w:t>
      </w:r>
      <w:r w:rsidRPr="00AD0A18">
        <w:rPr>
          <w:rStyle w:val="Emphasis"/>
          <w:i w:val="0"/>
          <w:color w:val="000000"/>
        </w:rPr>
        <w:t>membership function is defined as</w:t>
      </w:r>
      <w:bookmarkEnd w:id="162"/>
    </w:p>
    <w:bookmarkStart w:id="170" w:name="_elm000096"/>
    <w:bookmarkStart w:id="171" w:name="_elm00015a"/>
    <w:p w14:paraId="7F64DA15" w14:textId="1C121BFB" w:rsidR="00F564B2" w:rsidRPr="00AD0A18" w:rsidRDefault="00F564B2" w:rsidP="00F564B2">
      <w:pPr>
        <w:jc w:val="right"/>
        <w:rPr>
          <w:rFonts w:eastAsia="BGPOHN+TimesNewRoman,Italic"/>
          <w:color w:val="000000"/>
          <w:szCs w:val="24"/>
        </w:rPr>
      </w:pPr>
      <w:r w:rsidRPr="00EE68A9">
        <w:rPr>
          <w:rFonts w:eastAsia="BGPOHN+TimesNewRoman,Italic" w:hint="eastAsia"/>
          <w:color w:val="000000"/>
          <w:position w:val="-20"/>
          <w:szCs w:val="24"/>
        </w:rPr>
        <w:object w:dxaOrig="1939" w:dyaOrig="460" w14:anchorId="7641BE16">
          <v:shape id="_x0000_i1065" type="#_x0000_t75" style="width:87.5pt;height:20.5pt" o:ole="">
            <v:imagedata r:id="rId88" o:title=""/>
          </v:shape>
          <o:OLEObject Type="Embed" ProgID="Equation.DSMT4" ShapeID="_x0000_i1065" DrawAspect="Content" ObjectID="_1802513142" r:id="rId89"/>
        </w:object>
      </w:r>
      <w:bookmarkEnd w:id="171"/>
      <w:r>
        <w:rPr>
          <w:rFonts w:eastAsia="BGPOHN+TimesNewRoman,Italic"/>
          <w:color w:val="000000"/>
          <w:szCs w:val="24"/>
        </w:rPr>
        <w:t xml:space="preserve">.         </w:t>
      </w:r>
      <w:r>
        <w:rPr>
          <w:rFonts w:eastAsia="BGPOHN+TimesNewRoman,Italic" w:hint="eastAsia"/>
          <w:color w:val="000000"/>
          <w:szCs w:val="24"/>
          <w:lang w:eastAsia="zh-TW"/>
        </w:rPr>
        <w:t xml:space="preserve"> </w:t>
      </w:r>
      <w:r>
        <w:rPr>
          <w:rFonts w:eastAsia="BGPOHN+TimesNewRoman,Italic" w:hint="eastAsia"/>
          <w:color w:val="000000"/>
          <w:szCs w:val="24"/>
        </w:rPr>
        <w:t xml:space="preserve">   </w:t>
      </w:r>
      <w:r w:rsidRPr="00AD0A18">
        <w:rPr>
          <w:rFonts w:eastAsia="BGPOHN+TimesNewRoman,Italic"/>
          <w:color w:val="000000"/>
          <w:szCs w:val="24"/>
        </w:rPr>
        <w:t xml:space="preserve">     (</w:t>
      </w:r>
      <w:bookmarkStart w:id="172" w:name="_elm000097"/>
      <w:r w:rsidRPr="00AD0A18">
        <w:rPr>
          <w:rFonts w:eastAsia="BGPOHN+TimesNewRoman,Italic"/>
          <w:color w:val="000000"/>
          <w:szCs w:val="24"/>
        </w:rPr>
        <w:t>7</w:t>
      </w:r>
      <w:bookmarkEnd w:id="172"/>
      <w:r w:rsidRPr="00AD0A18">
        <w:rPr>
          <w:rFonts w:eastAsia="BGPOHN+TimesNewRoman,Italic"/>
          <w:color w:val="000000"/>
          <w:szCs w:val="24"/>
        </w:rPr>
        <w:t>)</w:t>
      </w:r>
      <w:bookmarkEnd w:id="170"/>
    </w:p>
    <w:p w14:paraId="43763FC2" w14:textId="77777777" w:rsidR="00ED6518" w:rsidRPr="00AD0A18" w:rsidRDefault="00ED6518" w:rsidP="00ED6518">
      <w:pPr>
        <w:spacing w:line="252" w:lineRule="auto"/>
        <w:ind w:left="700" w:hangingChars="350" w:hanging="700"/>
        <w:jc w:val="both"/>
        <w:rPr>
          <w:color w:val="000000"/>
          <w:szCs w:val="24"/>
        </w:rPr>
      </w:pPr>
      <w:bookmarkStart w:id="173" w:name="_elm000098"/>
      <w:r w:rsidRPr="00AD0A18">
        <w:rPr>
          <w:rFonts w:eastAsia="BGPOHN+TimesNewRoman,Italic"/>
          <w:color w:val="000000"/>
          <w:szCs w:val="24"/>
        </w:rPr>
        <w:t xml:space="preserve">Layer 3: In this layer, each node performs a fuzzy </w:t>
      </w:r>
      <w:bookmarkStart w:id="174" w:name="_elm000099"/>
      <w:r>
        <w:rPr>
          <w:rFonts w:eastAsia="BGPOHN+TimesNewRoman,Italic" w:hint="eastAsia"/>
          <w:i/>
          <w:color w:val="000000"/>
          <w:szCs w:val="24"/>
        </w:rPr>
        <w:t>t</w:t>
      </w:r>
      <w:bookmarkEnd w:id="174"/>
      <w:r>
        <w:rPr>
          <w:rFonts w:eastAsia="BGPOHN+TimesNewRoman,Italic" w:hint="eastAsia"/>
          <w:color w:val="000000"/>
          <w:szCs w:val="24"/>
        </w:rPr>
        <w:t xml:space="preserve">-norm </w:t>
      </w:r>
      <w:r w:rsidRPr="00AD0A18">
        <w:rPr>
          <w:rFonts w:eastAsia="BGPOHN+TimesNewRoman,Italic"/>
          <w:color w:val="000000"/>
          <w:szCs w:val="24"/>
        </w:rPr>
        <w:t xml:space="preserve">operation </w:t>
      </w:r>
      <w:r>
        <w:rPr>
          <w:rFonts w:eastAsia="BGPOHN+TimesNewRoman,Italic" w:hint="eastAsia"/>
          <w:color w:val="000000"/>
          <w:szCs w:val="24"/>
        </w:rPr>
        <w:t>(</w:t>
      </w:r>
      <w:r w:rsidRPr="00AD0A18">
        <w:rPr>
          <w:rFonts w:eastAsia="BGPOHN+TimesNewRoman,Italic"/>
          <w:color w:val="000000"/>
          <w:szCs w:val="24"/>
        </w:rPr>
        <w:t>algebraic product</w:t>
      </w:r>
      <w:r>
        <w:rPr>
          <w:rFonts w:eastAsia="BGPOHN+TimesNewRoman,Italic" w:hint="eastAsia"/>
          <w:color w:val="000000"/>
          <w:szCs w:val="24"/>
        </w:rPr>
        <w:t>)</w:t>
      </w:r>
      <w:r w:rsidRPr="00AD0A18">
        <w:rPr>
          <w:rFonts w:eastAsia="BGPOHN+TimesNewRoman,Italic"/>
          <w:color w:val="000000"/>
          <w:szCs w:val="24"/>
        </w:rPr>
        <w:t xml:space="preserve"> on inputs </w:t>
      </w:r>
      <w:r>
        <w:rPr>
          <w:rFonts w:eastAsia="BGPOHN+TimesNewRoman,Italic" w:hint="eastAsia"/>
          <w:color w:val="000000"/>
          <w:szCs w:val="24"/>
        </w:rPr>
        <w:t>that is</w:t>
      </w:r>
      <w:r w:rsidRPr="00AD0A18">
        <w:rPr>
          <w:rFonts w:eastAsia="BGPOHN+TimesNewRoman,Italic"/>
          <w:color w:val="000000"/>
          <w:szCs w:val="24"/>
        </w:rPr>
        <w:t xml:space="preserve"> receive</w:t>
      </w:r>
      <w:r>
        <w:rPr>
          <w:rFonts w:eastAsia="BGPOHN+TimesNewRoman,Italic" w:hint="eastAsia"/>
          <w:color w:val="000000"/>
          <w:szCs w:val="24"/>
        </w:rPr>
        <w:t>d</w:t>
      </w:r>
      <w:r w:rsidRPr="00AD0A18">
        <w:rPr>
          <w:rFonts w:eastAsia="BGPOHN+TimesNewRoman,Italic"/>
          <w:color w:val="000000"/>
          <w:szCs w:val="24"/>
        </w:rPr>
        <w:t xml:space="preserve"> from layer 2</w:t>
      </w:r>
      <w:r>
        <w:rPr>
          <w:rFonts w:eastAsia="BGPOHN+TimesNewRoman,Italic" w:hint="eastAsia"/>
          <w:color w:val="000000"/>
          <w:szCs w:val="24"/>
        </w:rPr>
        <w:t xml:space="preserve"> as</w:t>
      </w:r>
      <w:bookmarkEnd w:id="173"/>
    </w:p>
    <w:bookmarkStart w:id="175" w:name="_elm00009a"/>
    <w:bookmarkStart w:id="176" w:name="_elm00015b"/>
    <w:p w14:paraId="2A78D3BE" w14:textId="67895F36" w:rsidR="00ED6518" w:rsidRPr="00AD0A18" w:rsidRDefault="00C635CF" w:rsidP="00ED6518">
      <w:pPr>
        <w:spacing w:line="252" w:lineRule="auto"/>
        <w:jc w:val="right"/>
        <w:rPr>
          <w:rFonts w:eastAsia="BGPOHN+TimesNewRoman,Italic"/>
          <w:color w:val="000000"/>
          <w:szCs w:val="24"/>
        </w:rPr>
      </w:pPr>
      <w:r w:rsidRPr="00AD0A18">
        <w:rPr>
          <w:rFonts w:eastAsia="BGPOHN+TimesNewRoman,Italic" w:hint="eastAsia"/>
          <w:color w:val="000000"/>
          <w:position w:val="-30"/>
          <w:szCs w:val="24"/>
        </w:rPr>
        <w:object w:dxaOrig="1620" w:dyaOrig="700" w14:anchorId="0138B018">
          <v:shape id="_x0000_i1066" type="#_x0000_t75" style="width:73pt;height:31.5pt" o:ole="">
            <v:imagedata r:id="rId90" o:title=""/>
          </v:shape>
          <o:OLEObject Type="Embed" ProgID="Equation.DSMT4" ShapeID="_x0000_i1066" DrawAspect="Content" ObjectID="_1802513143" r:id="rId91"/>
        </w:object>
      </w:r>
      <w:bookmarkEnd w:id="176"/>
      <w:r w:rsidR="00ED6518" w:rsidRPr="00AD0A18">
        <w:rPr>
          <w:rFonts w:eastAsia="BGPOHN+TimesNewRoman,Italic"/>
          <w:color w:val="000000"/>
          <w:szCs w:val="24"/>
        </w:rPr>
        <w:t xml:space="preserve">                           (</w:t>
      </w:r>
      <w:bookmarkStart w:id="177" w:name="_elm00009b"/>
      <w:r w:rsidR="00ED6518" w:rsidRPr="00AD0A18">
        <w:rPr>
          <w:rFonts w:eastAsia="BGPOHN+TimesNewRoman,Italic"/>
          <w:color w:val="000000"/>
          <w:szCs w:val="24"/>
        </w:rPr>
        <w:t>8</w:t>
      </w:r>
      <w:bookmarkEnd w:id="177"/>
      <w:r w:rsidR="00ED6518" w:rsidRPr="00AD0A18">
        <w:rPr>
          <w:rFonts w:eastAsia="BGPOHN+TimesNewRoman,Italic"/>
          <w:color w:val="000000"/>
          <w:szCs w:val="24"/>
        </w:rPr>
        <w:t>)</w:t>
      </w:r>
      <w:bookmarkEnd w:id="175"/>
    </w:p>
    <w:p w14:paraId="785FD778" w14:textId="77777777" w:rsidR="00ED6518" w:rsidRPr="00AD0A18" w:rsidRDefault="00ED6518" w:rsidP="00ED6518">
      <w:pPr>
        <w:spacing w:line="252" w:lineRule="auto"/>
        <w:ind w:left="700" w:hangingChars="350" w:hanging="700"/>
        <w:rPr>
          <w:rFonts w:eastAsia="BGPOHN+TimesNewRoman,Italic"/>
          <w:color w:val="000000"/>
          <w:szCs w:val="24"/>
        </w:rPr>
      </w:pPr>
      <w:bookmarkStart w:id="178" w:name="_elm00009c"/>
      <w:r w:rsidRPr="00AD0A18">
        <w:rPr>
          <w:rFonts w:eastAsia="BGPOHN+TimesNewRoman,Italic"/>
          <w:color w:val="000000"/>
          <w:szCs w:val="24"/>
        </w:rPr>
        <w:t xml:space="preserve">Layer 4: </w:t>
      </w:r>
      <w:r w:rsidRPr="00AD0A18">
        <w:rPr>
          <w:color w:val="000000"/>
          <w:szCs w:val="24"/>
        </w:rPr>
        <w:t xml:space="preserve">This layer performs the defuzzification operation. The outputs </w:t>
      </w:r>
      <w:r w:rsidRPr="00AD0A18">
        <w:rPr>
          <w:rFonts w:eastAsia="BGPOHN+TimesNewRoman,Italic"/>
          <w:color w:val="000000"/>
          <w:szCs w:val="24"/>
        </w:rPr>
        <w:t>standing for the values of the coefficient vector are expressed</w:t>
      </w:r>
      <w:r>
        <w:rPr>
          <w:rFonts w:eastAsia="BGPOHN+TimesNewRoman,Italic" w:hint="eastAsia"/>
          <w:color w:val="000000"/>
          <w:szCs w:val="24"/>
        </w:rPr>
        <w:t xml:space="preserve"> as</w:t>
      </w:r>
      <w:bookmarkEnd w:id="178"/>
    </w:p>
    <w:bookmarkStart w:id="179" w:name="_elm00009d"/>
    <w:bookmarkStart w:id="180" w:name="_elm00015c"/>
    <w:p w14:paraId="0FDA0052" w14:textId="56F1BF98" w:rsidR="00ED6518" w:rsidRPr="00AD0A18" w:rsidRDefault="00ED6518" w:rsidP="00ED6518">
      <w:pPr>
        <w:spacing w:line="252" w:lineRule="auto"/>
        <w:jc w:val="right"/>
        <w:rPr>
          <w:rFonts w:eastAsia="BGPOHN+TimesNewRoman,Italic"/>
          <w:color w:val="000000"/>
          <w:szCs w:val="24"/>
        </w:rPr>
      </w:pPr>
      <w:r w:rsidRPr="00B31614">
        <w:rPr>
          <w:rFonts w:eastAsia="BGPOHN+TimesNewRoman,Italic" w:hint="eastAsia"/>
          <w:color w:val="000000"/>
          <w:position w:val="-62"/>
          <w:szCs w:val="24"/>
        </w:rPr>
        <w:object w:dxaOrig="2160" w:dyaOrig="1359" w14:anchorId="76C84050">
          <v:shape id="_x0000_i1067" type="#_x0000_t75" style="width:98pt;height:61pt" o:ole="">
            <v:imagedata r:id="rId92" o:title=""/>
          </v:shape>
          <o:OLEObject Type="Embed" ProgID="Equation.DSMT4" ShapeID="_x0000_i1067" DrawAspect="Content" ObjectID="_1802513144" r:id="rId93"/>
        </w:object>
      </w:r>
      <w:bookmarkEnd w:id="180"/>
      <w:r w:rsidRPr="00AD0A18">
        <w:rPr>
          <w:rFonts w:eastAsia="BGPOHN+TimesNewRoman,Italic"/>
          <w:color w:val="000000"/>
          <w:szCs w:val="24"/>
        </w:rPr>
        <w:t>,                         (</w:t>
      </w:r>
      <w:bookmarkStart w:id="181" w:name="_elm00009e"/>
      <w:r w:rsidRPr="00AD0A18">
        <w:rPr>
          <w:rFonts w:eastAsia="BGPOHN+TimesNewRoman,Italic"/>
          <w:color w:val="000000"/>
          <w:szCs w:val="24"/>
        </w:rPr>
        <w:t>9</w:t>
      </w:r>
      <w:bookmarkEnd w:id="181"/>
      <w:r w:rsidRPr="00AD0A18">
        <w:rPr>
          <w:rFonts w:eastAsia="BGPOHN+TimesNewRoman,Italic"/>
          <w:color w:val="000000"/>
          <w:szCs w:val="24"/>
        </w:rPr>
        <w:t>)</w:t>
      </w:r>
      <w:bookmarkEnd w:id="179"/>
    </w:p>
    <w:p w14:paraId="394B08A8" w14:textId="12DE08B4" w:rsidR="00ED6518" w:rsidRDefault="00ED6518" w:rsidP="00ED6518">
      <w:pPr>
        <w:spacing w:line="252" w:lineRule="auto"/>
        <w:ind w:leftChars="350" w:left="708" w:hangingChars="4" w:hanging="8"/>
        <w:rPr>
          <w:color w:val="000000"/>
          <w:szCs w:val="24"/>
          <w:lang w:eastAsia="zh-TW"/>
        </w:rPr>
      </w:pPr>
      <w:bookmarkStart w:id="182" w:name="_elm00009f"/>
      <w:r w:rsidRPr="00AD0A18">
        <w:rPr>
          <w:rFonts w:eastAsia="BGPOHN+TimesNewRoman,Italic"/>
          <w:color w:val="000000"/>
          <w:szCs w:val="24"/>
        </w:rPr>
        <w:t xml:space="preserve">where </w:t>
      </w:r>
      <w:bookmarkStart w:id="183" w:name="_elm00015d"/>
      <w:r w:rsidRPr="00AD0A18">
        <w:rPr>
          <w:rFonts w:eastAsia="BGPOHN+TimesNewRoman,Italic" w:hint="eastAsia"/>
          <w:color w:val="000000"/>
          <w:position w:val="-14"/>
          <w:szCs w:val="24"/>
        </w:rPr>
        <w:object w:dxaOrig="460" w:dyaOrig="380" w14:anchorId="7B5834B9">
          <v:shape id="_x0000_i1068" type="#_x0000_t75" style="width:23.5pt;height:17pt" o:ole="">
            <v:imagedata r:id="rId94" o:title=""/>
          </v:shape>
          <o:OLEObject Type="Embed" ProgID="Equation.DSMT4" ShapeID="_x0000_i1068" DrawAspect="Content" ObjectID="_1802513145" r:id="rId95"/>
        </w:object>
      </w:r>
      <w:bookmarkEnd w:id="183"/>
      <w:r w:rsidRPr="00AD0A18">
        <w:rPr>
          <w:rFonts w:eastAsia="BGPOHN+TimesNewRoman,Italic"/>
          <w:color w:val="000000"/>
          <w:szCs w:val="24"/>
        </w:rPr>
        <w:t xml:space="preserve"> </w:t>
      </w:r>
      <w:r w:rsidRPr="00AD0A18">
        <w:rPr>
          <w:color w:val="000000"/>
          <w:szCs w:val="24"/>
        </w:rPr>
        <w:t xml:space="preserve">is the adjustable parameter vector and </w:t>
      </w:r>
      <w:bookmarkStart w:id="184" w:name="_elm00015e"/>
      <w:r w:rsidRPr="00AD0A18">
        <w:rPr>
          <w:color w:val="000000"/>
          <w:position w:val="-6"/>
          <w:szCs w:val="24"/>
        </w:rPr>
        <w:object w:dxaOrig="160" w:dyaOrig="279" w14:anchorId="01EB85BC">
          <v:shape id="_x0000_i1069" type="#_x0000_t75" style="width:7.5pt;height:12.5pt" o:ole="">
            <v:imagedata r:id="rId96" o:title=""/>
          </v:shape>
          <o:OLEObject Type="Embed" ProgID="Equation.DSMT4" ShapeID="_x0000_i1069" DrawAspect="Content" ObjectID="_1802513146" r:id="rId97"/>
        </w:object>
      </w:r>
      <w:bookmarkEnd w:id="184"/>
      <w:r>
        <w:rPr>
          <w:rFonts w:hint="eastAsia"/>
          <w:color w:val="000000"/>
          <w:position w:val="-6"/>
          <w:szCs w:val="24"/>
        </w:rPr>
        <w:t xml:space="preserve"> </w:t>
      </w:r>
      <w:r w:rsidRPr="00AD0A18">
        <w:rPr>
          <w:color w:val="000000"/>
          <w:szCs w:val="24"/>
        </w:rPr>
        <w:t xml:space="preserve">is </w:t>
      </w:r>
      <w:r>
        <w:rPr>
          <w:rFonts w:hint="eastAsia"/>
          <w:color w:val="000000"/>
          <w:szCs w:val="24"/>
        </w:rPr>
        <w:t xml:space="preserve">the </w:t>
      </w:r>
      <w:r w:rsidRPr="00AD0A18">
        <w:rPr>
          <w:color w:val="000000"/>
          <w:szCs w:val="24"/>
        </w:rPr>
        <w:t>rule number.</w:t>
      </w:r>
      <w:bookmarkEnd w:id="182"/>
    </w:p>
    <w:p w14:paraId="7C4CB578" w14:textId="3C537477" w:rsidR="00ED6518" w:rsidRPr="00AD0A18" w:rsidRDefault="00ED6518" w:rsidP="00ED6518">
      <w:pPr>
        <w:jc w:val="center"/>
        <w:rPr>
          <w:rFonts w:eastAsia="BGPOHN+TimesNewRoman,Italic"/>
          <w:color w:val="000000"/>
          <w:szCs w:val="24"/>
        </w:rPr>
      </w:pPr>
      <w:bookmarkStart w:id="185" w:name="_elm0000a0"/>
      <w:bookmarkStart w:id="186" w:name="_pic000002"/>
      <w:r>
        <w:rPr>
          <w:rFonts w:hint="eastAsia"/>
          <w:noProof/>
          <w:color w:val="000000"/>
          <w:lang w:eastAsia="zh-TW"/>
        </w:rPr>
        <w:drawing>
          <wp:inline distT="0" distB="0" distL="0" distR="0" wp14:anchorId="35A0FE68" wp14:editId="5C442435">
            <wp:extent cx="3075709" cy="2677886"/>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3"/>
                    <pic:cNvPicPr>
                      <a:picLocks noChangeAspect="1" noChangeArrowheads="1"/>
                    </pic:cNvPicPr>
                  </pic:nvPicPr>
                  <pic:blipFill rotWithShape="1">
                    <a:blip r:embed="rId98">
                      <a:extLst>
                        <a:ext uri="{28A0092B-C50C-407E-A947-70E740481C1C}">
                          <a14:useLocalDpi xmlns:a14="http://schemas.microsoft.com/office/drawing/2010/main" val="0"/>
                        </a:ext>
                      </a:extLst>
                    </a:blip>
                    <a:srcRect r="1285"/>
                    <a:stretch/>
                  </pic:blipFill>
                  <pic:spPr bwMode="auto">
                    <a:xfrm>
                      <a:off x="0" y="0"/>
                      <a:ext cx="3081816" cy="2683203"/>
                    </a:xfrm>
                    <a:prstGeom prst="rect">
                      <a:avLst/>
                    </a:prstGeom>
                    <a:noFill/>
                    <a:ln>
                      <a:noFill/>
                    </a:ln>
                    <a:extLst>
                      <a:ext uri="{53640926-AAD7-44D8-BBD7-CCE9431645EC}">
                        <a14:shadowObscured xmlns:a14="http://schemas.microsoft.com/office/drawing/2010/main"/>
                      </a:ext>
                    </a:extLst>
                  </pic:spPr>
                </pic:pic>
              </a:graphicData>
            </a:graphic>
          </wp:inline>
        </w:drawing>
      </w:r>
      <w:bookmarkEnd w:id="185"/>
      <w:bookmarkEnd w:id="186"/>
    </w:p>
    <w:p w14:paraId="25DAA6B2" w14:textId="77777777" w:rsidR="00ED6518" w:rsidRDefault="00ED6518" w:rsidP="00E43530">
      <w:pPr>
        <w:jc w:val="center"/>
        <w:rPr>
          <w:color w:val="000000"/>
          <w:sz w:val="16"/>
          <w:szCs w:val="16"/>
          <w:lang w:eastAsia="zh-TW"/>
        </w:rPr>
      </w:pPr>
      <w:bookmarkStart w:id="187" w:name="_elm0000a1"/>
      <w:bookmarkStart w:id="188" w:name="_elm0000a2"/>
      <w:r w:rsidRPr="00ED6518">
        <w:rPr>
          <w:rFonts w:eastAsia="BGPOHN+TimesNewRoman,Italic"/>
          <w:color w:val="000000"/>
          <w:sz w:val="16"/>
          <w:szCs w:val="16"/>
        </w:rPr>
        <w:t xml:space="preserve">Fig. </w:t>
      </w:r>
      <w:bookmarkStart w:id="189" w:name="_elm0000a3"/>
      <w:r w:rsidRPr="00ED6518">
        <w:rPr>
          <w:rFonts w:eastAsia="BGPOHN+TimesNewRoman,Italic" w:hint="eastAsia"/>
          <w:color w:val="000000"/>
          <w:sz w:val="16"/>
          <w:szCs w:val="16"/>
        </w:rPr>
        <w:t>3</w:t>
      </w:r>
      <w:bookmarkEnd w:id="188"/>
      <w:bookmarkEnd w:id="189"/>
      <w:r w:rsidRPr="00ED6518">
        <w:rPr>
          <w:rFonts w:eastAsia="BGPOHN+TimesNewRoman,Italic"/>
          <w:color w:val="000000"/>
          <w:sz w:val="16"/>
          <w:szCs w:val="16"/>
        </w:rPr>
        <w:t xml:space="preserve">. Configuration of the proposed </w:t>
      </w:r>
      <w:r w:rsidRPr="00ED6518">
        <w:rPr>
          <w:rFonts w:eastAsia="BGPOHN+TimesNewRoman,Italic" w:hint="eastAsia"/>
          <w:color w:val="000000"/>
          <w:sz w:val="16"/>
          <w:szCs w:val="16"/>
        </w:rPr>
        <w:t>BP</w:t>
      </w:r>
      <w:r w:rsidRPr="00ED6518">
        <w:rPr>
          <w:color w:val="000000"/>
          <w:sz w:val="16"/>
          <w:szCs w:val="16"/>
        </w:rPr>
        <w:t>DFS</w:t>
      </w:r>
      <w:bookmarkEnd w:id="187"/>
    </w:p>
    <w:p w14:paraId="064E81C9" w14:textId="77777777" w:rsidR="00ED6518" w:rsidRPr="00451D8F" w:rsidRDefault="00ED6518" w:rsidP="00ED6518">
      <w:pPr>
        <w:spacing w:line="252" w:lineRule="auto"/>
        <w:ind w:firstLine="202"/>
        <w:jc w:val="both"/>
        <w:rPr>
          <w:rFonts w:eastAsia="BGPOHN+TimesNewRoman,Italic"/>
          <w:color w:val="000000"/>
          <w:szCs w:val="24"/>
        </w:rPr>
      </w:pPr>
      <w:bookmarkStart w:id="190" w:name="_elm0000a4"/>
      <w:r>
        <w:rPr>
          <w:rFonts w:eastAsia="BGPOHN+TimesNewRoman,Italic" w:hint="eastAsia"/>
          <w:color w:val="000000"/>
          <w:szCs w:val="24"/>
        </w:rPr>
        <w:t>The task of l</w:t>
      </w:r>
      <w:r>
        <w:rPr>
          <w:rFonts w:eastAsia="BGPOHN+TimesNewRoman,Italic"/>
          <w:color w:val="000000"/>
          <w:szCs w:val="24"/>
        </w:rPr>
        <w:t>earning</w:t>
      </w:r>
      <w:r>
        <w:rPr>
          <w:rFonts w:eastAsia="BGPOHN+TimesNewRoman,Italic" w:hint="eastAsia"/>
          <w:color w:val="000000"/>
          <w:szCs w:val="24"/>
        </w:rPr>
        <w:t xml:space="preserve"> is to minimize the error function </w:t>
      </w:r>
      <w:bookmarkEnd w:id="190"/>
    </w:p>
    <w:bookmarkStart w:id="191" w:name="_elm0000a5"/>
    <w:bookmarkStart w:id="192" w:name="_elm00015f"/>
    <w:p w14:paraId="0CD5B172" w14:textId="461712E9" w:rsidR="00ED6518" w:rsidRPr="00AD0A18" w:rsidRDefault="00ED6518" w:rsidP="00ED6518">
      <w:pPr>
        <w:spacing w:line="252" w:lineRule="auto"/>
        <w:jc w:val="right"/>
        <w:rPr>
          <w:rFonts w:eastAsia="BGPOHN+TimesNewRoman,Italic"/>
          <w:color w:val="000000"/>
          <w:szCs w:val="24"/>
        </w:rPr>
      </w:pPr>
      <w:r w:rsidRPr="00451D8F">
        <w:rPr>
          <w:rFonts w:eastAsia="BGPOHN+TimesNewRoman,Italic" w:hint="eastAsia"/>
          <w:color w:val="000000"/>
          <w:position w:val="-28"/>
          <w:szCs w:val="24"/>
        </w:rPr>
        <w:object w:dxaOrig="3960" w:dyaOrig="680" w14:anchorId="10009203">
          <v:shape id="_x0000_i1070" type="#_x0000_t75" style="width:178.5pt;height:31pt" o:ole="">
            <v:imagedata r:id="rId99" o:title=""/>
          </v:shape>
          <o:OLEObject Type="Embed" ProgID="Equation.DSMT4" ShapeID="_x0000_i1070" DrawAspect="Content" ObjectID="_1802513147" r:id="rId100"/>
        </w:object>
      </w:r>
      <w:bookmarkEnd w:id="192"/>
      <w:r>
        <w:rPr>
          <w:rFonts w:eastAsia="BGPOHN+TimesNewRoman,Italic"/>
          <w:color w:val="000000"/>
          <w:szCs w:val="24"/>
        </w:rPr>
        <w:t xml:space="preserve">, </w:t>
      </w:r>
      <w:r>
        <w:rPr>
          <w:rFonts w:eastAsia="BGPOHN+TimesNewRoman,Italic" w:hint="eastAsia"/>
          <w:color w:val="000000"/>
          <w:szCs w:val="24"/>
          <w:lang w:eastAsia="zh-TW"/>
        </w:rPr>
        <w:t xml:space="preserve"> </w:t>
      </w:r>
      <w:r w:rsidRPr="00AD0A18">
        <w:rPr>
          <w:rFonts w:eastAsia="BGPOHN+TimesNewRoman,Italic"/>
          <w:color w:val="000000"/>
          <w:szCs w:val="24"/>
        </w:rPr>
        <w:t xml:space="preserve">    (</w:t>
      </w:r>
      <w:bookmarkStart w:id="193" w:name="_elm0000a6"/>
      <w:r w:rsidRPr="00AD0A18">
        <w:rPr>
          <w:rFonts w:eastAsia="BGPOHN+TimesNewRoman,Italic"/>
          <w:color w:val="000000"/>
          <w:szCs w:val="24"/>
        </w:rPr>
        <w:t>10</w:t>
      </w:r>
      <w:bookmarkEnd w:id="193"/>
      <w:r w:rsidRPr="00AD0A18">
        <w:rPr>
          <w:rFonts w:eastAsia="BGPOHN+TimesNewRoman,Italic"/>
          <w:color w:val="000000"/>
          <w:szCs w:val="24"/>
        </w:rPr>
        <w:t>)</w:t>
      </w:r>
      <w:bookmarkEnd w:id="191"/>
    </w:p>
    <w:p w14:paraId="7D052971" w14:textId="6B533AF4" w:rsidR="00ED6518" w:rsidRPr="00AD0A18" w:rsidRDefault="00ED6518" w:rsidP="00ED6518">
      <w:pPr>
        <w:spacing w:line="252" w:lineRule="auto"/>
        <w:jc w:val="both"/>
        <w:rPr>
          <w:rFonts w:eastAsia="BGPOHN+TimesNewRoman,Italic"/>
          <w:color w:val="000000"/>
          <w:szCs w:val="24"/>
        </w:rPr>
      </w:pPr>
      <w:bookmarkStart w:id="194" w:name="_elm0000a7"/>
      <w:r>
        <w:rPr>
          <w:rFonts w:eastAsia="BGPOHN+TimesNewRoman,Italic" w:hint="eastAsia"/>
          <w:color w:val="000000"/>
          <w:szCs w:val="24"/>
        </w:rPr>
        <w:t>w</w:t>
      </w:r>
      <w:r w:rsidRPr="00AD0A18">
        <w:rPr>
          <w:rFonts w:eastAsia="BGPOHN+TimesNewRoman,Italic"/>
          <w:color w:val="000000"/>
          <w:szCs w:val="24"/>
        </w:rPr>
        <w:t>here</w:t>
      </w:r>
      <w:r>
        <w:rPr>
          <w:rFonts w:eastAsia="BGPOHN+TimesNewRoman,Italic" w:hint="eastAsia"/>
          <w:color w:val="000000"/>
          <w:szCs w:val="24"/>
        </w:rPr>
        <w:t xml:space="preserve"> </w:t>
      </w:r>
      <w:bookmarkStart w:id="195" w:name="_elm000160"/>
      <w:r w:rsidRPr="00451D8F">
        <w:rPr>
          <w:rFonts w:eastAsia="BGPOHN+TimesNewRoman,Italic"/>
          <w:color w:val="000000"/>
          <w:position w:val="-4"/>
          <w:szCs w:val="24"/>
        </w:rPr>
        <w:object w:dxaOrig="240" w:dyaOrig="240" w14:anchorId="00EE3810">
          <v:shape id="_x0000_i1071" type="#_x0000_t75" style="width:11pt;height:11pt" o:ole="">
            <v:imagedata r:id="rId101" o:title=""/>
          </v:shape>
          <o:OLEObject Type="Embed" ProgID="Equation.DSMT4" ShapeID="_x0000_i1071" DrawAspect="Content" ObjectID="_1802513148" r:id="rId102"/>
        </w:object>
      </w:r>
      <w:bookmarkEnd w:id="195"/>
      <w:r>
        <w:rPr>
          <w:rFonts w:eastAsia="BGPOHN+TimesNewRoman,Italic" w:hint="eastAsia"/>
          <w:color w:val="000000"/>
          <w:szCs w:val="24"/>
        </w:rPr>
        <w:t xml:space="preserve"> is the training pattern number,</w:t>
      </w:r>
      <w:r w:rsidRPr="00AD0A18">
        <w:rPr>
          <w:rFonts w:eastAsia="BGPOHN+TimesNewRoman,Italic"/>
          <w:color w:val="000000"/>
          <w:szCs w:val="24"/>
        </w:rPr>
        <w:t xml:space="preserve"> </w:t>
      </w:r>
      <w:bookmarkStart w:id="196" w:name="_elm000161"/>
      <w:r w:rsidR="00C635CF" w:rsidRPr="00AD0A18">
        <w:rPr>
          <w:rFonts w:eastAsia="BGPOHN+TimesNewRoman,Italic" w:hint="eastAsia"/>
          <w:color w:val="000000"/>
          <w:position w:val="-14"/>
          <w:szCs w:val="24"/>
        </w:rPr>
        <w:object w:dxaOrig="700" w:dyaOrig="380" w14:anchorId="4DE96F6A">
          <v:shape id="_x0000_i1072" type="#_x0000_t75" style="width:28pt;height:17pt" o:ole="">
            <v:imagedata r:id="rId103" o:title=""/>
          </v:shape>
          <o:OLEObject Type="Embed" ProgID="Equation.DSMT4" ShapeID="_x0000_i1072" DrawAspect="Content" ObjectID="_1802513149" r:id="rId104"/>
        </w:object>
      </w:r>
      <w:bookmarkEnd w:id="196"/>
      <w:r w:rsidRPr="00AD0A18">
        <w:rPr>
          <w:rFonts w:eastAsia="BGPOHN+TimesNewRoman,Italic"/>
          <w:color w:val="000000"/>
          <w:szCs w:val="24"/>
        </w:rPr>
        <w:t xml:space="preserve"> represents the</w:t>
      </w:r>
      <w:r w:rsidRPr="00AD0A18">
        <w:rPr>
          <w:color w:val="000000"/>
          <w:szCs w:val="24"/>
        </w:rPr>
        <w:t xml:space="preserve"> </w:t>
      </w:r>
      <w:r>
        <w:rPr>
          <w:rFonts w:hint="eastAsia"/>
          <w:color w:val="000000"/>
          <w:szCs w:val="24"/>
        </w:rPr>
        <w:t>DFS</w:t>
      </w:r>
      <w:r w:rsidRPr="00AD0A18">
        <w:rPr>
          <w:rFonts w:eastAsia="BGPOHN+TimesNewRoman,Italic"/>
          <w:color w:val="000000"/>
          <w:szCs w:val="24"/>
        </w:rPr>
        <w:t xml:space="preserve"> output for </w:t>
      </w:r>
      <w:r>
        <w:rPr>
          <w:rFonts w:eastAsia="BGPOHN+TimesNewRoman,Italic" w:hint="eastAsia"/>
          <w:color w:val="000000"/>
          <w:szCs w:val="24"/>
        </w:rPr>
        <w:t xml:space="preserve">pattern </w:t>
      </w:r>
      <w:bookmarkStart w:id="197" w:name="_elm000162"/>
      <w:r w:rsidRPr="00451D8F">
        <w:rPr>
          <w:rFonts w:eastAsia="BGPOHN+TimesNewRoman,Italic"/>
          <w:color w:val="000000"/>
          <w:position w:val="-6"/>
          <w:szCs w:val="24"/>
        </w:rPr>
        <w:object w:dxaOrig="200" w:dyaOrig="279" w14:anchorId="0F6418CB">
          <v:shape id="_x0000_i1073" type="#_x0000_t75" style="width:9pt;height:12.5pt" o:ole="">
            <v:imagedata r:id="rId105" o:title=""/>
          </v:shape>
          <o:OLEObject Type="Embed" ProgID="Equation.DSMT4" ShapeID="_x0000_i1073" DrawAspect="Content" ObjectID="_1802513150" r:id="rId106"/>
        </w:object>
      </w:r>
      <w:bookmarkEnd w:id="197"/>
      <w:r>
        <w:rPr>
          <w:rFonts w:eastAsia="BGPOHN+TimesNewRoman,Italic" w:hint="eastAsia"/>
          <w:color w:val="000000"/>
          <w:szCs w:val="24"/>
        </w:rPr>
        <w:t>,</w:t>
      </w:r>
      <w:r w:rsidRPr="00AD0A18">
        <w:rPr>
          <w:rFonts w:eastAsia="BGPOHN+TimesNewRoman,Italic"/>
          <w:color w:val="000000"/>
          <w:szCs w:val="24"/>
        </w:rPr>
        <w:t xml:space="preserve"> and </w:t>
      </w:r>
      <w:bookmarkStart w:id="198" w:name="_elm000163"/>
      <w:r w:rsidRPr="00AD0A18">
        <w:rPr>
          <w:rFonts w:eastAsia="BGPOHN+TimesNewRoman,Italic" w:hint="eastAsia"/>
          <w:color w:val="000000"/>
          <w:position w:val="-10"/>
          <w:szCs w:val="24"/>
        </w:rPr>
        <w:object w:dxaOrig="520" w:dyaOrig="320" w14:anchorId="0E17D62D">
          <v:shape id="_x0000_i1074" type="#_x0000_t75" style="width:23.5pt;height:15.5pt" o:ole="" o:preferrelative="f">
            <v:imagedata r:id="rId107" o:title=""/>
            <o:lock v:ext="edit" aspectratio="f"/>
          </v:shape>
          <o:OLEObject Type="Embed" ProgID="Equation.DSMT4" ShapeID="_x0000_i1074" DrawAspect="Content" ObjectID="_1802513151" r:id="rId108"/>
        </w:object>
      </w:r>
      <w:bookmarkEnd w:id="198"/>
      <w:r w:rsidRPr="00AD0A18">
        <w:rPr>
          <w:rFonts w:eastAsia="BGPOHN+TimesNewRoman,Italic"/>
          <w:color w:val="000000"/>
          <w:szCs w:val="24"/>
        </w:rPr>
        <w:t xml:space="preserve"> is the desired output</w:t>
      </w:r>
      <w:r w:rsidRPr="00831D21">
        <w:rPr>
          <w:rFonts w:eastAsia="BGPOHN+TimesNewRoman,Italic"/>
          <w:color w:val="000000"/>
          <w:szCs w:val="24"/>
        </w:rPr>
        <w:t xml:space="preserve"> </w:t>
      </w:r>
      <w:r w:rsidRPr="00AD0A18">
        <w:rPr>
          <w:rFonts w:eastAsia="BGPOHN+TimesNewRoman,Italic"/>
          <w:color w:val="000000"/>
          <w:szCs w:val="24"/>
        </w:rPr>
        <w:t xml:space="preserve">for </w:t>
      </w:r>
      <w:r>
        <w:rPr>
          <w:rFonts w:eastAsia="BGPOHN+TimesNewRoman,Italic" w:hint="eastAsia"/>
          <w:color w:val="000000"/>
          <w:szCs w:val="24"/>
        </w:rPr>
        <w:t xml:space="preserve">pattern </w:t>
      </w:r>
      <w:bookmarkStart w:id="199" w:name="_elm000164"/>
      <w:r w:rsidRPr="00451D8F">
        <w:rPr>
          <w:rFonts w:eastAsia="BGPOHN+TimesNewRoman,Italic"/>
          <w:color w:val="000000"/>
          <w:position w:val="-6"/>
          <w:szCs w:val="24"/>
        </w:rPr>
        <w:object w:dxaOrig="200" w:dyaOrig="279" w14:anchorId="43803931">
          <v:shape id="_x0000_i1075" type="#_x0000_t75" style="width:9pt;height:12.5pt" o:ole="">
            <v:imagedata r:id="rId105" o:title=""/>
          </v:shape>
          <o:OLEObject Type="Embed" ProgID="Equation.DSMT4" ShapeID="_x0000_i1075" DrawAspect="Content" ObjectID="_1802513152" r:id="rId109"/>
        </w:object>
      </w:r>
      <w:bookmarkEnd w:id="199"/>
      <w:r w:rsidRPr="00AD0A18">
        <w:rPr>
          <w:rFonts w:eastAsia="BGPOHN+TimesNewRoman,Italic"/>
          <w:color w:val="000000"/>
          <w:szCs w:val="24"/>
        </w:rPr>
        <w:t xml:space="preserve">. </w:t>
      </w:r>
      <w:r>
        <w:rPr>
          <w:rFonts w:eastAsia="BGPOHN+TimesNewRoman,Italic" w:hint="eastAsia"/>
          <w:color w:val="000000"/>
          <w:szCs w:val="24"/>
        </w:rPr>
        <w:t xml:space="preserve">Let </w:t>
      </w:r>
      <w:bookmarkStart w:id="200" w:name="_elm000165"/>
      <w:r w:rsidRPr="00451D8F">
        <w:rPr>
          <w:rFonts w:eastAsia="BGPOHN+TimesNewRoman,Italic"/>
          <w:color w:val="000000"/>
          <w:position w:val="-10"/>
          <w:szCs w:val="24"/>
        </w:rPr>
        <w:object w:dxaOrig="440" w:dyaOrig="320" w14:anchorId="291ED329">
          <v:shape id="_x0000_i1076" type="#_x0000_t75" style="width:20pt;height:14.5pt" o:ole="">
            <v:imagedata r:id="rId110" o:title=""/>
          </v:shape>
          <o:OLEObject Type="Embed" ProgID="Equation.DSMT4" ShapeID="_x0000_i1076" DrawAspect="Content" ObjectID="_1802513153" r:id="rId111"/>
        </w:object>
      </w:r>
      <w:bookmarkEnd w:id="200"/>
      <w:r>
        <w:rPr>
          <w:rFonts w:eastAsia="BGPOHN+TimesNewRoman,Italic" w:hint="eastAsia"/>
          <w:color w:val="000000"/>
          <w:szCs w:val="24"/>
        </w:rPr>
        <w:t xml:space="preserve"> be the parameter vector to be tuned in the training process at time </w:t>
      </w:r>
      <w:bookmarkStart w:id="201" w:name="_elm0000a8"/>
      <w:r>
        <w:rPr>
          <w:rFonts w:eastAsia="BGPOHN+TimesNewRoman,Italic" w:hint="eastAsia"/>
          <w:i/>
          <w:color w:val="000000"/>
          <w:szCs w:val="24"/>
        </w:rPr>
        <w:t>t</w:t>
      </w:r>
      <w:bookmarkEnd w:id="201"/>
      <w:r>
        <w:rPr>
          <w:rFonts w:eastAsia="BGPOHN+TimesNewRoman,Italic" w:hint="eastAsia"/>
          <w:color w:val="000000"/>
          <w:szCs w:val="24"/>
        </w:rPr>
        <w:t xml:space="preserve">. The basic idea is to use the gradient descent like algorithm to tune those parameters. In other words, </w:t>
      </w:r>
      <w:bookmarkEnd w:id="194"/>
    </w:p>
    <w:bookmarkStart w:id="202" w:name="_elm0000a9"/>
    <w:bookmarkStart w:id="203" w:name="_elm000166"/>
    <w:p w14:paraId="4A13DBBF" w14:textId="7807E2D4" w:rsidR="00ED6518" w:rsidRPr="00AD0A18" w:rsidRDefault="00C635CF" w:rsidP="00C635CF">
      <w:pPr>
        <w:wordWrap w:val="0"/>
        <w:spacing w:line="252" w:lineRule="auto"/>
        <w:jc w:val="right"/>
        <w:rPr>
          <w:rFonts w:eastAsia="BGPOHN+TimesNewRoman,Italic"/>
          <w:color w:val="000000"/>
          <w:szCs w:val="24"/>
        </w:rPr>
      </w:pPr>
      <w:r w:rsidRPr="000D45BC">
        <w:rPr>
          <w:rFonts w:eastAsia="BGPOHN+TimesNewRoman,Italic" w:hint="eastAsia"/>
          <w:color w:val="000000"/>
          <w:position w:val="-30"/>
          <w:szCs w:val="24"/>
        </w:rPr>
        <w:object w:dxaOrig="3920" w:dyaOrig="680" w14:anchorId="1E9794E1">
          <v:shape id="_x0000_i1077" type="#_x0000_t75" style="width:158.5pt;height:30.5pt" o:ole="">
            <v:imagedata r:id="rId112" o:title=""/>
          </v:shape>
          <o:OLEObject Type="Embed" ProgID="Equation.DSMT4" ShapeID="_x0000_i1077" DrawAspect="Content" ObjectID="_1802513154" r:id="rId113"/>
        </w:object>
      </w:r>
      <w:bookmarkEnd w:id="203"/>
      <w:r w:rsidR="00ED6518">
        <w:rPr>
          <w:rFonts w:eastAsia="BGPOHN+TimesNewRoman,Italic"/>
          <w:color w:val="000000"/>
          <w:szCs w:val="24"/>
        </w:rPr>
        <w:t xml:space="preserve">,   </w:t>
      </w:r>
      <w:r w:rsidR="00ED6518" w:rsidRPr="00AD0A18">
        <w:rPr>
          <w:rFonts w:eastAsia="BGPOHN+TimesNewRoman,Italic"/>
          <w:color w:val="000000"/>
          <w:szCs w:val="24"/>
        </w:rPr>
        <w:t xml:space="preserve"> </w:t>
      </w:r>
      <w:r>
        <w:rPr>
          <w:rFonts w:eastAsia="BGPOHN+TimesNewRoman,Italic" w:hint="eastAsia"/>
          <w:color w:val="000000"/>
          <w:szCs w:val="24"/>
          <w:lang w:eastAsia="zh-TW"/>
        </w:rPr>
        <w:t xml:space="preserve">    </w:t>
      </w:r>
      <w:r w:rsidR="00ED6518" w:rsidRPr="00AD0A18">
        <w:rPr>
          <w:rFonts w:eastAsia="BGPOHN+TimesNewRoman,Italic"/>
          <w:color w:val="000000"/>
          <w:szCs w:val="24"/>
        </w:rPr>
        <w:t xml:space="preserve">    (</w:t>
      </w:r>
      <w:bookmarkStart w:id="204" w:name="_elm0000aa"/>
      <w:r w:rsidR="00ED6518" w:rsidRPr="00AD0A18">
        <w:rPr>
          <w:rFonts w:eastAsia="BGPOHN+TimesNewRoman,Italic"/>
          <w:color w:val="000000"/>
          <w:szCs w:val="24"/>
        </w:rPr>
        <w:t>11</w:t>
      </w:r>
      <w:bookmarkEnd w:id="204"/>
      <w:r w:rsidR="00ED6518" w:rsidRPr="00AD0A18">
        <w:rPr>
          <w:rFonts w:eastAsia="BGPOHN+TimesNewRoman,Italic"/>
          <w:color w:val="000000"/>
          <w:szCs w:val="24"/>
        </w:rPr>
        <w:t>)</w:t>
      </w:r>
      <w:bookmarkEnd w:id="202"/>
    </w:p>
    <w:p w14:paraId="76E2066D" w14:textId="2654A365" w:rsidR="00ED6518" w:rsidRPr="00576C9E" w:rsidRDefault="00ED6518" w:rsidP="00ED6518">
      <w:pPr>
        <w:spacing w:line="252" w:lineRule="auto"/>
        <w:jc w:val="both"/>
        <w:rPr>
          <w:rFonts w:eastAsia="BGPOHN+TimesNewRoman,Italic"/>
          <w:color w:val="000000"/>
          <w:szCs w:val="24"/>
        </w:rPr>
      </w:pPr>
      <w:bookmarkStart w:id="205" w:name="_elm0000ab"/>
      <w:r w:rsidRPr="00205FEB">
        <w:rPr>
          <w:rFonts w:eastAsia="BGPOHN+TimesNewRoman,Italic"/>
          <w:szCs w:val="24"/>
        </w:rPr>
        <w:t xml:space="preserve">where </w:t>
      </w:r>
      <w:bookmarkStart w:id="206" w:name="_elm000167"/>
      <w:r w:rsidRPr="00205FEB">
        <w:rPr>
          <w:rFonts w:eastAsia="BGPOHN+TimesNewRoman,Italic" w:hint="eastAsia"/>
          <w:position w:val="-10"/>
          <w:szCs w:val="24"/>
        </w:rPr>
        <w:object w:dxaOrig="200" w:dyaOrig="260" w14:anchorId="38372C11">
          <v:shape id="_x0000_i1078" type="#_x0000_t75" style="width:9pt;height:12pt;mso-position-horizontal:absolute" o:ole="">
            <v:imagedata r:id="rId114" o:title=""/>
          </v:shape>
          <o:OLEObject Type="Embed" ProgID="Equation.DSMT4" ShapeID="_x0000_i1078" DrawAspect="Content" ObjectID="_1802513155" r:id="rId115"/>
        </w:object>
      </w:r>
      <w:bookmarkEnd w:id="206"/>
      <w:r w:rsidRPr="00205FEB">
        <w:rPr>
          <w:rFonts w:eastAsia="BGPOHN+TimesNewRoman,Italic"/>
          <w:szCs w:val="24"/>
        </w:rPr>
        <w:t xml:space="preserve"> is the learning rate</w:t>
      </w:r>
      <w:r>
        <w:rPr>
          <w:rFonts w:eastAsia="BGPOHN+TimesNewRoman,Italic" w:hint="eastAsia"/>
          <w:szCs w:val="24"/>
        </w:rPr>
        <w:t>, which is usually selected by user and is dependent on the training data considered</w:t>
      </w:r>
      <w:r w:rsidRPr="00205FEB">
        <w:rPr>
          <w:rFonts w:eastAsia="BGPOHN+TimesNewRoman,Italic"/>
          <w:szCs w:val="24"/>
        </w:rPr>
        <w:t xml:space="preserve">. </w:t>
      </w:r>
      <w:r>
        <w:rPr>
          <w:rFonts w:eastAsia="BGPOHN+TimesNewRoman,Italic" w:hint="eastAsia"/>
          <w:szCs w:val="24"/>
        </w:rPr>
        <w:t>It can be seen that by using the tradi</w:t>
      </w:r>
      <w:bookmarkStart w:id="207" w:name="_elm0000ae"/>
      <w:r>
        <w:rPr>
          <w:rFonts w:eastAsia="BGPOHN+TimesNewRoman,Italic" w:hint="eastAsia"/>
          <w:szCs w:val="24"/>
        </w:rPr>
        <w:t>tion</w:t>
      </w:r>
      <w:bookmarkEnd w:id="207"/>
      <w:r>
        <w:rPr>
          <w:rFonts w:eastAsia="BGPOHN+TimesNewRoman,Italic" w:hint="eastAsia"/>
          <w:szCs w:val="24"/>
        </w:rPr>
        <w:t xml:space="preserve">al error function as </w:t>
      </w:r>
      <w:bookmarkStart w:id="208" w:name="_elm0000ad"/>
      <w:r>
        <w:rPr>
          <w:rFonts w:eastAsia="BGPOHN+TimesNewRoman,Italic" w:hint="eastAsia"/>
          <w:szCs w:val="24"/>
        </w:rPr>
        <w:t>(10)</w:t>
      </w:r>
      <w:bookmarkEnd w:id="208"/>
      <w:r>
        <w:rPr>
          <w:rFonts w:eastAsia="BGPOHN+TimesNewRoman,Italic" w:hint="eastAsia"/>
          <w:szCs w:val="24"/>
        </w:rPr>
        <w:t xml:space="preserve">, the update algorithm as </w:t>
      </w:r>
      <w:bookmarkStart w:id="209" w:name="_elm0000ac"/>
      <w:r>
        <w:rPr>
          <w:rFonts w:eastAsia="BGPOHN+TimesNewRoman,Italic" w:hint="eastAsia"/>
          <w:szCs w:val="24"/>
        </w:rPr>
        <w:t>(11)</w:t>
      </w:r>
      <w:bookmarkEnd w:id="209"/>
      <w:r>
        <w:rPr>
          <w:rFonts w:eastAsia="BGPOHN+TimesNewRoman,Italic" w:hint="eastAsia"/>
          <w:szCs w:val="24"/>
        </w:rPr>
        <w:t xml:space="preserve"> needs to consider all training patterns for one update. </w:t>
      </w:r>
      <w:r w:rsidRPr="00205FEB">
        <w:rPr>
          <w:rFonts w:eastAsia="BGPOHN+TimesNewRoman,Italic" w:hint="eastAsia"/>
          <w:szCs w:val="24"/>
        </w:rPr>
        <w:t xml:space="preserve">The main </w:t>
      </w:r>
      <w:r w:rsidRPr="00205FEB">
        <w:rPr>
          <w:rFonts w:eastAsia="BGPOHN+TimesNewRoman,Italic"/>
          <w:szCs w:val="24"/>
        </w:rPr>
        <w:t>difference</w:t>
      </w:r>
      <w:r w:rsidRPr="00205FEB">
        <w:rPr>
          <w:rFonts w:eastAsia="BGPOHN+TimesNewRoman,Italic" w:hint="eastAsia"/>
          <w:szCs w:val="24"/>
        </w:rPr>
        <w:t xml:space="preserve"> of </w:t>
      </w:r>
      <w:r>
        <w:rPr>
          <w:rFonts w:eastAsia="BGPOHN+TimesNewRoman,Italic" w:hint="eastAsia"/>
          <w:szCs w:val="24"/>
        </w:rPr>
        <w:t xml:space="preserve">the </w:t>
      </w:r>
      <w:r w:rsidRPr="00205FEB">
        <w:rPr>
          <w:rFonts w:eastAsia="BGPOHN+TimesNewRoman,Italic"/>
          <w:szCs w:val="24"/>
        </w:rPr>
        <w:t>back propagation</w:t>
      </w:r>
      <w:r>
        <w:rPr>
          <w:rFonts w:eastAsia="BGPOHN+TimesNewRoman,Italic" w:hint="eastAsia"/>
          <w:szCs w:val="24"/>
        </w:rPr>
        <w:t xml:space="preserve"> learning algorithm from gradient </w:t>
      </w:r>
      <w:r>
        <w:rPr>
          <w:rFonts w:eastAsia="BGPOHN+TimesNewRoman,Italic"/>
          <w:szCs w:val="24"/>
        </w:rPr>
        <w:t>descend</w:t>
      </w:r>
      <w:r>
        <w:rPr>
          <w:rFonts w:eastAsia="BGPOHN+TimesNewRoman,Italic" w:hint="eastAsia"/>
          <w:szCs w:val="24"/>
        </w:rPr>
        <w:t xml:space="preserve"> is </w:t>
      </w:r>
      <w:r w:rsidRPr="00205FEB">
        <w:rPr>
          <w:rFonts w:eastAsia="BGPOHN+TimesNewRoman,Italic" w:hint="eastAsia"/>
          <w:szCs w:val="24"/>
        </w:rPr>
        <w:t xml:space="preserve">that the upload </w:t>
      </w:r>
      <w:r w:rsidRPr="00205FEB">
        <w:rPr>
          <w:rFonts w:eastAsia="BGPOHN+TimesNewRoman,Italic"/>
          <w:szCs w:val="24"/>
        </w:rPr>
        <w:t>algorithm</w:t>
      </w:r>
      <w:r w:rsidRPr="00205FEB">
        <w:rPr>
          <w:rFonts w:eastAsia="BGPOHN+TimesNewRoman,Italic" w:hint="eastAsia"/>
          <w:szCs w:val="24"/>
        </w:rPr>
        <w:t xml:space="preserve"> is for one datum onl</w:t>
      </w:r>
      <w:r>
        <w:rPr>
          <w:rFonts w:eastAsia="BGPOHN+TimesNewRoman,Italic" w:hint="eastAsia"/>
          <w:szCs w:val="24"/>
        </w:rPr>
        <w:t>y.</w:t>
      </w:r>
      <w:r w:rsidRPr="00576C9E">
        <w:rPr>
          <w:rFonts w:eastAsia="BGPOHN+TimesNewRoman,Italic" w:hint="eastAsia"/>
          <w:szCs w:val="24"/>
        </w:rPr>
        <w:t xml:space="preserve"> </w:t>
      </w:r>
      <w:r w:rsidRPr="00576C9E">
        <w:rPr>
          <w:rFonts w:eastAsia="BGPOHN+TimesNewRoman,Italic" w:hint="eastAsia"/>
          <w:color w:val="000000"/>
          <w:szCs w:val="24"/>
        </w:rPr>
        <w:t xml:space="preserve">Thus, </w:t>
      </w:r>
      <w:r w:rsidRPr="00576C9E">
        <w:rPr>
          <w:rFonts w:hint="eastAsia"/>
          <w:color w:val="000000"/>
        </w:rPr>
        <w:t>t</w:t>
      </w:r>
      <w:r w:rsidRPr="00576C9E">
        <w:rPr>
          <w:color w:val="000000"/>
        </w:rPr>
        <w:t>he</w:t>
      </w:r>
      <w:r>
        <w:rPr>
          <w:rFonts w:hint="eastAsia"/>
          <w:color w:val="000000"/>
        </w:rPr>
        <w:t xml:space="preserve"> </w:t>
      </w:r>
      <w:r w:rsidRPr="00576C9E">
        <w:rPr>
          <w:color w:val="000000"/>
        </w:rPr>
        <w:t>gradient</w:t>
      </w:r>
      <w:r>
        <w:rPr>
          <w:rFonts w:hint="eastAsia"/>
          <w:color w:val="000000"/>
        </w:rPr>
        <w:t xml:space="preserve"> used</w:t>
      </w:r>
      <w:r w:rsidRPr="00576C9E">
        <w:rPr>
          <w:rFonts w:hint="eastAsia"/>
          <w:color w:val="000000"/>
        </w:rPr>
        <w:t xml:space="preserve"> </w:t>
      </w:r>
      <w:r>
        <w:rPr>
          <w:rFonts w:hint="eastAsia"/>
          <w:color w:val="000000"/>
        </w:rPr>
        <w:t>becomes</w:t>
      </w:r>
      <w:bookmarkEnd w:id="205"/>
    </w:p>
    <w:bookmarkStart w:id="210" w:name="_elm0000af"/>
    <w:bookmarkStart w:id="211" w:name="_elm000168"/>
    <w:p w14:paraId="581D6DD8" w14:textId="6195C90A" w:rsidR="00ED6518" w:rsidRPr="00576C9E" w:rsidRDefault="00ED6518" w:rsidP="00ED6518">
      <w:pPr>
        <w:spacing w:line="252" w:lineRule="auto"/>
        <w:jc w:val="right"/>
        <w:rPr>
          <w:color w:val="000000"/>
        </w:rPr>
      </w:pPr>
      <w:r w:rsidRPr="00576C9E">
        <w:rPr>
          <w:color w:val="000000"/>
          <w:position w:val="-32"/>
        </w:rPr>
        <w:object w:dxaOrig="4959" w:dyaOrig="720" w14:anchorId="37A26816">
          <v:shape id="_x0000_i1079" type="#_x0000_t75" style="width:223pt;height:33pt" o:ole="">
            <v:imagedata r:id="rId116" o:title=""/>
          </v:shape>
          <o:OLEObject Type="Embed" ProgID="Equation.DSMT4" ShapeID="_x0000_i1079" DrawAspect="Content" ObjectID="_1802513156" r:id="rId117"/>
        </w:object>
      </w:r>
      <w:bookmarkEnd w:id="211"/>
      <w:r w:rsidRPr="00576C9E">
        <w:rPr>
          <w:rFonts w:hint="eastAsia"/>
          <w:color w:val="000000"/>
        </w:rPr>
        <w:t>, (</w:t>
      </w:r>
      <w:bookmarkStart w:id="212" w:name="_elm0000b0"/>
      <w:r w:rsidRPr="00576C9E">
        <w:rPr>
          <w:rFonts w:hint="eastAsia"/>
          <w:color w:val="000000"/>
        </w:rPr>
        <w:t>12</w:t>
      </w:r>
      <w:bookmarkEnd w:id="212"/>
      <w:r w:rsidRPr="00576C9E">
        <w:rPr>
          <w:rFonts w:hint="eastAsia"/>
          <w:color w:val="000000"/>
        </w:rPr>
        <w:t>)</w:t>
      </w:r>
      <w:bookmarkEnd w:id="210"/>
    </w:p>
    <w:p w14:paraId="7C0BE72F" w14:textId="10134E67" w:rsidR="00ED6518" w:rsidRPr="00AD0A18" w:rsidRDefault="00ED6518" w:rsidP="00ED6518">
      <w:pPr>
        <w:spacing w:line="252" w:lineRule="auto"/>
        <w:jc w:val="both"/>
        <w:rPr>
          <w:rFonts w:eastAsia="BGPOHN+TimesNewRoman,Italic"/>
          <w:color w:val="000000"/>
          <w:szCs w:val="24"/>
        </w:rPr>
      </w:pPr>
      <w:bookmarkStart w:id="213" w:name="_elm0000b1"/>
      <w:r w:rsidRPr="00576C9E">
        <w:rPr>
          <w:color w:val="000000"/>
        </w:rPr>
        <w:t xml:space="preserve">where </w:t>
      </w:r>
      <w:bookmarkStart w:id="214" w:name="_elm000169"/>
      <w:r w:rsidRPr="00576C9E">
        <w:rPr>
          <w:color w:val="000000"/>
          <w:position w:val="-14"/>
        </w:rPr>
        <w:object w:dxaOrig="1860" w:dyaOrig="380" w14:anchorId="6C7FDAA6">
          <v:shape id="_x0000_i1080" type="#_x0000_t75" style="width:83.5pt;height:17pt;mso-position-horizontal:absolute" o:ole="">
            <v:imagedata r:id="rId118" o:title=""/>
          </v:shape>
          <o:OLEObject Type="Embed" ProgID="Equation.DSMT4" ShapeID="_x0000_i1080" DrawAspect="Content" ObjectID="_1802513157" r:id="rId119"/>
        </w:object>
      </w:r>
      <w:bookmarkEnd w:id="214"/>
      <w:r w:rsidRPr="00576C9E">
        <w:rPr>
          <w:rFonts w:hint="eastAsia"/>
          <w:color w:val="000000"/>
        </w:rPr>
        <w:t xml:space="preserve"> is the error function</w:t>
      </w:r>
      <w:r w:rsidRPr="00576C9E">
        <w:rPr>
          <w:color w:val="000000"/>
        </w:rPr>
        <w:t>.</w:t>
      </w:r>
      <w:r w:rsidRPr="00576C9E">
        <w:rPr>
          <w:rFonts w:hint="eastAsia"/>
          <w:color w:val="000000"/>
        </w:rPr>
        <w:t xml:space="preserve"> </w:t>
      </w:r>
      <w:r>
        <w:rPr>
          <w:rFonts w:eastAsia="BGPOHN+TimesNewRoman,Italic" w:hint="eastAsia"/>
          <w:color w:val="000000"/>
          <w:szCs w:val="24"/>
        </w:rPr>
        <w:t xml:space="preserve">It should be noted that the idea of using DFS is to have fixed parameters in the </w:t>
      </w:r>
      <w:r w:rsidRPr="00AD0A18">
        <w:rPr>
          <w:color w:val="000000"/>
          <w:szCs w:val="24"/>
        </w:rPr>
        <w:t>antecedent part</w:t>
      </w:r>
      <w:r>
        <w:rPr>
          <w:rFonts w:hint="eastAsia"/>
          <w:color w:val="000000"/>
          <w:szCs w:val="24"/>
        </w:rPr>
        <w:t xml:space="preserve">. Thus, the back propagation learning algorithm is applied to tuning the parameters of the consequence part only. </w:t>
      </w:r>
      <w:r>
        <w:rPr>
          <w:rFonts w:eastAsia="BGPOHN+TimesNewRoman,Italic" w:hint="eastAsia"/>
          <w:color w:val="000000"/>
          <w:szCs w:val="24"/>
        </w:rPr>
        <w:t>Then, t</w:t>
      </w:r>
      <w:r w:rsidRPr="00AD0A18">
        <w:rPr>
          <w:rFonts w:eastAsia="BGPOHN+TimesNewRoman,Italic"/>
          <w:color w:val="000000"/>
          <w:szCs w:val="24"/>
        </w:rPr>
        <w:t xml:space="preserve">he weight update rule of </w:t>
      </w:r>
      <w:r>
        <w:rPr>
          <w:rFonts w:eastAsia="BGPOHN+TimesNewRoman,Italic" w:hint="eastAsia"/>
          <w:color w:val="000000"/>
          <w:szCs w:val="24"/>
        </w:rPr>
        <w:t>BPDFS</w:t>
      </w:r>
      <w:r w:rsidRPr="00AD0A18">
        <w:rPr>
          <w:rFonts w:eastAsia="BGPOHN+TimesNewRoman,Italic"/>
          <w:color w:val="000000"/>
          <w:szCs w:val="24"/>
        </w:rPr>
        <w:t xml:space="preserve"> </w:t>
      </w:r>
      <w:r>
        <w:rPr>
          <w:rFonts w:eastAsia="BGPOHN+TimesNewRoman,Italic" w:hint="eastAsia"/>
          <w:color w:val="000000"/>
          <w:szCs w:val="24"/>
        </w:rPr>
        <w:t>i</w:t>
      </w:r>
      <w:r w:rsidRPr="00AD0A18">
        <w:rPr>
          <w:rFonts w:eastAsia="BGPOHN+TimesNewRoman,Italic"/>
          <w:color w:val="000000"/>
          <w:szCs w:val="24"/>
        </w:rPr>
        <w:t>s</w:t>
      </w:r>
      <w:bookmarkEnd w:id="213"/>
    </w:p>
    <w:bookmarkStart w:id="215" w:name="_elm0000b2"/>
    <w:bookmarkStart w:id="216" w:name="_elm00016a"/>
    <w:p w14:paraId="6FB0EF9B" w14:textId="2599044A" w:rsidR="00ED6518" w:rsidRPr="00C635CF" w:rsidRDefault="00ED6518" w:rsidP="00ED6518">
      <w:pPr>
        <w:spacing w:line="252" w:lineRule="auto"/>
        <w:jc w:val="right"/>
        <w:rPr>
          <w:rFonts w:eastAsia="BGPOHN+TimesNewRoman,Italic"/>
          <w:color w:val="000000"/>
        </w:rPr>
      </w:pPr>
      <w:r w:rsidRPr="00C635CF">
        <w:rPr>
          <w:rFonts w:eastAsia="BGPOHN+TimesNewRoman,Italic" w:hint="eastAsia"/>
          <w:color w:val="000000"/>
          <w:position w:val="-50"/>
        </w:rPr>
        <w:object w:dxaOrig="4660" w:dyaOrig="1120" w14:anchorId="7FF3F728">
          <v:shape id="_x0000_i1081" type="#_x0000_t75" style="width:207pt;height:50.5pt" o:ole="">
            <v:imagedata r:id="rId120" o:title=""/>
          </v:shape>
          <o:OLEObject Type="Embed" ProgID="Equation.DSMT4" ShapeID="_x0000_i1081" DrawAspect="Content" ObjectID="_1802513158" r:id="rId121"/>
        </w:object>
      </w:r>
      <w:bookmarkEnd w:id="216"/>
      <w:r w:rsidRPr="00C635CF">
        <w:rPr>
          <w:rFonts w:eastAsia="BGPOHN+TimesNewRoman,Italic" w:hint="eastAsia"/>
          <w:color w:val="000000"/>
        </w:rPr>
        <w:t xml:space="preserve">,    </w:t>
      </w:r>
      <w:r w:rsidRPr="00C635CF">
        <w:rPr>
          <w:rFonts w:eastAsia="BGPOHN+TimesNewRoman,Italic"/>
          <w:color w:val="000000"/>
        </w:rPr>
        <w:t>(</w:t>
      </w:r>
      <w:bookmarkStart w:id="217" w:name="_elm0000b3"/>
      <w:r w:rsidRPr="00C635CF">
        <w:rPr>
          <w:rFonts w:eastAsia="BGPOHN+TimesNewRoman,Italic"/>
          <w:color w:val="000000"/>
        </w:rPr>
        <w:t>1</w:t>
      </w:r>
      <w:r w:rsidRPr="00C635CF">
        <w:rPr>
          <w:rFonts w:eastAsia="BGPOHN+TimesNewRoman,Italic" w:hint="eastAsia"/>
          <w:color w:val="000000"/>
        </w:rPr>
        <w:t>3</w:t>
      </w:r>
      <w:bookmarkEnd w:id="217"/>
      <w:r w:rsidRPr="00C635CF">
        <w:rPr>
          <w:rFonts w:eastAsia="BGPOHN+TimesNewRoman,Italic"/>
          <w:color w:val="000000"/>
        </w:rPr>
        <w:t>)</w:t>
      </w:r>
      <w:bookmarkEnd w:id="215"/>
    </w:p>
    <w:p w14:paraId="71E4FF1F" w14:textId="332EB2BD" w:rsidR="00ED6518" w:rsidRPr="00C635CF" w:rsidRDefault="00ED6518" w:rsidP="00ED6518">
      <w:pPr>
        <w:pStyle w:val="PlainText"/>
        <w:spacing w:line="252" w:lineRule="auto"/>
        <w:jc w:val="both"/>
        <w:rPr>
          <w:rFonts w:ascii="Times New Roman" w:hAnsi="Times New Roman"/>
          <w:noProof/>
          <w:color w:val="000000"/>
          <w:sz w:val="20"/>
          <w:szCs w:val="20"/>
        </w:rPr>
      </w:pPr>
      <w:bookmarkStart w:id="218" w:name="_elm0000b4"/>
      <w:r w:rsidRPr="00C635CF">
        <w:rPr>
          <w:rFonts w:ascii="Times New Roman" w:hAnsi="Times New Roman" w:hint="eastAsia"/>
          <w:noProof/>
          <w:color w:val="000000"/>
          <w:sz w:val="20"/>
          <w:szCs w:val="20"/>
          <w:lang w:eastAsia="zh-TW"/>
        </w:rPr>
        <w:t>w</w:t>
      </w:r>
      <w:r w:rsidRPr="00C635CF">
        <w:rPr>
          <w:rFonts w:ascii="Times New Roman" w:hAnsi="Times New Roman" w:hint="eastAsia"/>
          <w:noProof/>
          <w:color w:val="000000"/>
          <w:sz w:val="20"/>
          <w:szCs w:val="20"/>
        </w:rPr>
        <w:t>here</w:t>
      </w:r>
      <w:r w:rsidRPr="00C635CF">
        <w:rPr>
          <w:rFonts w:ascii="Times New Roman" w:hAnsi="Times New Roman" w:hint="eastAsia"/>
          <w:noProof/>
          <w:color w:val="000000"/>
          <w:sz w:val="20"/>
          <w:szCs w:val="20"/>
          <w:lang w:eastAsia="zh-TW"/>
        </w:rPr>
        <w:t xml:space="preserve"> </w:t>
      </w:r>
      <w:bookmarkStart w:id="219" w:name="_elm00016b"/>
      <w:r w:rsidRPr="00C635CF">
        <w:rPr>
          <w:rFonts w:ascii="Times New Roman" w:hAnsi="Times New Roman"/>
          <w:position w:val="-10"/>
          <w:sz w:val="20"/>
          <w:szCs w:val="20"/>
        </w:rPr>
        <w:object w:dxaOrig="499" w:dyaOrig="320" w14:anchorId="4D5DA640">
          <v:shape id="_x0000_i1082" type="#_x0000_t75" style="width:22.5pt;height:14.5pt" o:ole="">
            <v:imagedata r:id="rId122" o:title=""/>
          </v:shape>
          <o:OLEObject Type="Embed" ProgID="Equation.DSMT4" ShapeID="_x0000_i1082" DrawAspect="Content" ObjectID="_1802513159" r:id="rId123"/>
        </w:object>
      </w:r>
      <w:bookmarkEnd w:id="219"/>
      <w:r w:rsidRPr="00C635CF">
        <w:rPr>
          <w:rFonts w:ascii="Times New Roman" w:hAnsi="Times New Roman"/>
          <w:sz w:val="20"/>
          <w:szCs w:val="20"/>
        </w:rPr>
        <w:t xml:space="preserve"> is the basi</w:t>
      </w:r>
      <w:bookmarkStart w:id="220" w:name="_elm0000b6"/>
      <w:r w:rsidRPr="00C635CF">
        <w:rPr>
          <w:rFonts w:ascii="Times New Roman" w:hAnsi="Times New Roman"/>
          <w:sz w:val="20"/>
          <w:szCs w:val="20"/>
        </w:rPr>
        <w:t>s f</w:t>
      </w:r>
      <w:bookmarkEnd w:id="220"/>
      <w:r w:rsidRPr="00C635CF">
        <w:rPr>
          <w:rFonts w:ascii="Times New Roman" w:hAnsi="Times New Roman"/>
          <w:sz w:val="20"/>
          <w:szCs w:val="20"/>
        </w:rPr>
        <w:t>unction</w:t>
      </w:r>
      <w:r w:rsidRPr="00C635CF">
        <w:rPr>
          <w:rFonts w:ascii="Times New Roman" w:hAnsi="Times New Roman" w:hint="eastAsia"/>
          <w:sz w:val="20"/>
          <w:szCs w:val="20"/>
          <w:lang w:eastAsia="zh-TW"/>
        </w:rPr>
        <w:t xml:space="preserve"> </w:t>
      </w:r>
      <w:r w:rsidRPr="00C635CF">
        <w:rPr>
          <w:rFonts w:ascii="Times New Roman" w:hAnsi="Times New Roman"/>
          <w:sz w:val="20"/>
          <w:szCs w:val="20"/>
        </w:rPr>
        <w:t>obtain</w:t>
      </w:r>
      <w:r w:rsidRPr="00C635CF">
        <w:rPr>
          <w:rFonts w:ascii="Times New Roman" w:hAnsi="Times New Roman" w:hint="eastAsia"/>
          <w:sz w:val="20"/>
          <w:szCs w:val="20"/>
          <w:lang w:eastAsia="zh-TW"/>
        </w:rPr>
        <w:t>ed</w:t>
      </w:r>
      <w:r w:rsidRPr="00C635CF">
        <w:rPr>
          <w:rFonts w:ascii="Times New Roman" w:hAnsi="Times New Roman"/>
          <w:sz w:val="20"/>
          <w:szCs w:val="20"/>
        </w:rPr>
        <w:t xml:space="preserve"> from </w:t>
      </w:r>
      <w:bookmarkStart w:id="221" w:name="_elm0000b5"/>
      <w:r w:rsidRPr="00C635CF">
        <w:rPr>
          <w:rFonts w:ascii="Times New Roman" w:hAnsi="Times New Roman"/>
          <w:sz w:val="20"/>
          <w:szCs w:val="20"/>
        </w:rPr>
        <w:t>(3)</w:t>
      </w:r>
      <w:bookmarkEnd w:id="221"/>
      <w:r w:rsidRPr="00C635CF">
        <w:rPr>
          <w:rFonts w:ascii="Times New Roman" w:hAnsi="Times New Roman"/>
          <w:sz w:val="20"/>
          <w:szCs w:val="20"/>
        </w:rPr>
        <w:t xml:space="preserve">. </w:t>
      </w:r>
      <w:r w:rsidRPr="00C635CF">
        <w:rPr>
          <w:rFonts w:ascii="Times New Roman" w:eastAsia="BGPOHN+TimesNewRoman,Italic" w:hAnsi="Times New Roman" w:hint="eastAsia"/>
          <w:kern w:val="0"/>
          <w:sz w:val="20"/>
          <w:szCs w:val="20"/>
          <w:lang w:eastAsia="zh-TW"/>
        </w:rPr>
        <w:t>In performance evaluation,</w:t>
      </w:r>
      <w:r w:rsidRPr="00C635CF">
        <w:rPr>
          <w:rFonts w:ascii="Times New Roman" w:eastAsia="BGPOHN+TimesNewRoman,Italic" w:hAnsi="Times New Roman" w:hint="eastAsia"/>
          <w:color w:val="000000"/>
          <w:kern w:val="0"/>
          <w:sz w:val="20"/>
          <w:szCs w:val="20"/>
        </w:rPr>
        <w:t xml:space="preserve"> </w:t>
      </w:r>
      <w:r w:rsidRPr="00C635CF">
        <w:rPr>
          <w:rFonts w:ascii="Times New Roman" w:hAnsi="Times New Roman"/>
          <w:noProof/>
          <w:color w:val="000000"/>
          <w:sz w:val="20"/>
          <w:szCs w:val="20"/>
        </w:rPr>
        <w:t xml:space="preserve">the </w:t>
      </w:r>
      <w:r w:rsidRPr="00C635CF">
        <w:rPr>
          <w:rFonts w:ascii="Times New Roman" w:hAnsi="Times New Roman" w:hint="eastAsia"/>
          <w:noProof/>
          <w:color w:val="000000"/>
          <w:sz w:val="20"/>
          <w:szCs w:val="20"/>
        </w:rPr>
        <w:t>r</w:t>
      </w:r>
      <w:r w:rsidRPr="00C635CF">
        <w:rPr>
          <w:rFonts w:ascii="Times New Roman" w:hAnsi="Times New Roman"/>
          <w:noProof/>
          <w:color w:val="000000"/>
          <w:sz w:val="20"/>
          <w:szCs w:val="20"/>
        </w:rPr>
        <w:t xml:space="preserve">oot-mean-square </w:t>
      </w:r>
      <w:r w:rsidRPr="00C635CF">
        <w:rPr>
          <w:rFonts w:ascii="Times New Roman" w:hAnsi="Times New Roman" w:hint="eastAsia"/>
          <w:noProof/>
          <w:color w:val="000000"/>
          <w:sz w:val="20"/>
          <w:szCs w:val="20"/>
          <w:lang w:eastAsia="zh-TW"/>
        </w:rPr>
        <w:t>error</w:t>
      </w:r>
      <w:r w:rsidRPr="00C635CF">
        <w:rPr>
          <w:rFonts w:ascii="Times New Roman" w:hAnsi="Times New Roman" w:hint="eastAsia"/>
          <w:noProof/>
          <w:color w:val="000000"/>
          <w:sz w:val="20"/>
          <w:szCs w:val="20"/>
        </w:rPr>
        <w:t xml:space="preserve"> (RMSE) </w:t>
      </w:r>
      <w:r w:rsidRPr="00C635CF">
        <w:rPr>
          <w:rFonts w:ascii="Times New Roman" w:hAnsi="Times New Roman" w:hint="eastAsia"/>
          <w:noProof/>
          <w:color w:val="000000"/>
          <w:sz w:val="20"/>
          <w:szCs w:val="20"/>
          <w:lang w:eastAsia="zh-TW"/>
        </w:rPr>
        <w:t>is considered and is</w:t>
      </w:r>
      <w:r w:rsidRPr="00C635CF">
        <w:rPr>
          <w:rFonts w:ascii="Times New Roman" w:hAnsi="Times New Roman" w:hint="eastAsia"/>
          <w:noProof/>
          <w:color w:val="000000"/>
          <w:sz w:val="20"/>
          <w:szCs w:val="20"/>
        </w:rPr>
        <w:t xml:space="preserve"> defined as</w:t>
      </w:r>
      <w:bookmarkEnd w:id="218"/>
    </w:p>
    <w:bookmarkStart w:id="222" w:name="_elm0000b7"/>
    <w:bookmarkStart w:id="223" w:name="_elm00016c"/>
    <w:p w14:paraId="791C452A" w14:textId="58D55421" w:rsidR="00ED6518" w:rsidRPr="00C635CF" w:rsidRDefault="00ED6518" w:rsidP="00ED6518">
      <w:pPr>
        <w:spacing w:line="252" w:lineRule="auto"/>
        <w:jc w:val="right"/>
        <w:rPr>
          <w:rFonts w:eastAsia="BGPOHN+TimesNewRoman,Italic"/>
          <w:color w:val="000000"/>
        </w:rPr>
      </w:pPr>
      <w:r w:rsidRPr="00C635CF">
        <w:rPr>
          <w:noProof/>
          <w:color w:val="000000"/>
          <w:position w:val="-30"/>
        </w:rPr>
        <w:object w:dxaOrig="2980" w:dyaOrig="760" w14:anchorId="1CBFD4AC">
          <v:shape id="_x0000_i1083" type="#_x0000_t75" style="width:134pt;height:34pt" o:ole="">
            <v:imagedata r:id="rId124" o:title=""/>
          </v:shape>
          <o:OLEObject Type="Embed" ProgID="Equation.DSMT4" ShapeID="_x0000_i1083" DrawAspect="Content" ObjectID="_1802513160" r:id="rId125"/>
        </w:object>
      </w:r>
      <w:bookmarkEnd w:id="223"/>
      <w:r w:rsidRPr="00C635CF">
        <w:rPr>
          <w:noProof/>
          <w:color w:val="000000"/>
        </w:rPr>
        <w:t xml:space="preserve"> </w:t>
      </w:r>
      <w:r w:rsidRPr="00C635CF">
        <w:rPr>
          <w:rFonts w:hint="eastAsia"/>
          <w:noProof/>
          <w:color w:val="000000"/>
        </w:rPr>
        <w:t xml:space="preserve">.     </w:t>
      </w:r>
      <w:r w:rsidR="001A0A67">
        <w:rPr>
          <w:rFonts w:hint="eastAsia"/>
          <w:noProof/>
          <w:color w:val="000000"/>
          <w:lang w:eastAsia="zh-TW"/>
        </w:rPr>
        <w:t xml:space="preserve"> </w:t>
      </w:r>
      <w:r w:rsidRPr="00C635CF">
        <w:rPr>
          <w:rFonts w:hint="eastAsia"/>
          <w:noProof/>
          <w:color w:val="000000"/>
        </w:rPr>
        <w:t xml:space="preserve">    </w:t>
      </w:r>
      <w:r w:rsidRPr="00C635CF">
        <w:rPr>
          <w:rFonts w:hint="eastAsia"/>
          <w:noProof/>
          <w:color w:val="000000"/>
          <w:lang w:eastAsia="zh-TW"/>
        </w:rPr>
        <w:t xml:space="preserve"> </w:t>
      </w:r>
      <w:r w:rsidRPr="00C635CF">
        <w:rPr>
          <w:rFonts w:hint="eastAsia"/>
          <w:noProof/>
          <w:color w:val="000000"/>
        </w:rPr>
        <w:t xml:space="preserve">   (</w:t>
      </w:r>
      <w:bookmarkStart w:id="224" w:name="_elm0000b8"/>
      <w:r w:rsidRPr="00C635CF">
        <w:rPr>
          <w:rFonts w:hint="eastAsia"/>
          <w:noProof/>
          <w:color w:val="000000"/>
        </w:rPr>
        <w:t>14</w:t>
      </w:r>
      <w:bookmarkEnd w:id="224"/>
      <w:r w:rsidRPr="00C635CF">
        <w:rPr>
          <w:rFonts w:hint="eastAsia"/>
          <w:noProof/>
          <w:color w:val="000000"/>
        </w:rPr>
        <w:t>)</w:t>
      </w:r>
      <w:bookmarkEnd w:id="222"/>
    </w:p>
    <w:p w14:paraId="4C9654AB" w14:textId="77777777" w:rsidR="00ED6518" w:rsidRPr="00C635CF" w:rsidRDefault="00ED6518" w:rsidP="00ED6518">
      <w:pPr>
        <w:pStyle w:val="PlainText"/>
        <w:spacing w:line="252" w:lineRule="auto"/>
        <w:jc w:val="both"/>
        <w:rPr>
          <w:rFonts w:ascii="Times New Roman" w:hAnsi="Times New Roman"/>
          <w:sz w:val="20"/>
          <w:szCs w:val="20"/>
          <w:lang w:eastAsia="zh-TW"/>
        </w:rPr>
      </w:pPr>
      <w:bookmarkStart w:id="225" w:name="_elm0000b9"/>
      <w:r w:rsidRPr="00C635CF">
        <w:rPr>
          <w:rFonts w:ascii="Times New Roman" w:hAnsi="Times New Roman" w:hint="eastAsia"/>
          <w:sz w:val="20"/>
          <w:szCs w:val="20"/>
          <w:lang w:eastAsia="zh-TW"/>
        </w:rPr>
        <w:t xml:space="preserve">Finally, in order to illustrate the algorithm, the overall scheme of the proposed system is shown in </w:t>
      </w:r>
      <w:bookmarkStart w:id="226" w:name="_elm0000ba"/>
      <w:r w:rsidRPr="00C635CF">
        <w:rPr>
          <w:rFonts w:ascii="Times New Roman" w:hAnsi="Times New Roman" w:hint="eastAsia"/>
          <w:sz w:val="20"/>
          <w:szCs w:val="20"/>
          <w:lang w:eastAsia="zh-TW"/>
        </w:rPr>
        <w:t xml:space="preserve">Fig. </w:t>
      </w:r>
      <w:bookmarkStart w:id="227" w:name="_elm0000bb"/>
      <w:r w:rsidRPr="00C635CF">
        <w:rPr>
          <w:rFonts w:ascii="Times New Roman" w:hAnsi="Times New Roman" w:hint="eastAsia"/>
          <w:sz w:val="20"/>
          <w:szCs w:val="20"/>
          <w:lang w:eastAsia="zh-TW"/>
        </w:rPr>
        <w:t>4</w:t>
      </w:r>
      <w:bookmarkEnd w:id="226"/>
      <w:bookmarkEnd w:id="227"/>
      <w:r w:rsidRPr="00C635CF">
        <w:rPr>
          <w:rFonts w:ascii="Times New Roman" w:hAnsi="Times New Roman" w:hint="eastAsia"/>
          <w:sz w:val="20"/>
          <w:szCs w:val="20"/>
          <w:lang w:eastAsia="zh-TW"/>
        </w:rPr>
        <w:t>.</w:t>
      </w:r>
      <w:bookmarkEnd w:id="225"/>
    </w:p>
    <w:p w14:paraId="3132D9E4" w14:textId="324BB852" w:rsidR="00ED6518" w:rsidRPr="00E32D9E" w:rsidRDefault="00ED6518" w:rsidP="00ED6518">
      <w:pPr>
        <w:pStyle w:val="PlainText"/>
        <w:jc w:val="center"/>
        <w:rPr>
          <w:rFonts w:ascii="Times New Roman" w:hAnsi="Times New Roman"/>
          <w:color w:val="0000FF"/>
        </w:rPr>
      </w:pPr>
      <w:bookmarkStart w:id="228" w:name="_elm0000bc"/>
      <w:bookmarkStart w:id="229" w:name="_pic000003"/>
      <w:r>
        <w:rPr>
          <w:noProof/>
          <w:lang w:val="en-US" w:eastAsia="zh-TW"/>
        </w:rPr>
        <w:drawing>
          <wp:inline distT="0" distB="0" distL="0" distR="0" wp14:anchorId="23EC0970" wp14:editId="601293EA">
            <wp:extent cx="3142072" cy="2176631"/>
            <wp:effectExtent l="0" t="0" r="127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142072" cy="2176631"/>
                    </a:xfrm>
                    <a:prstGeom prst="rect">
                      <a:avLst/>
                    </a:prstGeom>
                    <a:noFill/>
                    <a:ln>
                      <a:noFill/>
                    </a:ln>
                  </pic:spPr>
                </pic:pic>
              </a:graphicData>
            </a:graphic>
          </wp:inline>
        </w:drawing>
      </w:r>
      <w:bookmarkEnd w:id="228"/>
      <w:bookmarkEnd w:id="229"/>
    </w:p>
    <w:p w14:paraId="06DDCF42" w14:textId="7FD52359" w:rsidR="00ED6518" w:rsidRPr="00ED6518" w:rsidRDefault="00ED6518" w:rsidP="00E43530">
      <w:pPr>
        <w:pStyle w:val="PlainText"/>
        <w:jc w:val="center"/>
        <w:rPr>
          <w:rFonts w:ascii="Times New Roman" w:hAnsi="Times New Roman"/>
          <w:sz w:val="16"/>
          <w:szCs w:val="16"/>
          <w:lang w:eastAsia="zh-TW"/>
        </w:rPr>
      </w:pPr>
      <w:bookmarkStart w:id="230" w:name="_elm0000bd"/>
      <w:bookmarkStart w:id="231" w:name="_elm0000be"/>
      <w:r w:rsidRPr="00ED6518">
        <w:rPr>
          <w:rFonts w:ascii="Times New Roman" w:hAnsi="Times New Roman"/>
          <w:sz w:val="16"/>
          <w:szCs w:val="16"/>
        </w:rPr>
        <w:t xml:space="preserve">Fig. </w:t>
      </w:r>
      <w:bookmarkStart w:id="232" w:name="_elm0000bf"/>
      <w:r w:rsidRPr="00ED6518">
        <w:rPr>
          <w:rFonts w:ascii="Times New Roman" w:hAnsi="Times New Roman" w:hint="eastAsia"/>
          <w:sz w:val="16"/>
          <w:szCs w:val="16"/>
          <w:lang w:eastAsia="zh-TW"/>
        </w:rPr>
        <w:t>4</w:t>
      </w:r>
      <w:bookmarkEnd w:id="231"/>
      <w:bookmarkEnd w:id="232"/>
      <w:r w:rsidRPr="00ED6518">
        <w:rPr>
          <w:rFonts w:ascii="Times New Roman" w:hAnsi="Times New Roman"/>
          <w:sz w:val="16"/>
          <w:szCs w:val="16"/>
        </w:rPr>
        <w:t>. Overall scheme of the back propa</w:t>
      </w:r>
      <w:r w:rsidR="001A0A67">
        <w:rPr>
          <w:rFonts w:ascii="Times New Roman" w:hAnsi="Times New Roman"/>
          <w:sz w:val="16"/>
          <w:szCs w:val="16"/>
        </w:rPr>
        <w:t>gation decomposed fuzzy systems</w:t>
      </w:r>
      <w:bookmarkEnd w:id="230"/>
    </w:p>
    <w:p w14:paraId="53E3D2A8" w14:textId="4ADA8D72" w:rsidR="00ED6518" w:rsidRPr="00ED6518" w:rsidRDefault="00763538" w:rsidP="00E43530">
      <w:pPr>
        <w:pStyle w:val="Heading1"/>
        <w:numPr>
          <w:ilvl w:val="0"/>
          <w:numId w:val="0"/>
        </w:numPr>
      </w:pPr>
      <w:bookmarkStart w:id="233" w:name="_elm0000c0"/>
      <w:r w:rsidRPr="00ED6518">
        <w:t>IV.</w:t>
      </w:r>
      <w:r w:rsidRPr="00ED6518">
        <w:tab/>
      </w:r>
      <w:r w:rsidR="00ED6518" w:rsidRPr="00ED6518">
        <w:t xml:space="preserve">Simulation </w:t>
      </w:r>
      <w:r w:rsidR="00ED6518" w:rsidRPr="00ED6518">
        <w:rPr>
          <w:rFonts w:hint="eastAsia"/>
        </w:rPr>
        <w:t>R</w:t>
      </w:r>
      <w:r w:rsidR="00ED6518" w:rsidRPr="00ED6518">
        <w:t>esults</w:t>
      </w:r>
      <w:bookmarkEnd w:id="233"/>
    </w:p>
    <w:p w14:paraId="45FDE9FB" w14:textId="77777777" w:rsidR="002817AE" w:rsidRDefault="002817AE" w:rsidP="002817AE">
      <w:pPr>
        <w:spacing w:line="252" w:lineRule="auto"/>
        <w:ind w:firstLine="202"/>
        <w:jc w:val="both"/>
        <w:rPr>
          <w:color w:val="000000"/>
          <w:szCs w:val="24"/>
          <w:lang w:eastAsia="zh-TW"/>
        </w:rPr>
      </w:pPr>
      <w:bookmarkStart w:id="234" w:name="_elm0000c1"/>
      <w:r w:rsidRPr="00AD0A18">
        <w:rPr>
          <w:noProof/>
          <w:color w:val="000000"/>
          <w:szCs w:val="24"/>
        </w:rPr>
        <w:t xml:space="preserve">In this section, </w:t>
      </w:r>
      <w:r w:rsidRPr="00AD0A18">
        <w:rPr>
          <w:color w:val="000000"/>
          <w:szCs w:val="24"/>
        </w:rPr>
        <w:t>several</w:t>
      </w:r>
      <w:r w:rsidRPr="00AD0A18">
        <w:rPr>
          <w:noProof/>
          <w:color w:val="000000"/>
          <w:szCs w:val="24"/>
        </w:rPr>
        <w:t xml:space="preserve"> </w:t>
      </w:r>
      <w:r w:rsidRPr="00AD0A18">
        <w:rPr>
          <w:color w:val="000000"/>
          <w:szCs w:val="24"/>
        </w:rPr>
        <w:t xml:space="preserve">different identification models </w:t>
      </w:r>
      <w:r>
        <w:rPr>
          <w:rFonts w:hint="eastAsia"/>
          <w:color w:val="000000"/>
          <w:szCs w:val="24"/>
        </w:rPr>
        <w:t xml:space="preserve">used in the literature [26-31] </w:t>
      </w:r>
      <w:r w:rsidRPr="00AD0A18">
        <w:rPr>
          <w:noProof/>
          <w:color w:val="000000"/>
          <w:szCs w:val="24"/>
        </w:rPr>
        <w:t xml:space="preserve">are </w:t>
      </w:r>
      <w:r>
        <w:rPr>
          <w:rFonts w:hint="eastAsia"/>
          <w:noProof/>
          <w:color w:val="000000"/>
          <w:szCs w:val="24"/>
        </w:rPr>
        <w:t>employe</w:t>
      </w:r>
      <w:r w:rsidRPr="00AD0A18">
        <w:rPr>
          <w:noProof/>
          <w:color w:val="000000"/>
          <w:szCs w:val="24"/>
        </w:rPr>
        <w:t xml:space="preserve">d to </w:t>
      </w:r>
      <w:r>
        <w:rPr>
          <w:rStyle w:val="st"/>
          <w:rFonts w:hint="eastAsia"/>
          <w:color w:val="000000"/>
        </w:rPr>
        <w:t>demonstrate</w:t>
      </w:r>
      <w:r w:rsidRPr="00AD0A18">
        <w:rPr>
          <w:noProof/>
          <w:color w:val="000000"/>
          <w:szCs w:val="24"/>
        </w:rPr>
        <w:t xml:space="preserve"> </w:t>
      </w:r>
      <w:r w:rsidRPr="00AD0A18">
        <w:rPr>
          <w:color w:val="000000"/>
          <w:szCs w:val="24"/>
        </w:rPr>
        <w:t xml:space="preserve">the </w:t>
      </w:r>
      <w:r>
        <w:rPr>
          <w:rFonts w:hint="eastAsia"/>
          <w:color w:val="000000"/>
          <w:szCs w:val="24"/>
        </w:rPr>
        <w:t xml:space="preserve">nice </w:t>
      </w:r>
      <w:r w:rsidRPr="00AD0A18">
        <w:rPr>
          <w:color w:val="000000"/>
          <w:szCs w:val="24"/>
        </w:rPr>
        <w:t>performance of the proposed BPDFS. These models include two dynamic systems</w:t>
      </w:r>
      <w:r>
        <w:rPr>
          <w:rFonts w:hint="eastAsia"/>
          <w:color w:val="000000"/>
          <w:szCs w:val="24"/>
        </w:rPr>
        <w:t xml:space="preserve"> </w:t>
      </w:r>
      <w:r w:rsidRPr="00AD0A18">
        <w:rPr>
          <w:color w:val="000000"/>
          <w:szCs w:val="24"/>
        </w:rPr>
        <w:t xml:space="preserve">and one chaotic series. </w:t>
      </w:r>
      <w:r>
        <w:rPr>
          <w:rFonts w:hint="eastAsia"/>
          <w:color w:val="000000"/>
          <w:szCs w:val="24"/>
        </w:rPr>
        <w:t>In order to show the superiority of the proposed approach, several approaches used in the literature for modeling systems are also considered here. Those approaches are</w:t>
      </w:r>
      <w:r w:rsidRPr="00AD0A18">
        <w:rPr>
          <w:color w:val="000000"/>
          <w:szCs w:val="24"/>
        </w:rPr>
        <w:t xml:space="preserve"> </w:t>
      </w:r>
      <w:r>
        <w:rPr>
          <w:rFonts w:hint="eastAsia"/>
          <w:color w:val="000000"/>
          <w:szCs w:val="24"/>
        </w:rPr>
        <w:t xml:space="preserve">the </w:t>
      </w:r>
      <w:r w:rsidRPr="00AD0A18">
        <w:rPr>
          <w:color w:val="000000"/>
          <w:szCs w:val="24"/>
        </w:rPr>
        <w:t>back propagation fuzzy system</w:t>
      </w:r>
      <w:r>
        <w:rPr>
          <w:rFonts w:hint="eastAsia"/>
          <w:color w:val="000000"/>
          <w:szCs w:val="24"/>
        </w:rPr>
        <w:t xml:space="preserve"> (BPFS)</w:t>
      </w:r>
      <w:r w:rsidRPr="00AD0A18">
        <w:rPr>
          <w:color w:val="000000"/>
          <w:szCs w:val="24"/>
        </w:rPr>
        <w:t xml:space="preserve"> </w:t>
      </w:r>
      <w:r>
        <w:rPr>
          <w:rFonts w:hint="eastAsia"/>
          <w:color w:val="000000"/>
          <w:szCs w:val="24"/>
        </w:rPr>
        <w:t>[26]</w:t>
      </w:r>
      <w:r w:rsidRPr="00AD0A18">
        <w:rPr>
          <w:color w:val="000000"/>
          <w:szCs w:val="24"/>
        </w:rPr>
        <w:t xml:space="preserve">, </w:t>
      </w:r>
      <w:r>
        <w:rPr>
          <w:rFonts w:hint="eastAsia"/>
          <w:color w:val="000000"/>
          <w:szCs w:val="24"/>
        </w:rPr>
        <w:t xml:space="preserve">the </w:t>
      </w:r>
      <w:r w:rsidRPr="00AD0A18">
        <w:rPr>
          <w:color w:val="000000"/>
          <w:szCs w:val="24"/>
        </w:rPr>
        <w:t xml:space="preserve">fuzzy radial basis function neural network </w:t>
      </w:r>
      <w:r>
        <w:rPr>
          <w:rFonts w:hint="eastAsia"/>
          <w:color w:val="000000"/>
          <w:szCs w:val="24"/>
        </w:rPr>
        <w:t>(FRBFNN) [14]</w:t>
      </w:r>
      <w:r w:rsidRPr="00AD0A18">
        <w:rPr>
          <w:color w:val="000000"/>
          <w:szCs w:val="24"/>
        </w:rPr>
        <w:t xml:space="preserve">, </w:t>
      </w:r>
      <w:r>
        <w:rPr>
          <w:rFonts w:hint="eastAsia"/>
          <w:color w:val="000000"/>
          <w:szCs w:val="24"/>
        </w:rPr>
        <w:t xml:space="preserve">the </w:t>
      </w:r>
      <w:r w:rsidRPr="00AD0A18">
        <w:rPr>
          <w:color w:val="000000"/>
          <w:szCs w:val="24"/>
        </w:rPr>
        <w:t>recurrent fuzzy radial basis f</w:t>
      </w:r>
      <w:r>
        <w:rPr>
          <w:color w:val="000000"/>
          <w:szCs w:val="24"/>
        </w:rPr>
        <w:t>unction neural network</w:t>
      </w:r>
      <w:r>
        <w:rPr>
          <w:rFonts w:hint="eastAsia"/>
          <w:color w:val="000000"/>
          <w:szCs w:val="24"/>
        </w:rPr>
        <w:t xml:space="preserve"> (RFRBFNN) [15]</w:t>
      </w:r>
      <w:r w:rsidRPr="00AD0A18">
        <w:rPr>
          <w:color w:val="000000"/>
          <w:szCs w:val="24"/>
        </w:rPr>
        <w:t xml:space="preserve">, </w:t>
      </w:r>
      <w:r>
        <w:rPr>
          <w:rFonts w:hint="eastAsia"/>
          <w:color w:val="000000"/>
          <w:szCs w:val="24"/>
        </w:rPr>
        <w:t xml:space="preserve">and the proposed </w:t>
      </w:r>
      <w:r w:rsidRPr="00AD0A18">
        <w:rPr>
          <w:color w:val="000000"/>
          <w:szCs w:val="24"/>
        </w:rPr>
        <w:t>back propagation decomposed fuzzy system</w:t>
      </w:r>
      <w:r>
        <w:rPr>
          <w:rFonts w:hint="eastAsia"/>
          <w:color w:val="000000"/>
          <w:szCs w:val="24"/>
        </w:rPr>
        <w:t xml:space="preserve"> (BPDFS).</w:t>
      </w:r>
      <w:r w:rsidRPr="00AD0A18">
        <w:rPr>
          <w:color w:val="000000"/>
          <w:szCs w:val="24"/>
        </w:rPr>
        <w:t xml:space="preserve"> </w:t>
      </w:r>
      <w:r>
        <w:rPr>
          <w:rFonts w:hint="eastAsia"/>
          <w:color w:val="000000"/>
          <w:szCs w:val="24"/>
        </w:rPr>
        <w:t xml:space="preserve">BPFS is a traditional fuzzy system and the learning part is similar to BPDFS. In other words, only the consequence parts are tuned by back propagation learning algorithm. FRBFNN is similar to BPFS but the </w:t>
      </w:r>
      <w:r w:rsidRPr="00AD0A18">
        <w:rPr>
          <w:color w:val="000000"/>
          <w:szCs w:val="24"/>
        </w:rPr>
        <w:t xml:space="preserve">antecedent part </w:t>
      </w:r>
      <w:r>
        <w:rPr>
          <w:rFonts w:hint="eastAsia"/>
          <w:color w:val="000000"/>
          <w:szCs w:val="24"/>
        </w:rPr>
        <w:t xml:space="preserve">is also tuned by the back propagation learning algorithm </w:t>
      </w:r>
      <w:r>
        <w:rPr>
          <w:color w:val="000000"/>
          <w:szCs w:val="24"/>
        </w:rPr>
        <w:t>simultaneously</w:t>
      </w:r>
      <w:r>
        <w:rPr>
          <w:rFonts w:hint="eastAsia"/>
          <w:color w:val="000000"/>
          <w:szCs w:val="24"/>
        </w:rPr>
        <w:t>. RFRBFNN</w:t>
      </w:r>
      <w:r w:rsidRPr="00AD0A18">
        <w:rPr>
          <w:color w:val="000000"/>
          <w:szCs w:val="24"/>
        </w:rPr>
        <w:t xml:space="preserve"> </w:t>
      </w:r>
      <w:r>
        <w:rPr>
          <w:rFonts w:hint="eastAsia"/>
          <w:color w:val="000000"/>
          <w:szCs w:val="24"/>
        </w:rPr>
        <w:t>is similar to FRBFNN, but with an extra information by using delay feedbacks to have one more order of input [21].</w:t>
      </w:r>
      <w:r w:rsidRPr="00AD0A18">
        <w:rPr>
          <w:color w:val="000000"/>
          <w:szCs w:val="24"/>
        </w:rPr>
        <w:t xml:space="preserve"> </w:t>
      </w:r>
      <w:r w:rsidRPr="00BD79DD">
        <w:rPr>
          <w:noProof/>
          <w:color w:val="000000"/>
          <w:szCs w:val="24"/>
        </w:rPr>
        <w:t>F</w:t>
      </w:r>
      <w:r w:rsidRPr="00BD79DD">
        <w:rPr>
          <w:rFonts w:hint="eastAsia"/>
          <w:noProof/>
          <w:color w:val="000000"/>
          <w:szCs w:val="24"/>
        </w:rPr>
        <w:t xml:space="preserve">inally, </w:t>
      </w:r>
      <w:r w:rsidRPr="00BD79DD">
        <w:rPr>
          <w:noProof/>
          <w:color w:val="000000"/>
          <w:szCs w:val="24"/>
        </w:rPr>
        <w:t xml:space="preserve">the proposed method </w:t>
      </w:r>
      <w:r>
        <w:rPr>
          <w:rFonts w:hint="eastAsia"/>
          <w:noProof/>
          <w:color w:val="000000"/>
          <w:szCs w:val="24"/>
        </w:rPr>
        <w:t>is also</w:t>
      </w:r>
      <w:r w:rsidRPr="00BD79DD">
        <w:rPr>
          <w:rFonts w:hint="eastAsia"/>
          <w:noProof/>
          <w:color w:val="000000"/>
          <w:szCs w:val="24"/>
        </w:rPr>
        <w:t xml:space="preserve"> compare</w:t>
      </w:r>
      <w:r>
        <w:rPr>
          <w:rFonts w:hint="eastAsia"/>
          <w:noProof/>
          <w:color w:val="000000"/>
          <w:szCs w:val="24"/>
        </w:rPr>
        <w:t>d to</w:t>
      </w:r>
      <w:r w:rsidRPr="00BD79DD">
        <w:rPr>
          <w:noProof/>
          <w:color w:val="000000"/>
          <w:szCs w:val="24"/>
        </w:rPr>
        <w:t xml:space="preserve"> </w:t>
      </w:r>
      <w:r w:rsidRPr="00BD79DD">
        <w:rPr>
          <w:rFonts w:hint="eastAsia"/>
          <w:noProof/>
          <w:color w:val="000000"/>
          <w:szCs w:val="24"/>
        </w:rPr>
        <w:t xml:space="preserve">fuzzy </w:t>
      </w:r>
      <w:r w:rsidRPr="00BD79DD">
        <w:rPr>
          <w:noProof/>
          <w:color w:val="000000"/>
          <w:szCs w:val="24"/>
        </w:rPr>
        <w:t>CMAC techniques.</w:t>
      </w:r>
      <w:r w:rsidRPr="00BD79DD">
        <w:rPr>
          <w:rFonts w:hint="eastAsia"/>
          <w:noProof/>
          <w:color w:val="000000"/>
          <w:szCs w:val="24"/>
        </w:rPr>
        <w:t xml:space="preserve"> </w:t>
      </w:r>
      <w:r w:rsidRPr="00BD79DD">
        <w:t xml:space="preserve">The CMAC network is a connectionist-based model developed to capture and emulate the learning mechanism and function approximating capabilities of the cerebellum. </w:t>
      </w:r>
      <w:r w:rsidRPr="00BD79DD">
        <w:rPr>
          <w:rFonts w:hint="eastAsia"/>
        </w:rPr>
        <w:t xml:space="preserve">In fact, CMAC can simply be viewed as a table-look-up learning mechanism with overlapping layers to facilitate generation capability. Thus, </w:t>
      </w:r>
      <w:r w:rsidRPr="00BD79DD">
        <w:t xml:space="preserve">CMAC is usually used for </w:t>
      </w:r>
      <w:r w:rsidRPr="00BD79DD">
        <w:rPr>
          <w:rFonts w:hint="eastAsia"/>
        </w:rPr>
        <w:t>applications requiring fast learning [</w:t>
      </w:r>
      <w:r>
        <w:rPr>
          <w:rFonts w:hint="eastAsia"/>
        </w:rPr>
        <w:t>27</w:t>
      </w:r>
      <w:r w:rsidRPr="00BD79DD">
        <w:rPr>
          <w:rFonts w:hint="eastAsia"/>
        </w:rPr>
        <w:t xml:space="preserve">]. </w:t>
      </w:r>
      <w:r w:rsidRPr="00BD79DD">
        <w:t xml:space="preserve">Since </w:t>
      </w:r>
      <w:r w:rsidRPr="00BD79DD">
        <w:rPr>
          <w:rFonts w:hint="eastAsia"/>
        </w:rPr>
        <w:t xml:space="preserve">there is no optimization process used in the CMAC learning algorithm, the modeling accuracy of CMAC is usually worse than </w:t>
      </w:r>
      <w:r w:rsidRPr="00BD79DD">
        <w:t>tradition fuzzy system</w:t>
      </w:r>
      <w:r w:rsidRPr="00BD79DD">
        <w:rPr>
          <w:rFonts w:hint="eastAsia"/>
        </w:rPr>
        <w:t>s</w:t>
      </w:r>
      <w:r w:rsidRPr="00BD79DD">
        <w:t xml:space="preserve"> </w:t>
      </w:r>
      <w:r w:rsidRPr="00BD79DD">
        <w:rPr>
          <w:rFonts w:hint="eastAsia"/>
        </w:rPr>
        <w:t xml:space="preserve">or radial basis function networks. Also, due to fast learning </w:t>
      </w:r>
      <w:r w:rsidRPr="00BD79DD">
        <w:t>characte</w:t>
      </w:r>
      <w:r w:rsidRPr="00BD79DD">
        <w:rPr>
          <w:rFonts w:hint="eastAsia"/>
        </w:rPr>
        <w:t>ristics, CMAC may also suffer from serious degradation when there are outliers [</w:t>
      </w:r>
      <w:r>
        <w:rPr>
          <w:rFonts w:hint="eastAsia"/>
        </w:rPr>
        <w:t>28</w:t>
      </w:r>
      <w:r w:rsidRPr="00BD79DD">
        <w:rPr>
          <w:rFonts w:hint="eastAsia"/>
        </w:rPr>
        <w:t>]. That is why there is little direct comparison between CMAC and fuzzy modeling systems in the literature. Another drawback of CMAC</w:t>
      </w:r>
      <w:r w:rsidRPr="00BD79DD">
        <w:t xml:space="preserve"> is </w:t>
      </w:r>
      <w:r w:rsidRPr="00BD79DD">
        <w:rPr>
          <w:rFonts w:hint="eastAsia"/>
        </w:rPr>
        <w:t xml:space="preserve">state-based modeling accuracy, which means CMAC cannot </w:t>
      </w:r>
      <w:r w:rsidRPr="00BD79DD">
        <w:t xml:space="preserve">interpret </w:t>
      </w:r>
      <w:r w:rsidRPr="00BD79DD">
        <w:rPr>
          <w:rFonts w:hint="eastAsia"/>
        </w:rPr>
        <w:t xml:space="preserve">within one cell. </w:t>
      </w:r>
      <w:r w:rsidRPr="00BD79DD">
        <w:t>I</w:t>
      </w:r>
      <w:r w:rsidRPr="00BD79DD">
        <w:rPr>
          <w:rFonts w:hint="eastAsia"/>
        </w:rPr>
        <w:t xml:space="preserve">n order to solve the problem, </w:t>
      </w:r>
      <w:r w:rsidRPr="00BD79DD">
        <w:rPr>
          <w:rFonts w:hint="eastAsia"/>
        </w:rPr>
        <w:t>the fuzzy</w:t>
      </w:r>
      <w:r w:rsidRPr="00BD79DD">
        <w:t xml:space="preserve"> CMAC</w:t>
      </w:r>
      <w:r w:rsidRPr="00BD79DD">
        <w:rPr>
          <w:rFonts w:hint="eastAsia"/>
        </w:rPr>
        <w:t xml:space="preserve"> was implemented in [20-22, </w:t>
      </w:r>
      <w:r>
        <w:rPr>
          <w:rFonts w:hint="eastAsia"/>
        </w:rPr>
        <w:t>28</w:t>
      </w:r>
      <w:r w:rsidRPr="00BD79DD">
        <w:rPr>
          <w:rFonts w:hint="eastAsia"/>
        </w:rPr>
        <w:t>]. It can easy to check fuzzy CMAC can achieve much better modeling accuracy than traditional CMAC.</w:t>
      </w:r>
      <w:r>
        <w:rPr>
          <w:rFonts w:hint="eastAsia"/>
          <w:color w:val="000000"/>
          <w:szCs w:val="24"/>
        </w:rPr>
        <w:t xml:space="preserve"> </w:t>
      </w:r>
      <w:r w:rsidRPr="00AD0A18">
        <w:rPr>
          <w:color w:val="000000"/>
          <w:szCs w:val="24"/>
        </w:rPr>
        <w:t xml:space="preserve">From the simulation results, </w:t>
      </w:r>
      <w:r>
        <w:rPr>
          <w:color w:val="000000"/>
          <w:szCs w:val="24"/>
        </w:rPr>
        <w:t>it is evident that the BPDFS</w:t>
      </w:r>
      <w:r w:rsidRPr="00AD0A18">
        <w:rPr>
          <w:color w:val="000000"/>
          <w:szCs w:val="24"/>
        </w:rPr>
        <w:t xml:space="preserve"> can obtain a good function approximation capability and much better </w:t>
      </w:r>
      <w:r w:rsidRPr="00AD0A18">
        <w:rPr>
          <w:rStyle w:val="shorttext"/>
          <w:color w:val="000000"/>
          <w:szCs w:val="24"/>
        </w:rPr>
        <w:t>convergent</w:t>
      </w:r>
      <w:r w:rsidRPr="00AD0A18">
        <w:rPr>
          <w:color w:val="000000"/>
          <w:szCs w:val="24"/>
        </w:rPr>
        <w:t xml:space="preserve"> </w:t>
      </w:r>
      <w:r>
        <w:rPr>
          <w:rFonts w:hint="eastAsia"/>
          <w:color w:val="000000"/>
          <w:szCs w:val="24"/>
        </w:rPr>
        <w:t>behavior</w:t>
      </w:r>
      <w:r w:rsidRPr="00AD0A18">
        <w:rPr>
          <w:color w:val="000000"/>
          <w:szCs w:val="24"/>
        </w:rPr>
        <w:t xml:space="preserve"> than th</w:t>
      </w:r>
      <w:r>
        <w:rPr>
          <w:rFonts w:hint="eastAsia"/>
          <w:color w:val="000000"/>
          <w:szCs w:val="24"/>
        </w:rPr>
        <w:t>ose CMAC approaches</w:t>
      </w:r>
      <w:r w:rsidRPr="00AD0A18">
        <w:rPr>
          <w:color w:val="000000"/>
          <w:szCs w:val="24"/>
        </w:rPr>
        <w:t>.</w:t>
      </w:r>
      <w:bookmarkEnd w:id="234"/>
    </w:p>
    <w:p w14:paraId="39061E32" w14:textId="77777777" w:rsidR="002817AE" w:rsidRPr="00AD0A18" w:rsidRDefault="002817AE" w:rsidP="002817AE">
      <w:pPr>
        <w:spacing w:line="252" w:lineRule="auto"/>
        <w:ind w:firstLine="202"/>
        <w:jc w:val="both"/>
        <w:rPr>
          <w:noProof/>
          <w:color w:val="000000"/>
          <w:szCs w:val="24"/>
        </w:rPr>
      </w:pPr>
      <w:bookmarkStart w:id="235" w:name="_elm0000c2"/>
      <w:bookmarkStart w:id="236" w:name="_elm0000c3"/>
      <w:r w:rsidRPr="00AD0A18">
        <w:rPr>
          <w:b/>
          <w:noProof/>
          <w:color w:val="000000"/>
          <w:szCs w:val="24"/>
        </w:rPr>
        <w:t>Example 1:</w:t>
      </w:r>
      <w:bookmarkEnd w:id="236"/>
      <w:r w:rsidRPr="001C22F2">
        <w:rPr>
          <w:noProof/>
          <w:color w:val="000000"/>
          <w:szCs w:val="24"/>
        </w:rPr>
        <w:t xml:space="preserve"> </w:t>
      </w:r>
      <w:r w:rsidRPr="001C22F2">
        <w:rPr>
          <w:rFonts w:hint="eastAsia"/>
          <w:noProof/>
          <w:color w:val="000000"/>
          <w:szCs w:val="24"/>
        </w:rPr>
        <w:t>First, t</w:t>
      </w:r>
      <w:r w:rsidRPr="00AD0A18">
        <w:rPr>
          <w:noProof/>
          <w:color w:val="000000"/>
          <w:szCs w:val="24"/>
        </w:rPr>
        <w:t>he</w:t>
      </w:r>
      <w:r>
        <w:rPr>
          <w:rFonts w:hint="eastAsia"/>
          <w:noProof/>
          <w:color w:val="000000"/>
          <w:szCs w:val="24"/>
        </w:rPr>
        <w:t xml:space="preserve"> </w:t>
      </w:r>
      <w:r w:rsidRPr="00AD0A18">
        <w:rPr>
          <w:color w:val="000000"/>
          <w:szCs w:val="24"/>
        </w:rPr>
        <w:t xml:space="preserve">discrete-time </w:t>
      </w:r>
      <w:r w:rsidRPr="00AD0A18">
        <w:rPr>
          <w:noProof/>
          <w:color w:val="000000"/>
          <w:szCs w:val="24"/>
        </w:rPr>
        <w:t xml:space="preserve">Henon chaotic sequence of dynamic system with one delay and two sensitive parameters </w:t>
      </w:r>
      <w:r>
        <w:rPr>
          <w:rFonts w:hint="eastAsia"/>
          <w:noProof/>
          <w:color w:val="000000"/>
          <w:szCs w:val="24"/>
        </w:rPr>
        <w:t xml:space="preserve">is considered in our study. The </w:t>
      </w:r>
      <w:r w:rsidRPr="00AD0A18">
        <w:rPr>
          <w:noProof/>
          <w:color w:val="000000"/>
          <w:szCs w:val="24"/>
        </w:rPr>
        <w:t xml:space="preserve">Henon chaotic </w:t>
      </w:r>
      <w:r>
        <w:rPr>
          <w:rFonts w:hint="eastAsia"/>
          <w:noProof/>
          <w:color w:val="000000"/>
          <w:szCs w:val="24"/>
        </w:rPr>
        <w:t xml:space="preserve">sequence is </w:t>
      </w:r>
      <w:r w:rsidRPr="00AD0A18">
        <w:rPr>
          <w:noProof/>
          <w:color w:val="000000"/>
          <w:szCs w:val="24"/>
        </w:rPr>
        <w:t>generated by the following equation</w:t>
      </w:r>
      <w:r>
        <w:rPr>
          <w:rFonts w:hint="eastAsia"/>
          <w:noProof/>
          <w:color w:val="000000"/>
          <w:szCs w:val="24"/>
        </w:rPr>
        <w:t xml:space="preserve"> [29]</w:t>
      </w:r>
      <w:r w:rsidRPr="00AD0A18">
        <w:rPr>
          <w:noProof/>
          <w:color w:val="000000"/>
          <w:szCs w:val="24"/>
        </w:rPr>
        <w:t>:</w:t>
      </w:r>
      <w:bookmarkEnd w:id="235"/>
    </w:p>
    <w:bookmarkStart w:id="237" w:name="_elm0000c4"/>
    <w:bookmarkStart w:id="238" w:name="_elm00016d"/>
    <w:p w14:paraId="3AC1401A" w14:textId="4DC82D0F" w:rsidR="002817AE" w:rsidRPr="00AD0A18" w:rsidRDefault="00C635CF" w:rsidP="00C635CF">
      <w:pPr>
        <w:wordWrap w:val="0"/>
        <w:spacing w:line="252" w:lineRule="auto"/>
        <w:jc w:val="right"/>
        <w:rPr>
          <w:noProof/>
          <w:color w:val="000000"/>
          <w:szCs w:val="24"/>
        </w:rPr>
      </w:pPr>
      <w:r w:rsidRPr="00AD0A18">
        <w:rPr>
          <w:noProof/>
          <w:color w:val="000000"/>
          <w:position w:val="-14"/>
          <w:szCs w:val="24"/>
        </w:rPr>
        <w:object w:dxaOrig="3220" w:dyaOrig="400" w14:anchorId="6261FD2D">
          <v:shape id="_x0000_i1084" type="#_x0000_t75" style="width:126.5pt;height:18.5pt" o:ole="">
            <v:imagedata r:id="rId127" o:title=""/>
          </v:shape>
          <o:OLEObject Type="Embed" ProgID="Equation.DSMT4" ShapeID="_x0000_i1084" DrawAspect="Content" ObjectID="_1802513161" r:id="rId128"/>
        </w:object>
      </w:r>
      <w:bookmarkEnd w:id="238"/>
      <w:r w:rsidR="002817AE" w:rsidRPr="001C22F2">
        <w:rPr>
          <w:rFonts w:hint="eastAsia"/>
          <w:noProof/>
          <w:color w:val="000000"/>
          <w:szCs w:val="24"/>
        </w:rPr>
        <w:t>.</w:t>
      </w:r>
      <w:r w:rsidR="002817AE" w:rsidRPr="00AD0A18">
        <w:rPr>
          <w:noProof/>
          <w:color w:val="000000"/>
          <w:szCs w:val="24"/>
        </w:rPr>
        <w:t xml:space="preserve">   </w:t>
      </w:r>
      <w:r>
        <w:rPr>
          <w:rFonts w:hint="eastAsia"/>
          <w:noProof/>
          <w:color w:val="000000"/>
          <w:szCs w:val="24"/>
          <w:lang w:eastAsia="zh-TW"/>
        </w:rPr>
        <w:t xml:space="preserve">           </w:t>
      </w:r>
      <w:r w:rsidR="002817AE" w:rsidRPr="00AD0A18">
        <w:rPr>
          <w:noProof/>
          <w:color w:val="000000"/>
          <w:szCs w:val="24"/>
        </w:rPr>
        <w:t xml:space="preserve">     (</w:t>
      </w:r>
      <w:bookmarkStart w:id="239" w:name="_elm0000c5"/>
      <w:r w:rsidR="002817AE" w:rsidRPr="00AD0A18">
        <w:rPr>
          <w:noProof/>
          <w:color w:val="000000"/>
          <w:szCs w:val="24"/>
        </w:rPr>
        <w:t>1</w:t>
      </w:r>
      <w:r w:rsidR="002817AE">
        <w:rPr>
          <w:rFonts w:hint="eastAsia"/>
          <w:noProof/>
          <w:color w:val="000000"/>
          <w:szCs w:val="24"/>
        </w:rPr>
        <w:t>5</w:t>
      </w:r>
      <w:bookmarkEnd w:id="239"/>
      <w:r w:rsidR="002817AE" w:rsidRPr="00AD0A18">
        <w:rPr>
          <w:noProof/>
          <w:color w:val="000000"/>
          <w:szCs w:val="24"/>
        </w:rPr>
        <w:t>)</w:t>
      </w:r>
      <w:bookmarkEnd w:id="237"/>
    </w:p>
    <w:p w14:paraId="22C4FA6B" w14:textId="66866049" w:rsidR="002817AE" w:rsidRDefault="002817AE" w:rsidP="00E43530">
      <w:pPr>
        <w:autoSpaceDE w:val="0"/>
        <w:autoSpaceDN w:val="0"/>
        <w:adjustRightInd w:val="0"/>
        <w:spacing w:line="252" w:lineRule="auto"/>
        <w:jc w:val="both"/>
        <w:rPr>
          <w:color w:val="000000"/>
          <w:szCs w:val="24"/>
        </w:rPr>
      </w:pPr>
      <w:bookmarkStart w:id="240" w:name="_elm0000c6"/>
      <w:r w:rsidRPr="00AD0A18">
        <w:rPr>
          <w:noProof/>
          <w:color w:val="000000"/>
          <w:szCs w:val="24"/>
        </w:rPr>
        <w:t>Eq.</w:t>
      </w:r>
      <w:bookmarkStart w:id="241" w:name="_elm0000c7"/>
      <w:r w:rsidRPr="00AD0A18">
        <w:rPr>
          <w:noProof/>
          <w:color w:val="000000"/>
          <w:szCs w:val="24"/>
        </w:rPr>
        <w:t>(1</w:t>
      </w:r>
      <w:r>
        <w:rPr>
          <w:rFonts w:hint="eastAsia"/>
          <w:noProof/>
          <w:color w:val="000000"/>
          <w:szCs w:val="24"/>
        </w:rPr>
        <w:t>5</w:t>
      </w:r>
      <w:r w:rsidRPr="00AD0A18">
        <w:rPr>
          <w:noProof/>
          <w:color w:val="000000"/>
          <w:szCs w:val="24"/>
        </w:rPr>
        <w:t>)</w:t>
      </w:r>
      <w:bookmarkEnd w:id="241"/>
      <w:r w:rsidRPr="00AD0A18">
        <w:rPr>
          <w:noProof/>
          <w:color w:val="000000"/>
          <w:szCs w:val="24"/>
        </w:rPr>
        <w:t xml:space="preserve"> </w:t>
      </w:r>
      <w:r w:rsidRPr="00AD0A18">
        <w:rPr>
          <w:color w:val="000000"/>
          <w:szCs w:val="24"/>
        </w:rPr>
        <w:t>produces a chaotic strange attractor</w:t>
      </w:r>
      <w:r w:rsidRPr="00AD0A18">
        <w:rPr>
          <w:noProof/>
          <w:color w:val="000000"/>
          <w:szCs w:val="24"/>
        </w:rPr>
        <w:t xml:space="preserve"> with </w:t>
      </w:r>
      <w:bookmarkStart w:id="242" w:name="_elm00016e"/>
      <w:r w:rsidR="00C635CF" w:rsidRPr="00AD0A18">
        <w:rPr>
          <w:noProof/>
          <w:color w:val="000000"/>
          <w:position w:val="-6"/>
          <w:szCs w:val="24"/>
        </w:rPr>
        <w:object w:dxaOrig="740" w:dyaOrig="279" w14:anchorId="643A9F28">
          <v:shape id="_x0000_i1085" type="#_x0000_t75" style="width:33.5pt;height:11.5pt;mso-position-vertical:absolute" o:ole="">
            <v:imagedata r:id="rId129" o:title=""/>
          </v:shape>
          <o:OLEObject Type="Embed" ProgID="Equation.DSMT4" ShapeID="_x0000_i1085" DrawAspect="Content" ObjectID="_1802513162" r:id="rId130"/>
        </w:object>
      </w:r>
      <w:bookmarkEnd w:id="242"/>
      <w:r w:rsidRPr="00AD0A18">
        <w:rPr>
          <w:noProof/>
          <w:color w:val="000000"/>
          <w:szCs w:val="24"/>
        </w:rPr>
        <w:t xml:space="preserve"> and </w:t>
      </w:r>
      <w:bookmarkStart w:id="243" w:name="_elm00016f"/>
      <w:r w:rsidR="00C635CF" w:rsidRPr="00AD0A18">
        <w:rPr>
          <w:noProof/>
          <w:color w:val="000000"/>
          <w:position w:val="-10"/>
          <w:szCs w:val="24"/>
        </w:rPr>
        <w:object w:dxaOrig="760" w:dyaOrig="320" w14:anchorId="37F8AC61">
          <v:shape id="_x0000_i1086" type="#_x0000_t75" style="width:34.5pt;height:13pt" o:ole="">
            <v:imagedata r:id="rId131" o:title=""/>
          </v:shape>
          <o:OLEObject Type="Embed" ProgID="Equation.DSMT4" ShapeID="_x0000_i1086" DrawAspect="Content" ObjectID="_1802513163" r:id="rId132"/>
        </w:object>
      </w:r>
      <w:bookmarkEnd w:id="243"/>
      <w:r w:rsidRPr="00AD0A18">
        <w:rPr>
          <w:color w:val="000000"/>
          <w:szCs w:val="24"/>
        </w:rPr>
        <w:t xml:space="preserve">. In this </w:t>
      </w:r>
      <w:r w:rsidRPr="00AD0A18">
        <w:rPr>
          <w:noProof/>
          <w:color w:val="000000"/>
          <w:szCs w:val="24"/>
        </w:rPr>
        <w:t>example</w:t>
      </w:r>
      <w:r w:rsidRPr="00AD0A18">
        <w:rPr>
          <w:color w:val="000000"/>
          <w:szCs w:val="24"/>
        </w:rPr>
        <w:t>, the inputs are</w:t>
      </w:r>
      <w:r w:rsidRPr="00FF5500">
        <w:rPr>
          <w:color w:val="FF0000"/>
          <w:szCs w:val="24"/>
        </w:rPr>
        <w:t xml:space="preserve"> </w:t>
      </w:r>
      <w:bookmarkStart w:id="244" w:name="_elm000170"/>
      <w:r w:rsidR="00C635CF" w:rsidRPr="00A975FD">
        <w:rPr>
          <w:color w:val="000000"/>
          <w:position w:val="-14"/>
          <w:szCs w:val="24"/>
        </w:rPr>
        <w:object w:dxaOrig="620" w:dyaOrig="380" w14:anchorId="59F9DFD3">
          <v:shape id="_x0000_i1087" type="#_x0000_t75" style="width:28pt;height:15.5pt;mso-position-horizontal:absolute" o:ole="">
            <v:imagedata r:id="rId133" o:title=""/>
          </v:shape>
          <o:OLEObject Type="Embed" ProgID="Equation.DSMT4" ShapeID="_x0000_i1087" DrawAspect="Content" ObjectID="_1802513164" r:id="rId134"/>
        </w:object>
      </w:r>
      <w:bookmarkEnd w:id="244"/>
      <w:r w:rsidRPr="00A975FD">
        <w:rPr>
          <w:rFonts w:hint="eastAsia"/>
          <w:color w:val="000000"/>
          <w:position w:val="-14"/>
          <w:szCs w:val="24"/>
        </w:rPr>
        <w:t xml:space="preserve"> </w:t>
      </w:r>
      <w:r w:rsidRPr="00A975FD">
        <w:rPr>
          <w:color w:val="000000"/>
          <w:szCs w:val="24"/>
        </w:rPr>
        <w:t xml:space="preserve">and </w:t>
      </w:r>
      <w:bookmarkStart w:id="245" w:name="_elm000171"/>
      <w:r w:rsidR="00C635CF" w:rsidRPr="00A975FD">
        <w:rPr>
          <w:color w:val="000000"/>
          <w:position w:val="-14"/>
          <w:szCs w:val="24"/>
        </w:rPr>
        <w:object w:dxaOrig="920" w:dyaOrig="380" w14:anchorId="620C92A4">
          <v:shape id="_x0000_i1088" type="#_x0000_t75" style="width:41.5pt;height:15.5pt" o:ole="">
            <v:imagedata r:id="rId135" o:title=""/>
          </v:shape>
          <o:OLEObject Type="Embed" ProgID="Equation.DSMT4" ShapeID="_x0000_i1088" DrawAspect="Content" ObjectID="_1802513165" r:id="rId136"/>
        </w:object>
      </w:r>
      <w:bookmarkEnd w:id="245"/>
      <w:r w:rsidRPr="00A975FD">
        <w:rPr>
          <w:rFonts w:hint="eastAsia"/>
          <w:color w:val="000000"/>
          <w:szCs w:val="24"/>
        </w:rPr>
        <w:t>. T</w:t>
      </w:r>
      <w:r w:rsidRPr="00A975FD">
        <w:rPr>
          <w:color w:val="000000"/>
          <w:szCs w:val="24"/>
        </w:rPr>
        <w:t>he output is</w:t>
      </w:r>
      <w:r w:rsidRPr="00A975FD">
        <w:rPr>
          <w:rFonts w:hint="eastAsia"/>
          <w:color w:val="000000"/>
          <w:szCs w:val="24"/>
        </w:rPr>
        <w:t xml:space="preserve"> </w:t>
      </w:r>
      <w:bookmarkStart w:id="246" w:name="_elm000172"/>
      <w:r w:rsidR="00C635CF" w:rsidRPr="00A975FD">
        <w:rPr>
          <w:color w:val="000000"/>
          <w:position w:val="-14"/>
          <w:szCs w:val="24"/>
        </w:rPr>
        <w:object w:dxaOrig="920" w:dyaOrig="380" w14:anchorId="17629A7D">
          <v:shape id="_x0000_i1089" type="#_x0000_t75" style="width:41.5pt;height:15.5pt" o:ole="">
            <v:imagedata r:id="rId137" o:title=""/>
          </v:shape>
          <o:OLEObject Type="Embed" ProgID="Equation.DSMT4" ShapeID="_x0000_i1089" DrawAspect="Content" ObjectID="_1802513166" r:id="rId138"/>
        </w:object>
      </w:r>
      <w:bookmarkEnd w:id="246"/>
      <w:r w:rsidRPr="00A975FD">
        <w:rPr>
          <w:color w:val="000000"/>
          <w:szCs w:val="24"/>
        </w:rPr>
        <w:t>. The initial states</w:t>
      </w:r>
      <w:r w:rsidR="00C635CF">
        <w:rPr>
          <w:rFonts w:hint="eastAsia"/>
          <w:color w:val="000000"/>
          <w:szCs w:val="24"/>
          <w:lang w:eastAsia="zh-TW"/>
        </w:rPr>
        <w:t xml:space="preserve"> </w:t>
      </w:r>
      <w:bookmarkStart w:id="247" w:name="_elm000173"/>
      <w:r w:rsidR="00C635CF" w:rsidRPr="00C635CF">
        <w:rPr>
          <w:color w:val="000000"/>
          <w:position w:val="-14"/>
          <w:szCs w:val="24"/>
        </w:rPr>
        <w:object w:dxaOrig="1680" w:dyaOrig="380" w14:anchorId="33B7A3EE">
          <v:shape id="_x0000_i1090" type="#_x0000_t75" style="width:84pt;height:19pt" o:ole="">
            <v:imagedata r:id="rId139" o:title=""/>
          </v:shape>
          <o:OLEObject Type="Embed" ProgID="Equation.DSMT4" ShapeID="_x0000_i1090" DrawAspect="Content" ObjectID="_1802513167" r:id="rId140"/>
        </w:object>
      </w:r>
      <w:bookmarkEnd w:id="247"/>
      <w:r w:rsidRPr="00A975FD">
        <w:rPr>
          <w:color w:val="000000"/>
          <w:szCs w:val="24"/>
        </w:rPr>
        <w:t xml:space="preserve"> </w:t>
      </w:r>
      <w:bookmarkStart w:id="248" w:name="_elm000174"/>
      <w:r w:rsidR="00C635CF" w:rsidRPr="00C635CF">
        <w:rPr>
          <w:noProof/>
          <w:color w:val="000000"/>
          <w:position w:val="-10"/>
          <w:szCs w:val="24"/>
        </w:rPr>
        <w:object w:dxaOrig="1100" w:dyaOrig="320" w14:anchorId="3CCD5905">
          <v:shape id="_x0000_i1091" type="#_x0000_t75" style="width:49.5pt;height:13pt" o:ole="">
            <v:imagedata r:id="rId141" o:title=""/>
          </v:shape>
          <o:OLEObject Type="Embed" ProgID="Equation.DSMT4" ShapeID="_x0000_i1091" DrawAspect="Content" ObjectID="_1802513168" r:id="rId142"/>
        </w:object>
      </w:r>
      <w:bookmarkEnd w:id="248"/>
      <w:r w:rsidRPr="00A975FD">
        <w:rPr>
          <w:rFonts w:hint="eastAsia"/>
          <w:noProof/>
          <w:color w:val="000000"/>
          <w:szCs w:val="24"/>
        </w:rPr>
        <w:t>.</w:t>
      </w:r>
      <w:r w:rsidRPr="00BD79DD">
        <w:rPr>
          <w:noProof/>
          <w:color w:val="000000"/>
          <w:szCs w:val="24"/>
        </w:rPr>
        <w:t xml:space="preserve"> T</w:t>
      </w:r>
      <w:r w:rsidRPr="00BD79DD">
        <w:rPr>
          <w:rFonts w:hint="eastAsia"/>
          <w:noProof/>
          <w:color w:val="000000"/>
          <w:szCs w:val="24"/>
        </w:rPr>
        <w:t>he learninig rate is 0.2.</w:t>
      </w:r>
      <w:r w:rsidRPr="00A975FD">
        <w:rPr>
          <w:rFonts w:hint="eastAsia"/>
          <w:noProof/>
          <w:color w:val="000000"/>
          <w:szCs w:val="24"/>
        </w:rPr>
        <w:t xml:space="preserve"> Same as t</w:t>
      </w:r>
      <w:r w:rsidRPr="00AE1202">
        <w:rPr>
          <w:rFonts w:hint="eastAsia"/>
          <w:noProof/>
          <w:color w:val="000000"/>
          <w:szCs w:val="24"/>
        </w:rPr>
        <w:t>hat used in [</w:t>
      </w:r>
      <w:r>
        <w:rPr>
          <w:rFonts w:hint="eastAsia"/>
          <w:noProof/>
          <w:color w:val="000000"/>
          <w:szCs w:val="24"/>
        </w:rPr>
        <w:t>26</w:t>
      </w:r>
      <w:r w:rsidRPr="00AE1202">
        <w:rPr>
          <w:rFonts w:hint="eastAsia"/>
          <w:noProof/>
          <w:color w:val="000000"/>
          <w:szCs w:val="24"/>
        </w:rPr>
        <w:t>], there are</w:t>
      </w:r>
      <w:r w:rsidRPr="00AE1202">
        <w:rPr>
          <w:noProof/>
          <w:color w:val="000000"/>
          <w:szCs w:val="24"/>
        </w:rPr>
        <w:t xml:space="preserve"> </w:t>
      </w:r>
      <w:r w:rsidRPr="00AE1202">
        <w:rPr>
          <w:rFonts w:hint="eastAsia"/>
          <w:noProof/>
          <w:color w:val="000000"/>
          <w:szCs w:val="24"/>
        </w:rPr>
        <w:t>2</w:t>
      </w:r>
      <w:r w:rsidRPr="00AE1202">
        <w:rPr>
          <w:noProof/>
          <w:color w:val="000000"/>
          <w:szCs w:val="24"/>
        </w:rPr>
        <w:t xml:space="preserve">000 patterns with </w:t>
      </w:r>
      <w:r w:rsidRPr="00AE1202">
        <w:rPr>
          <w:rFonts w:hint="eastAsia"/>
          <w:noProof/>
          <w:color w:val="000000"/>
          <w:szCs w:val="24"/>
        </w:rPr>
        <w:t>10</w:t>
      </w:r>
      <w:r w:rsidRPr="00AE1202">
        <w:rPr>
          <w:noProof/>
          <w:color w:val="000000"/>
          <w:szCs w:val="24"/>
        </w:rPr>
        <w:t xml:space="preserve">00 patterns used for training and the remaining </w:t>
      </w:r>
      <w:r w:rsidRPr="00AE1202">
        <w:rPr>
          <w:rFonts w:hint="eastAsia"/>
          <w:noProof/>
          <w:color w:val="000000"/>
          <w:szCs w:val="24"/>
        </w:rPr>
        <w:t>10</w:t>
      </w:r>
      <w:r w:rsidRPr="00AE1202">
        <w:rPr>
          <w:noProof/>
          <w:color w:val="000000"/>
          <w:szCs w:val="24"/>
        </w:rPr>
        <w:t>00 patterns us</w:t>
      </w:r>
      <w:r w:rsidRPr="00AD0A18">
        <w:rPr>
          <w:noProof/>
          <w:color w:val="000000"/>
          <w:szCs w:val="24"/>
        </w:rPr>
        <w:t xml:space="preserve">ed for testing. </w:t>
      </w:r>
      <w:r>
        <w:rPr>
          <w:rFonts w:hint="eastAsia"/>
          <w:noProof/>
          <w:color w:val="000000"/>
          <w:szCs w:val="24"/>
        </w:rPr>
        <w:t>T</w:t>
      </w:r>
      <w:r w:rsidRPr="00AD0A18">
        <w:rPr>
          <w:noProof/>
          <w:color w:val="000000"/>
          <w:szCs w:val="24"/>
        </w:rPr>
        <w:t xml:space="preserve">he termination condition </w:t>
      </w:r>
      <w:r>
        <w:rPr>
          <w:rFonts w:hint="eastAsia"/>
          <w:noProof/>
          <w:color w:val="000000"/>
          <w:szCs w:val="24"/>
        </w:rPr>
        <w:t xml:space="preserve">is </w:t>
      </w:r>
      <w:r w:rsidRPr="00AD0A18">
        <w:rPr>
          <w:noProof/>
          <w:color w:val="000000"/>
          <w:szCs w:val="24"/>
        </w:rPr>
        <w:t>the error variation</w:t>
      </w:r>
      <w:r>
        <w:rPr>
          <w:rFonts w:hint="eastAsia"/>
          <w:noProof/>
          <w:color w:val="000000"/>
          <w:szCs w:val="24"/>
        </w:rPr>
        <w:t xml:space="preserve"> </w:t>
      </w:r>
      <w:r w:rsidRPr="00AD0A18">
        <w:rPr>
          <w:noProof/>
          <w:color w:val="000000"/>
          <w:szCs w:val="24"/>
        </w:rPr>
        <w:t xml:space="preserve">less than </w:t>
      </w:r>
      <w:r w:rsidRPr="006704EF">
        <w:rPr>
          <w:rStyle w:val="hps"/>
          <w:color w:val="000000"/>
        </w:rPr>
        <w:t>1e</w:t>
      </w:r>
      <w:r w:rsidRPr="006704EF">
        <w:rPr>
          <w:color w:val="000000"/>
        </w:rPr>
        <w:t>-00</w:t>
      </w:r>
      <w:r>
        <w:rPr>
          <w:rFonts w:hint="eastAsia"/>
          <w:color w:val="000000"/>
        </w:rPr>
        <w:t>5</w:t>
      </w:r>
      <w:r>
        <w:rPr>
          <w:rFonts w:hint="eastAsia"/>
          <w:noProof/>
          <w:color w:val="000000"/>
          <w:szCs w:val="24"/>
        </w:rPr>
        <w:t xml:space="preserve">. </w:t>
      </w:r>
      <w:r>
        <w:rPr>
          <w:rFonts w:hint="eastAsia"/>
          <w:color w:val="000000"/>
          <w:szCs w:val="24"/>
        </w:rPr>
        <w:t xml:space="preserve">The used fuzzy systems are with </w:t>
      </w:r>
      <w:bookmarkStart w:id="249" w:name="_elm000175"/>
      <w:r w:rsidR="00C635CF" w:rsidRPr="00C0327A">
        <w:rPr>
          <w:color w:val="000000"/>
          <w:position w:val="-12"/>
          <w:szCs w:val="24"/>
        </w:rPr>
        <w:object w:dxaOrig="340" w:dyaOrig="360" w14:anchorId="2CDCE3B8">
          <v:shape id="_x0000_i1092" type="#_x0000_t75" style="width:14pt;height:16pt" o:ole="">
            <v:imagedata r:id="rId143" o:title=""/>
          </v:shape>
          <o:OLEObject Type="Embed" ProgID="Equation.DSMT4" ShapeID="_x0000_i1092" DrawAspect="Content" ObjectID="_1802513169" r:id="rId144"/>
        </w:object>
      </w:r>
      <w:bookmarkEnd w:id="249"/>
      <w:r w:rsidRPr="00C0327A">
        <w:rPr>
          <w:rFonts w:hint="eastAsia"/>
          <w:color w:val="000000"/>
          <w:szCs w:val="24"/>
        </w:rPr>
        <w:t>=3.</w:t>
      </w:r>
      <w:bookmarkEnd w:id="240"/>
    </w:p>
    <w:p w14:paraId="79C78D98" w14:textId="77777777" w:rsidR="002817AE" w:rsidRDefault="002817AE" w:rsidP="00E43530">
      <w:pPr>
        <w:autoSpaceDE w:val="0"/>
        <w:autoSpaceDN w:val="0"/>
        <w:adjustRightInd w:val="0"/>
        <w:spacing w:line="252" w:lineRule="auto"/>
        <w:jc w:val="both"/>
        <w:rPr>
          <w:noProof/>
          <w:color w:val="000000"/>
          <w:szCs w:val="24"/>
        </w:rPr>
      </w:pPr>
      <w:bookmarkStart w:id="250" w:name="_elm0000c8"/>
      <w:bookmarkStart w:id="251" w:name="_elm0000cd"/>
      <w:r w:rsidRPr="00AD0A18">
        <w:rPr>
          <w:color w:val="000000"/>
          <w:szCs w:val="24"/>
        </w:rPr>
        <w:t xml:space="preserve">Fig. </w:t>
      </w:r>
      <w:bookmarkStart w:id="252" w:name="_elm0000ce"/>
      <w:r>
        <w:rPr>
          <w:rFonts w:hint="eastAsia"/>
          <w:color w:val="000000"/>
          <w:szCs w:val="24"/>
        </w:rPr>
        <w:t>5</w:t>
      </w:r>
      <w:bookmarkEnd w:id="252"/>
      <w:r w:rsidRPr="00AD0A18">
        <w:rPr>
          <w:color w:val="000000"/>
          <w:szCs w:val="24"/>
        </w:rPr>
        <w:t xml:space="preserve"> </w:t>
      </w:r>
      <w:bookmarkEnd w:id="251"/>
      <w:r w:rsidRPr="00AD0A18">
        <w:rPr>
          <w:color w:val="000000"/>
          <w:szCs w:val="24"/>
        </w:rPr>
        <w:t>shows the training data</w:t>
      </w:r>
      <w:r>
        <w:rPr>
          <w:rFonts w:hint="eastAsia"/>
          <w:color w:val="000000"/>
          <w:szCs w:val="24"/>
        </w:rPr>
        <w:t xml:space="preserve"> </w:t>
      </w:r>
      <w:r w:rsidRPr="00AD0A18">
        <w:rPr>
          <w:color w:val="000000"/>
          <w:szCs w:val="24"/>
        </w:rPr>
        <w:t xml:space="preserve">of the </w:t>
      </w:r>
      <w:r w:rsidRPr="00AD0A18">
        <w:rPr>
          <w:noProof/>
          <w:color w:val="000000"/>
          <w:szCs w:val="24"/>
        </w:rPr>
        <w:t>chaotic sequence prediction of dynamic system</w:t>
      </w:r>
      <w:r>
        <w:rPr>
          <w:rFonts w:hint="eastAsia"/>
          <w:noProof/>
          <w:color w:val="000000"/>
          <w:szCs w:val="24"/>
        </w:rPr>
        <w:t xml:space="preserve"> and the output of BPDFS</w:t>
      </w:r>
      <w:r w:rsidRPr="00AD0A18">
        <w:rPr>
          <w:noProof/>
          <w:color w:val="000000"/>
          <w:szCs w:val="24"/>
        </w:rPr>
        <w:t xml:space="preserve">, where the reference </w:t>
      </w:r>
      <w:r>
        <w:rPr>
          <w:rFonts w:hint="eastAsia"/>
          <w:noProof/>
          <w:color w:val="000000"/>
          <w:szCs w:val="24"/>
        </w:rPr>
        <w:t>data</w:t>
      </w:r>
      <w:r w:rsidRPr="00AD0A18">
        <w:rPr>
          <w:noProof/>
          <w:color w:val="000000"/>
          <w:szCs w:val="24"/>
        </w:rPr>
        <w:t xml:space="preserve"> are shown by the blue </w:t>
      </w:r>
      <w:r>
        <w:rPr>
          <w:rFonts w:hint="eastAsia"/>
          <w:noProof/>
          <w:color w:val="000000"/>
          <w:szCs w:val="24"/>
        </w:rPr>
        <w:t>spot</w:t>
      </w:r>
      <w:r w:rsidRPr="00AE1202">
        <w:rPr>
          <w:noProof/>
          <w:color w:val="000000"/>
          <w:szCs w:val="24"/>
        </w:rPr>
        <w:t xml:space="preserve">s and </w:t>
      </w:r>
      <w:r w:rsidRPr="00AE1202">
        <w:rPr>
          <w:rFonts w:hint="eastAsia"/>
          <w:noProof/>
          <w:color w:val="000000"/>
          <w:szCs w:val="24"/>
        </w:rPr>
        <w:t xml:space="preserve">the </w:t>
      </w:r>
      <w:r w:rsidRPr="00AE1202">
        <w:rPr>
          <w:color w:val="000000"/>
          <w:szCs w:val="24"/>
        </w:rPr>
        <w:t>BPDFS</w:t>
      </w:r>
      <w:r w:rsidRPr="00AE1202">
        <w:rPr>
          <w:noProof/>
          <w:color w:val="000000"/>
          <w:szCs w:val="24"/>
        </w:rPr>
        <w:t xml:space="preserve"> results </w:t>
      </w:r>
      <w:r w:rsidRPr="00AE1202">
        <w:rPr>
          <w:rFonts w:hint="eastAsia"/>
          <w:noProof/>
          <w:color w:val="000000"/>
          <w:szCs w:val="24"/>
        </w:rPr>
        <w:t>are</w:t>
      </w:r>
      <w:r w:rsidRPr="00AE1202">
        <w:rPr>
          <w:noProof/>
          <w:color w:val="000000"/>
          <w:szCs w:val="24"/>
        </w:rPr>
        <w:t xml:space="preserve"> the red </w:t>
      </w:r>
      <w:r>
        <w:rPr>
          <w:rFonts w:hint="eastAsia"/>
          <w:noProof/>
          <w:color w:val="000000"/>
          <w:szCs w:val="24"/>
        </w:rPr>
        <w:t>spot</w:t>
      </w:r>
      <w:r w:rsidRPr="00AE1202">
        <w:rPr>
          <w:noProof/>
          <w:color w:val="000000"/>
          <w:szCs w:val="24"/>
        </w:rPr>
        <w:t xml:space="preserve">s. </w:t>
      </w:r>
      <w:bookmarkStart w:id="253" w:name="_elm0000cb"/>
      <w:r w:rsidRPr="00AE1202">
        <w:rPr>
          <w:color w:val="000000"/>
          <w:szCs w:val="24"/>
        </w:rPr>
        <w:t xml:space="preserve">Fig. </w:t>
      </w:r>
      <w:bookmarkStart w:id="254" w:name="_elm0000cc"/>
      <w:r>
        <w:rPr>
          <w:rFonts w:hint="eastAsia"/>
          <w:color w:val="000000"/>
          <w:szCs w:val="24"/>
        </w:rPr>
        <w:t>6</w:t>
      </w:r>
      <w:bookmarkEnd w:id="254"/>
      <w:r w:rsidRPr="00AE1202">
        <w:rPr>
          <w:color w:val="000000"/>
          <w:szCs w:val="24"/>
        </w:rPr>
        <w:t xml:space="preserve"> </w:t>
      </w:r>
      <w:bookmarkEnd w:id="253"/>
      <w:r w:rsidRPr="00AE1202">
        <w:rPr>
          <w:color w:val="000000"/>
          <w:szCs w:val="24"/>
        </w:rPr>
        <w:t>show</w:t>
      </w:r>
      <w:r w:rsidRPr="00AD0A18">
        <w:rPr>
          <w:color w:val="000000"/>
          <w:szCs w:val="24"/>
        </w:rPr>
        <w:t xml:space="preserve">s </w:t>
      </w:r>
      <w:r>
        <w:rPr>
          <w:rFonts w:hint="eastAsia"/>
          <w:color w:val="000000"/>
          <w:szCs w:val="24"/>
        </w:rPr>
        <w:t xml:space="preserve">the results for </w:t>
      </w:r>
      <w:r w:rsidRPr="00AD0A18">
        <w:rPr>
          <w:color w:val="000000"/>
          <w:szCs w:val="24"/>
        </w:rPr>
        <w:t>the testing data</w:t>
      </w:r>
      <w:r>
        <w:rPr>
          <w:rFonts w:hint="eastAsia"/>
          <w:color w:val="000000"/>
          <w:szCs w:val="24"/>
        </w:rPr>
        <w:t>.</w:t>
      </w:r>
      <w:r w:rsidRPr="00AD0A18">
        <w:rPr>
          <w:noProof/>
          <w:color w:val="000000"/>
          <w:szCs w:val="24"/>
        </w:rPr>
        <w:t xml:space="preserve"> </w:t>
      </w:r>
      <w:bookmarkStart w:id="255" w:name="_elm0000c9"/>
      <w:r w:rsidRPr="00AD0A18">
        <w:rPr>
          <w:noProof/>
          <w:color w:val="000000"/>
          <w:szCs w:val="24"/>
        </w:rPr>
        <w:t xml:space="preserve">Fig. </w:t>
      </w:r>
      <w:bookmarkStart w:id="256" w:name="_elm0000ca"/>
      <w:r>
        <w:rPr>
          <w:rFonts w:hint="eastAsia"/>
          <w:noProof/>
          <w:color w:val="000000"/>
          <w:szCs w:val="24"/>
        </w:rPr>
        <w:t>7</w:t>
      </w:r>
      <w:bookmarkEnd w:id="256"/>
      <w:r w:rsidRPr="00AD0A18">
        <w:rPr>
          <w:noProof/>
          <w:color w:val="000000"/>
          <w:szCs w:val="24"/>
        </w:rPr>
        <w:t xml:space="preserve"> </w:t>
      </w:r>
      <w:bookmarkEnd w:id="255"/>
      <w:r w:rsidRPr="00AD0A18">
        <w:rPr>
          <w:noProof/>
          <w:color w:val="000000"/>
          <w:szCs w:val="24"/>
        </w:rPr>
        <w:t xml:space="preserve">shows </w:t>
      </w:r>
      <w:r>
        <w:rPr>
          <w:rFonts w:hint="eastAsia"/>
          <w:noProof/>
          <w:color w:val="000000"/>
          <w:szCs w:val="24"/>
        </w:rPr>
        <w:t xml:space="preserve">the </w:t>
      </w:r>
      <w:r w:rsidRPr="00AD0A18">
        <w:rPr>
          <w:color w:val="000000"/>
        </w:rPr>
        <w:t xml:space="preserve">RMSE </w:t>
      </w:r>
      <w:r>
        <w:rPr>
          <w:rFonts w:hint="eastAsia"/>
          <w:noProof/>
          <w:color w:val="000000"/>
          <w:szCs w:val="24"/>
        </w:rPr>
        <w:t xml:space="preserve">histories </w:t>
      </w:r>
      <w:r w:rsidRPr="00AD0A18">
        <w:rPr>
          <w:color w:val="000000"/>
        </w:rPr>
        <w:t>of the proposed BPDFS</w:t>
      </w:r>
      <w:r>
        <w:rPr>
          <w:rFonts w:hint="eastAsia"/>
          <w:color w:val="000000"/>
        </w:rPr>
        <w:t xml:space="preserve"> </w:t>
      </w:r>
      <w:r w:rsidRPr="00AD0A18">
        <w:rPr>
          <w:color w:val="000000"/>
        </w:rPr>
        <w:t xml:space="preserve">and </w:t>
      </w:r>
      <w:r>
        <w:rPr>
          <w:rFonts w:hint="eastAsia"/>
          <w:color w:val="000000"/>
        </w:rPr>
        <w:t xml:space="preserve">of the </w:t>
      </w:r>
      <w:r w:rsidRPr="00AD0A18">
        <w:rPr>
          <w:color w:val="000000"/>
        </w:rPr>
        <w:t xml:space="preserve">other </w:t>
      </w:r>
      <w:r>
        <w:rPr>
          <w:rFonts w:hint="eastAsia"/>
          <w:color w:val="000000"/>
          <w:szCs w:val="24"/>
        </w:rPr>
        <w:t>fuzzy systems used</w:t>
      </w:r>
      <w:r w:rsidRPr="00AD0A18">
        <w:rPr>
          <w:noProof/>
          <w:color w:val="000000"/>
          <w:szCs w:val="24"/>
        </w:rPr>
        <w:t xml:space="preserve">. </w:t>
      </w:r>
      <w:r>
        <w:rPr>
          <w:rFonts w:hint="eastAsia"/>
          <w:noProof/>
          <w:color w:val="000000"/>
          <w:szCs w:val="24"/>
        </w:rPr>
        <w:t xml:space="preserve">From the learning histories, it is clearly evident that the proposed BPDFS has a much faster convergence speed than the others do. </w:t>
      </w:r>
      <w:r w:rsidRPr="00AD0A18">
        <w:rPr>
          <w:noProof/>
          <w:color w:val="000000"/>
          <w:szCs w:val="24"/>
        </w:rPr>
        <w:t>Table</w:t>
      </w:r>
      <w:r>
        <w:rPr>
          <w:rFonts w:hint="eastAsia"/>
          <w:noProof/>
          <w:color w:val="000000"/>
          <w:szCs w:val="24"/>
        </w:rPr>
        <w:t>s</w:t>
      </w:r>
      <w:r w:rsidRPr="00AD0A18">
        <w:rPr>
          <w:noProof/>
          <w:color w:val="000000"/>
          <w:szCs w:val="24"/>
        </w:rPr>
        <w:t xml:space="preserve"> 1</w:t>
      </w:r>
      <w:r>
        <w:rPr>
          <w:rFonts w:hint="eastAsia"/>
          <w:noProof/>
          <w:color w:val="000000"/>
          <w:szCs w:val="24"/>
        </w:rPr>
        <w:t xml:space="preserve"> </w:t>
      </w:r>
      <w:r>
        <w:rPr>
          <w:noProof/>
          <w:color w:val="000000"/>
          <w:szCs w:val="24"/>
        </w:rPr>
        <w:t>show</w:t>
      </w:r>
      <w:r>
        <w:rPr>
          <w:rFonts w:hint="eastAsia"/>
          <w:noProof/>
          <w:color w:val="000000"/>
          <w:szCs w:val="24"/>
        </w:rPr>
        <w:t>s</w:t>
      </w:r>
      <w:r w:rsidRPr="00AD0A18">
        <w:rPr>
          <w:noProof/>
          <w:color w:val="000000"/>
          <w:szCs w:val="24"/>
        </w:rPr>
        <w:t xml:space="preserve"> the number</w:t>
      </w:r>
      <w:r>
        <w:rPr>
          <w:rFonts w:hint="eastAsia"/>
          <w:noProof/>
          <w:color w:val="000000"/>
          <w:szCs w:val="24"/>
        </w:rPr>
        <w:t>s</w:t>
      </w:r>
      <w:r w:rsidRPr="00AD0A18">
        <w:rPr>
          <w:noProof/>
          <w:color w:val="000000"/>
          <w:szCs w:val="24"/>
        </w:rPr>
        <w:t xml:space="preserve"> of rules, training</w:t>
      </w:r>
      <w:r w:rsidRPr="00AD0A18">
        <w:rPr>
          <w:color w:val="000000"/>
        </w:rPr>
        <w:t xml:space="preserve"> epoch</w:t>
      </w:r>
      <w:r w:rsidRPr="00AD0A18">
        <w:rPr>
          <w:noProof/>
          <w:color w:val="000000"/>
          <w:szCs w:val="24"/>
        </w:rPr>
        <w:t>s</w:t>
      </w:r>
      <w:r>
        <w:rPr>
          <w:rFonts w:hint="eastAsia"/>
          <w:noProof/>
          <w:color w:val="000000"/>
          <w:szCs w:val="24"/>
        </w:rPr>
        <w:t xml:space="preserve"> when the learning is finished</w:t>
      </w:r>
      <w:r w:rsidRPr="00AD0A18">
        <w:rPr>
          <w:noProof/>
          <w:color w:val="000000"/>
          <w:szCs w:val="24"/>
        </w:rPr>
        <w:t xml:space="preserve">, </w:t>
      </w:r>
      <w:r>
        <w:rPr>
          <w:rFonts w:hint="eastAsia"/>
          <w:noProof/>
          <w:color w:val="000000"/>
          <w:szCs w:val="24"/>
        </w:rPr>
        <w:t xml:space="preserve">the </w:t>
      </w:r>
      <w:r w:rsidRPr="00AD0A18">
        <w:rPr>
          <w:noProof/>
          <w:color w:val="000000"/>
          <w:szCs w:val="24"/>
        </w:rPr>
        <w:t xml:space="preserve">training </w:t>
      </w:r>
      <w:r w:rsidRPr="00AD0A18">
        <w:rPr>
          <w:color w:val="000000"/>
        </w:rPr>
        <w:t>RMSE, and</w:t>
      </w:r>
      <w:r>
        <w:rPr>
          <w:rFonts w:hint="eastAsia"/>
          <w:color w:val="000000"/>
        </w:rPr>
        <w:t xml:space="preserve"> the</w:t>
      </w:r>
      <w:r w:rsidRPr="00AD0A18">
        <w:rPr>
          <w:color w:val="000000"/>
        </w:rPr>
        <w:t xml:space="preserve"> testing RMSE</w:t>
      </w:r>
      <w:r>
        <w:rPr>
          <w:rFonts w:hint="eastAsia"/>
          <w:color w:val="000000"/>
        </w:rPr>
        <w:t xml:space="preserve"> for all four systems employed</w:t>
      </w:r>
      <w:r w:rsidRPr="00AD0A18">
        <w:rPr>
          <w:color w:val="000000"/>
        </w:rPr>
        <w:t xml:space="preserve">. </w:t>
      </w:r>
      <w:r>
        <w:rPr>
          <w:rFonts w:hint="eastAsia"/>
          <w:color w:val="000000"/>
        </w:rPr>
        <w:t xml:space="preserve">It can be found that not only BPDFS can have the fastest learning process, but also it can have the lowest testing error. It should be noted that BPDFS and BPFS only tune the parameters in the consequence part and the other two systems have their </w:t>
      </w:r>
      <w:r w:rsidRPr="00AD0A18">
        <w:rPr>
          <w:color w:val="000000"/>
          <w:szCs w:val="24"/>
        </w:rPr>
        <w:t xml:space="preserve">antecedent </w:t>
      </w:r>
      <w:r>
        <w:rPr>
          <w:rFonts w:hint="eastAsia"/>
          <w:color w:val="000000"/>
          <w:szCs w:val="24"/>
        </w:rPr>
        <w:t xml:space="preserve">and consequence </w:t>
      </w:r>
      <w:r w:rsidRPr="00AD0A18">
        <w:rPr>
          <w:color w:val="000000"/>
          <w:szCs w:val="24"/>
        </w:rPr>
        <w:t>part</w:t>
      </w:r>
      <w:r>
        <w:rPr>
          <w:rFonts w:hint="eastAsia"/>
          <w:color w:val="000000"/>
          <w:szCs w:val="24"/>
        </w:rPr>
        <w:t xml:space="preserve">s tuned in the learning process </w:t>
      </w:r>
      <w:r>
        <w:rPr>
          <w:color w:val="000000"/>
          <w:szCs w:val="24"/>
        </w:rPr>
        <w:t>simultaneously</w:t>
      </w:r>
      <w:r>
        <w:rPr>
          <w:rFonts w:hint="eastAsia"/>
          <w:color w:val="000000"/>
          <w:szCs w:val="24"/>
        </w:rPr>
        <w:t>. Besides, RFRBFNN include extra information into the system, but still does not get a better performance.</w:t>
      </w:r>
      <w:r>
        <w:rPr>
          <w:rFonts w:hint="eastAsia"/>
          <w:noProof/>
          <w:color w:val="000000"/>
          <w:szCs w:val="24"/>
        </w:rPr>
        <w:t xml:space="preserve"> It is because as mentioned in [21], the input variables are sufficient now and the use of an extra order cannot bring any advantage.</w:t>
      </w:r>
      <w:bookmarkEnd w:id="250"/>
    </w:p>
    <w:p w14:paraId="778FFF4B" w14:textId="57A92843" w:rsidR="002817AE" w:rsidRDefault="002817AE" w:rsidP="002817AE">
      <w:pPr>
        <w:autoSpaceDE w:val="0"/>
        <w:autoSpaceDN w:val="0"/>
        <w:adjustRightInd w:val="0"/>
        <w:spacing w:line="252" w:lineRule="auto"/>
        <w:ind w:firstLine="202"/>
        <w:jc w:val="both"/>
        <w:rPr>
          <w:lang w:eastAsia="zh-TW"/>
        </w:rPr>
      </w:pPr>
      <w:bookmarkStart w:id="257" w:name="_elm0000cf"/>
      <w:r>
        <w:rPr>
          <w:rFonts w:hint="eastAsia"/>
          <w:noProof/>
          <w:color w:val="000000"/>
          <w:szCs w:val="24"/>
        </w:rPr>
        <w:t xml:space="preserve">In order to have the same number of rules, </w:t>
      </w:r>
      <w:r>
        <w:rPr>
          <w:rFonts w:hint="eastAsia"/>
          <w:color w:val="000000"/>
          <w:szCs w:val="24"/>
        </w:rPr>
        <w:t>9 fuzzy sets for all variables are considered</w:t>
      </w:r>
      <w:r>
        <w:rPr>
          <w:rFonts w:hint="eastAsia"/>
          <w:noProof/>
          <w:color w:val="000000"/>
          <w:szCs w:val="24"/>
        </w:rPr>
        <w:t xml:space="preserve"> for the other fuzzy systems.</w:t>
      </w:r>
      <w:r>
        <w:rPr>
          <w:noProof/>
          <w:color w:val="000000"/>
          <w:szCs w:val="24"/>
        </w:rPr>
        <w:t xml:space="preserve"> The</w:t>
      </w:r>
      <w:r>
        <w:rPr>
          <w:rFonts w:hint="eastAsia"/>
          <w:noProof/>
          <w:color w:val="000000"/>
          <w:szCs w:val="24"/>
        </w:rPr>
        <w:t xml:space="preserve"> results are shown in </w:t>
      </w:r>
      <w:bookmarkStart w:id="258" w:name="_elm0000d6"/>
      <w:r>
        <w:rPr>
          <w:rFonts w:hint="eastAsia"/>
          <w:noProof/>
          <w:color w:val="000000"/>
          <w:szCs w:val="24"/>
        </w:rPr>
        <w:t xml:space="preserve">Table </w:t>
      </w:r>
      <w:bookmarkStart w:id="259" w:name="_elm0000d7"/>
      <w:r>
        <w:rPr>
          <w:rFonts w:hint="eastAsia"/>
          <w:noProof/>
          <w:color w:val="000000"/>
          <w:szCs w:val="24"/>
        </w:rPr>
        <w:t>2</w:t>
      </w:r>
      <w:bookmarkEnd w:id="258"/>
      <w:bookmarkEnd w:id="259"/>
      <w:r>
        <w:rPr>
          <w:rFonts w:hint="eastAsia"/>
          <w:noProof/>
          <w:color w:val="000000"/>
          <w:szCs w:val="24"/>
        </w:rPr>
        <w:t xml:space="preserve">. </w:t>
      </w:r>
      <w:r>
        <w:rPr>
          <w:rFonts w:hint="eastAsia"/>
          <w:color w:val="000000"/>
        </w:rPr>
        <w:t xml:space="preserve">It can be found that all systems have the same number of rules. </w:t>
      </w:r>
      <w:r>
        <w:rPr>
          <w:rStyle w:val="st"/>
          <w:rFonts w:hint="eastAsia"/>
          <w:color w:val="000000"/>
          <w:szCs w:val="24"/>
        </w:rPr>
        <w:t>Nevertheless, BPDFS still</w:t>
      </w:r>
      <w:r w:rsidRPr="007F068E">
        <w:rPr>
          <w:rStyle w:val="st"/>
          <w:rFonts w:hint="eastAsia"/>
          <w:color w:val="000000"/>
          <w:szCs w:val="24"/>
        </w:rPr>
        <w:t xml:space="preserve"> </w:t>
      </w:r>
      <w:r>
        <w:rPr>
          <w:rStyle w:val="st"/>
          <w:rFonts w:hint="eastAsia"/>
          <w:color w:val="000000"/>
          <w:szCs w:val="24"/>
        </w:rPr>
        <w:t>perform better than the others do no matter in the learning efficiency or in the testing error.</w:t>
      </w:r>
      <w:r>
        <w:rPr>
          <w:rFonts w:hint="eastAsia"/>
          <w:color w:val="000000"/>
          <w:szCs w:val="24"/>
        </w:rPr>
        <w:t xml:space="preserve"> Next</w:t>
      </w:r>
      <w:r w:rsidRPr="00477809">
        <w:rPr>
          <w:rFonts w:hint="eastAsia"/>
          <w:color w:val="000000"/>
          <w:szCs w:val="24"/>
        </w:rPr>
        <w:t>,</w:t>
      </w:r>
      <w:r>
        <w:rPr>
          <w:rFonts w:hint="eastAsia"/>
          <w:color w:val="000000"/>
          <w:szCs w:val="24"/>
        </w:rPr>
        <w:t xml:space="preserve"> in order to show the learning efficiency of BPDFS,</w:t>
      </w:r>
      <w:r w:rsidRPr="00477809">
        <w:rPr>
          <w:rFonts w:hint="eastAsia"/>
          <w:color w:val="000000"/>
          <w:szCs w:val="24"/>
        </w:rPr>
        <w:t xml:space="preserve"> </w:t>
      </w:r>
      <w:r>
        <w:rPr>
          <w:rFonts w:hint="eastAsia"/>
          <w:color w:val="000000"/>
          <w:szCs w:val="24"/>
        </w:rPr>
        <w:t>the rule number is changed to</w:t>
      </w:r>
      <w:r w:rsidRPr="00477809">
        <w:rPr>
          <w:rFonts w:hint="eastAsia"/>
          <w:color w:val="000000"/>
          <w:szCs w:val="24"/>
        </w:rPr>
        <w:t xml:space="preserve"> </w:t>
      </w:r>
      <w:bookmarkStart w:id="260" w:name="_elm000176"/>
      <w:r w:rsidRPr="00477809">
        <w:rPr>
          <w:color w:val="000000"/>
          <w:position w:val="-12"/>
          <w:szCs w:val="24"/>
        </w:rPr>
        <w:object w:dxaOrig="340" w:dyaOrig="360" w14:anchorId="3118C796">
          <v:shape id="_x0000_i1093" type="#_x0000_t75" style="width:17pt;height:16pt" o:ole="" o:preferrelative="f">
            <v:imagedata r:id="rId143" o:title=""/>
            <o:lock v:ext="edit" aspectratio="f"/>
          </v:shape>
          <o:OLEObject Type="Embed" ProgID="Equation.DSMT4" ShapeID="_x0000_i1093" DrawAspect="Content" ObjectID="_1802513170" r:id="rId145"/>
        </w:object>
      </w:r>
      <w:bookmarkEnd w:id="260"/>
      <w:r w:rsidRPr="00477809">
        <w:rPr>
          <w:rFonts w:hint="eastAsia"/>
          <w:color w:val="000000"/>
          <w:szCs w:val="24"/>
        </w:rPr>
        <w:t xml:space="preserve">=5. </w:t>
      </w:r>
      <w:bookmarkStart w:id="261" w:name="_elm0000d5"/>
      <w:r w:rsidRPr="00477809">
        <w:rPr>
          <w:color w:val="000000"/>
          <w:szCs w:val="24"/>
        </w:rPr>
        <w:t>T</w:t>
      </w:r>
      <w:r w:rsidRPr="00477809">
        <w:rPr>
          <w:rFonts w:hint="eastAsia"/>
          <w:color w:val="000000"/>
          <w:szCs w:val="24"/>
        </w:rPr>
        <w:t>he res</w:t>
      </w:r>
      <w:bookmarkEnd w:id="261"/>
      <w:r w:rsidRPr="00477809">
        <w:rPr>
          <w:rFonts w:hint="eastAsia"/>
          <w:color w:val="000000"/>
          <w:szCs w:val="24"/>
        </w:rPr>
        <w:t xml:space="preserve">ults are given in </w:t>
      </w:r>
      <w:bookmarkStart w:id="262" w:name="_elm0000d3"/>
      <w:r w:rsidRPr="00477809">
        <w:rPr>
          <w:rFonts w:hint="eastAsia"/>
          <w:color w:val="000000"/>
          <w:szCs w:val="24"/>
        </w:rPr>
        <w:t xml:space="preserve">Table </w:t>
      </w:r>
      <w:bookmarkStart w:id="263" w:name="_elm0000d4"/>
      <w:r w:rsidRPr="00477809">
        <w:rPr>
          <w:rFonts w:hint="eastAsia"/>
          <w:color w:val="000000"/>
          <w:szCs w:val="24"/>
        </w:rPr>
        <w:t>3</w:t>
      </w:r>
      <w:bookmarkEnd w:id="262"/>
      <w:bookmarkEnd w:id="263"/>
      <w:r>
        <w:rPr>
          <w:rFonts w:hint="eastAsia"/>
          <w:color w:val="000000"/>
          <w:szCs w:val="24"/>
        </w:rPr>
        <w:t xml:space="preserve">, which also include the </w:t>
      </w:r>
      <w:r>
        <w:rPr>
          <w:color w:val="000000"/>
          <w:szCs w:val="24"/>
        </w:rPr>
        <w:t>results</w:t>
      </w:r>
      <w:r>
        <w:rPr>
          <w:rFonts w:hint="eastAsia"/>
          <w:color w:val="000000"/>
          <w:szCs w:val="24"/>
        </w:rPr>
        <w:t xml:space="preserve"> of </w:t>
      </w:r>
      <w:bookmarkStart w:id="264" w:name="_elm000177"/>
      <w:r w:rsidRPr="00477809">
        <w:rPr>
          <w:color w:val="000000"/>
          <w:position w:val="-12"/>
          <w:szCs w:val="24"/>
        </w:rPr>
        <w:object w:dxaOrig="340" w:dyaOrig="360" w14:anchorId="1EAD92BF">
          <v:shape id="_x0000_i1094" type="#_x0000_t75" style="width:17pt;height:16pt" o:ole="" o:preferrelative="f">
            <v:imagedata r:id="rId143" o:title=""/>
            <o:lock v:ext="edit" aspectratio="f"/>
          </v:shape>
          <o:OLEObject Type="Embed" ProgID="Equation.DSMT4" ShapeID="_x0000_i1094" DrawAspect="Content" ObjectID="_1802513171" r:id="rId146"/>
        </w:object>
      </w:r>
      <w:bookmarkEnd w:id="264"/>
      <w:r>
        <w:rPr>
          <w:rFonts w:hint="eastAsia"/>
          <w:color w:val="000000"/>
          <w:szCs w:val="24"/>
        </w:rPr>
        <w:t>=3 for comparison</w:t>
      </w:r>
      <w:r w:rsidRPr="00477809">
        <w:rPr>
          <w:rFonts w:hint="eastAsia"/>
          <w:color w:val="000000"/>
          <w:szCs w:val="24"/>
        </w:rPr>
        <w:t xml:space="preserve">. </w:t>
      </w:r>
      <w:r w:rsidRPr="00477809">
        <w:rPr>
          <w:rStyle w:val="st"/>
          <w:color w:val="000000"/>
          <w:szCs w:val="24"/>
        </w:rPr>
        <w:t xml:space="preserve">Although </w:t>
      </w:r>
      <w:r w:rsidRPr="00477809">
        <w:rPr>
          <w:rFonts w:hint="eastAsia"/>
          <w:noProof/>
          <w:color w:val="000000"/>
          <w:szCs w:val="24"/>
        </w:rPr>
        <w:t>the fuzzy rules are increased fro</w:t>
      </w:r>
      <w:r w:rsidRPr="00477809">
        <w:rPr>
          <w:noProof/>
          <w:color w:val="000000"/>
          <w:szCs w:val="24"/>
        </w:rPr>
        <w:t xml:space="preserve">m </w:t>
      </w:r>
      <w:r>
        <w:rPr>
          <w:rFonts w:hint="eastAsia"/>
          <w:noProof/>
          <w:color w:val="000000"/>
          <w:szCs w:val="24"/>
        </w:rPr>
        <w:t>81</w:t>
      </w:r>
      <w:r w:rsidRPr="00477809">
        <w:rPr>
          <w:noProof/>
          <w:color w:val="000000"/>
          <w:szCs w:val="24"/>
        </w:rPr>
        <w:t xml:space="preserve"> to </w:t>
      </w:r>
      <w:r>
        <w:rPr>
          <w:rFonts w:hint="eastAsia"/>
          <w:noProof/>
          <w:color w:val="000000"/>
          <w:szCs w:val="24"/>
        </w:rPr>
        <w:t>225</w:t>
      </w:r>
      <w:r w:rsidRPr="00477809">
        <w:rPr>
          <w:noProof/>
          <w:color w:val="000000"/>
          <w:szCs w:val="24"/>
        </w:rPr>
        <w:t>,</w:t>
      </w:r>
      <w:r w:rsidRPr="00477809">
        <w:rPr>
          <w:color w:val="000000"/>
        </w:rPr>
        <w:t xml:space="preserve"> the </w:t>
      </w:r>
      <w:r>
        <w:rPr>
          <w:color w:val="000000"/>
        </w:rPr>
        <w:t xml:space="preserve">number of </w:t>
      </w:r>
      <w:r w:rsidRPr="00477809">
        <w:rPr>
          <w:noProof/>
          <w:color w:val="000000"/>
          <w:szCs w:val="24"/>
        </w:rPr>
        <w:t>epoch</w:t>
      </w:r>
      <w:r>
        <w:rPr>
          <w:noProof/>
          <w:color w:val="000000"/>
          <w:szCs w:val="24"/>
        </w:rPr>
        <w:t>s</w:t>
      </w:r>
      <w:r w:rsidRPr="00477809">
        <w:rPr>
          <w:noProof/>
          <w:color w:val="000000"/>
          <w:szCs w:val="24"/>
        </w:rPr>
        <w:t xml:space="preserve"> </w:t>
      </w:r>
      <w:r>
        <w:rPr>
          <w:noProof/>
          <w:color w:val="000000"/>
          <w:szCs w:val="24"/>
        </w:rPr>
        <w:t>only increases</w:t>
      </w:r>
      <w:r>
        <w:rPr>
          <w:rFonts w:hint="eastAsia"/>
          <w:noProof/>
          <w:color w:val="000000"/>
          <w:szCs w:val="24"/>
        </w:rPr>
        <w:t xml:space="preserve"> slightly</w:t>
      </w:r>
      <w:r w:rsidRPr="00477809">
        <w:rPr>
          <w:rFonts w:hint="eastAsia"/>
          <w:noProof/>
          <w:color w:val="000000"/>
          <w:szCs w:val="24"/>
        </w:rPr>
        <w:t xml:space="preserve">. </w:t>
      </w:r>
      <w:r w:rsidRPr="00477809">
        <w:rPr>
          <w:noProof/>
          <w:color w:val="000000"/>
          <w:szCs w:val="24"/>
        </w:rPr>
        <w:t>F</w:t>
      </w:r>
      <w:r w:rsidRPr="00477809">
        <w:rPr>
          <w:rFonts w:hint="eastAsia"/>
          <w:noProof/>
          <w:color w:val="000000"/>
          <w:szCs w:val="24"/>
        </w:rPr>
        <w:t>urthemorem, the train</w:t>
      </w:r>
      <w:r>
        <w:rPr>
          <w:rFonts w:hint="eastAsia"/>
          <w:noProof/>
          <w:color w:val="000000"/>
          <w:szCs w:val="24"/>
        </w:rPr>
        <w:t>in</w:t>
      </w:r>
      <w:r w:rsidRPr="00477809">
        <w:rPr>
          <w:rFonts w:hint="eastAsia"/>
          <w:noProof/>
          <w:color w:val="000000"/>
          <w:szCs w:val="24"/>
        </w:rPr>
        <w:t>g</w:t>
      </w:r>
      <w:r>
        <w:rPr>
          <w:rFonts w:hint="eastAsia"/>
          <w:noProof/>
          <w:color w:val="000000"/>
          <w:szCs w:val="24"/>
        </w:rPr>
        <w:t xml:space="preserve"> </w:t>
      </w:r>
      <w:r w:rsidRPr="00477809">
        <w:rPr>
          <w:rFonts w:hint="eastAsia"/>
          <w:noProof/>
          <w:color w:val="000000"/>
          <w:szCs w:val="24"/>
        </w:rPr>
        <w:t xml:space="preserve">and testing </w:t>
      </w:r>
      <w:r>
        <w:rPr>
          <w:rFonts w:hint="eastAsia"/>
          <w:noProof/>
          <w:color w:val="000000"/>
          <w:szCs w:val="24"/>
        </w:rPr>
        <w:t xml:space="preserve">errors </w:t>
      </w:r>
      <w:r w:rsidRPr="00477809">
        <w:rPr>
          <w:rFonts w:hint="eastAsia"/>
          <w:noProof/>
          <w:color w:val="000000"/>
          <w:szCs w:val="24"/>
        </w:rPr>
        <w:t>are</w:t>
      </w:r>
      <w:r>
        <w:rPr>
          <w:rFonts w:hint="eastAsia"/>
          <w:noProof/>
          <w:color w:val="000000"/>
          <w:szCs w:val="24"/>
        </w:rPr>
        <w:t xml:space="preserve"> both</w:t>
      </w:r>
      <w:r w:rsidRPr="00477809">
        <w:rPr>
          <w:rFonts w:hint="eastAsia"/>
          <w:noProof/>
          <w:color w:val="000000"/>
          <w:szCs w:val="24"/>
        </w:rPr>
        <w:t xml:space="preserve"> </w:t>
      </w:r>
      <w:r w:rsidRPr="00477809">
        <w:rPr>
          <w:color w:val="000000"/>
          <w:szCs w:val="24"/>
        </w:rPr>
        <w:t>improve</w:t>
      </w:r>
      <w:r w:rsidRPr="00477809">
        <w:rPr>
          <w:rFonts w:hint="eastAsia"/>
          <w:color w:val="000000"/>
          <w:szCs w:val="24"/>
        </w:rPr>
        <w:t xml:space="preserve">d </w:t>
      </w:r>
      <w:r>
        <w:rPr>
          <w:rFonts w:hint="eastAsia"/>
          <w:color w:val="000000"/>
          <w:szCs w:val="24"/>
        </w:rPr>
        <w:t>when</w:t>
      </w:r>
      <w:r w:rsidRPr="00477809">
        <w:rPr>
          <w:rFonts w:hint="eastAsia"/>
          <w:color w:val="000000"/>
          <w:szCs w:val="24"/>
        </w:rPr>
        <w:t xml:space="preserve"> </w:t>
      </w:r>
      <w:bookmarkStart w:id="265" w:name="_elm000178"/>
      <w:r w:rsidRPr="00477809">
        <w:rPr>
          <w:color w:val="000000"/>
          <w:position w:val="-12"/>
          <w:szCs w:val="24"/>
        </w:rPr>
        <w:object w:dxaOrig="340" w:dyaOrig="360" w14:anchorId="03E36748">
          <v:shape id="_x0000_i1095" type="#_x0000_t75" style="width:15.5pt;height:16pt" o:ole="" o:preferrelative="f">
            <v:imagedata r:id="rId143" o:title=""/>
            <o:lock v:ext="edit" aspectratio="f"/>
          </v:shape>
          <o:OLEObject Type="Embed" ProgID="Equation.DSMT4" ShapeID="_x0000_i1095" DrawAspect="Content" ObjectID="_1802513172" r:id="rId147"/>
        </w:object>
      </w:r>
      <w:bookmarkEnd w:id="265"/>
      <w:r w:rsidRPr="00477809">
        <w:rPr>
          <w:rFonts w:hint="eastAsia"/>
          <w:color w:val="000000"/>
          <w:szCs w:val="24"/>
        </w:rPr>
        <w:t>=5.</w:t>
      </w:r>
      <w:r>
        <w:rPr>
          <w:rFonts w:hint="eastAsia"/>
          <w:color w:val="000000"/>
          <w:szCs w:val="24"/>
        </w:rPr>
        <w:t xml:space="preserve"> Finally, </w:t>
      </w:r>
      <w:r w:rsidRPr="0004482E">
        <w:t xml:space="preserve">the proposed method </w:t>
      </w:r>
      <w:r w:rsidRPr="0004482E">
        <w:rPr>
          <w:rFonts w:hint="eastAsia"/>
        </w:rPr>
        <w:t>is also compared to</w:t>
      </w:r>
      <w:r w:rsidRPr="0004482E">
        <w:t xml:space="preserve"> </w:t>
      </w:r>
      <w:r w:rsidRPr="0004482E">
        <w:rPr>
          <w:rFonts w:hint="eastAsia"/>
        </w:rPr>
        <w:t>fuzzy</w:t>
      </w:r>
      <w:r w:rsidRPr="0004482E">
        <w:t xml:space="preserve"> CMAC techniques</w:t>
      </w:r>
      <w:r w:rsidRPr="0004482E">
        <w:rPr>
          <w:rFonts w:hint="eastAsia"/>
        </w:rPr>
        <w:t xml:space="preserve"> [2</w:t>
      </w:r>
      <w:r>
        <w:rPr>
          <w:rFonts w:hint="eastAsia"/>
        </w:rPr>
        <w:t>2</w:t>
      </w:r>
      <w:r w:rsidRPr="0004482E">
        <w:rPr>
          <w:rFonts w:hint="eastAsia"/>
        </w:rPr>
        <w:t>] in the case of t</w:t>
      </w:r>
      <w:r w:rsidRPr="0004482E">
        <w:t>he</w:t>
      </w:r>
      <w:r w:rsidRPr="0004482E">
        <w:rPr>
          <w:rFonts w:hint="eastAsia"/>
        </w:rPr>
        <w:t xml:space="preserve"> </w:t>
      </w:r>
      <w:r w:rsidRPr="0004482E">
        <w:t>discrete-time Henon chaotic sequence of dynamic system</w:t>
      </w:r>
      <w:r w:rsidRPr="0004482E">
        <w:rPr>
          <w:rFonts w:hint="eastAsia"/>
        </w:rPr>
        <w:t xml:space="preserve">. </w:t>
      </w:r>
      <w:r w:rsidRPr="0004482E">
        <w:lastRenderedPageBreak/>
        <w:t>After 100 tra</w:t>
      </w:r>
      <w:bookmarkStart w:id="266" w:name="_elm0000d2"/>
      <w:r w:rsidRPr="0004482E">
        <w:t>ining e</w:t>
      </w:r>
      <w:bookmarkEnd w:id="266"/>
      <w:r w:rsidRPr="0004482E">
        <w:t xml:space="preserve">pochs, the </w:t>
      </w:r>
      <w:r w:rsidRPr="0004482E">
        <w:rPr>
          <w:rFonts w:hint="eastAsia"/>
        </w:rPr>
        <w:t>simulation</w:t>
      </w:r>
      <w:r w:rsidRPr="0004482E">
        <w:t xml:space="preserve"> result</w:t>
      </w:r>
      <w:r w:rsidRPr="0004482E">
        <w:rPr>
          <w:rFonts w:hint="eastAsia"/>
        </w:rPr>
        <w:t>s are</w:t>
      </w:r>
      <w:r w:rsidRPr="0004482E">
        <w:t xml:space="preserve"> shown in</w:t>
      </w:r>
      <w:r w:rsidRPr="0004482E">
        <w:rPr>
          <w:rFonts w:hint="eastAsia"/>
        </w:rPr>
        <w:t xml:space="preserve"> </w:t>
      </w:r>
      <w:bookmarkStart w:id="267" w:name="_elm0000d0"/>
      <w:r w:rsidRPr="0004482E">
        <w:rPr>
          <w:rFonts w:hint="eastAsia"/>
        </w:rPr>
        <w:t xml:space="preserve">Table </w:t>
      </w:r>
      <w:bookmarkStart w:id="268" w:name="_elm0000d1"/>
      <w:r w:rsidRPr="0004482E">
        <w:rPr>
          <w:rFonts w:hint="eastAsia"/>
        </w:rPr>
        <w:t>4</w:t>
      </w:r>
      <w:bookmarkEnd w:id="267"/>
      <w:bookmarkEnd w:id="268"/>
      <w:r w:rsidRPr="0004482E">
        <w:rPr>
          <w:rFonts w:hint="eastAsia"/>
        </w:rPr>
        <w:t xml:space="preserve">. </w:t>
      </w:r>
      <w:r w:rsidRPr="0004482E">
        <w:t>F</w:t>
      </w:r>
      <w:r w:rsidRPr="0004482E">
        <w:rPr>
          <w:rFonts w:hint="eastAsia"/>
        </w:rPr>
        <w:t xml:space="preserve">rom the </w:t>
      </w:r>
      <w:r w:rsidRPr="0004482E">
        <w:t>result</w:t>
      </w:r>
      <w:r w:rsidRPr="0004482E">
        <w:rPr>
          <w:rFonts w:hint="eastAsia"/>
        </w:rPr>
        <w:t xml:space="preserve">s, it can be found as expected that the </w:t>
      </w:r>
      <w:r w:rsidRPr="0004482E">
        <w:t>BPDFS</w:t>
      </w:r>
      <w:r w:rsidRPr="0004482E">
        <w:rPr>
          <w:rFonts w:hint="eastAsia"/>
        </w:rPr>
        <w:t xml:space="preserve"> </w:t>
      </w:r>
      <w:r w:rsidRPr="0004482E">
        <w:t>not only use less parameter</w:t>
      </w:r>
      <w:r w:rsidRPr="0004482E">
        <w:rPr>
          <w:rFonts w:hint="eastAsia"/>
        </w:rPr>
        <w:t>, but also obtain a much better performance.</w:t>
      </w:r>
      <w:bookmarkEnd w:id="257"/>
    </w:p>
    <w:p w14:paraId="575EF7CC" w14:textId="2151A443" w:rsidR="002817AE" w:rsidRDefault="00E21747" w:rsidP="0028545A">
      <w:pPr>
        <w:tabs>
          <w:tab w:val="left" w:pos="4820"/>
        </w:tabs>
        <w:jc w:val="center"/>
        <w:rPr>
          <w:lang w:eastAsia="zh-TW"/>
        </w:rPr>
      </w:pPr>
      <w:bookmarkStart w:id="269" w:name="_elm0000d8"/>
      <w:bookmarkStart w:id="270" w:name="_pic000004"/>
      <w:r w:rsidRPr="00E21747">
        <w:rPr>
          <w:noProof/>
          <w:lang w:eastAsia="zh-TW"/>
        </w:rPr>
        <w:drawing>
          <wp:inline distT="0" distB="0" distL="0" distR="0" wp14:anchorId="0DDFCBF0" wp14:editId="6F1994AA">
            <wp:extent cx="3195801" cy="2425700"/>
            <wp:effectExtent l="0" t="0" r="508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00400" cy="2429190"/>
                    </a:xfrm>
                    <a:prstGeom prst="rect">
                      <a:avLst/>
                    </a:prstGeom>
                    <a:noFill/>
                    <a:ln>
                      <a:noFill/>
                    </a:ln>
                  </pic:spPr>
                </pic:pic>
              </a:graphicData>
            </a:graphic>
          </wp:inline>
        </w:drawing>
      </w:r>
      <w:bookmarkEnd w:id="269"/>
      <w:bookmarkEnd w:id="270"/>
    </w:p>
    <w:p w14:paraId="2491D259" w14:textId="0BFAC89C" w:rsidR="009545B2" w:rsidRPr="009545B2" w:rsidRDefault="009545B2" w:rsidP="002817AE">
      <w:pPr>
        <w:jc w:val="center"/>
        <w:rPr>
          <w:sz w:val="16"/>
          <w:szCs w:val="16"/>
          <w:lang w:eastAsia="zh-TW"/>
        </w:rPr>
      </w:pPr>
      <w:bookmarkStart w:id="271" w:name="_elm0000d9"/>
      <w:r w:rsidRPr="009545B2">
        <w:rPr>
          <w:rFonts w:hint="eastAsia"/>
          <w:sz w:val="16"/>
          <w:szCs w:val="16"/>
          <w:lang w:eastAsia="zh-TW"/>
        </w:rPr>
        <w:t>Training data</w:t>
      </w:r>
      <w:bookmarkEnd w:id="271"/>
    </w:p>
    <w:p w14:paraId="71552D77" w14:textId="77777777" w:rsidR="002817AE" w:rsidRDefault="002817AE" w:rsidP="00E43530">
      <w:pPr>
        <w:jc w:val="center"/>
        <w:rPr>
          <w:color w:val="000000"/>
          <w:sz w:val="16"/>
          <w:szCs w:val="16"/>
          <w:lang w:eastAsia="zh-TW"/>
        </w:rPr>
      </w:pPr>
      <w:bookmarkStart w:id="272" w:name="_elm0000da"/>
      <w:bookmarkStart w:id="273" w:name="_elm0000db"/>
      <w:r w:rsidRPr="009545B2">
        <w:rPr>
          <w:color w:val="000000"/>
          <w:sz w:val="16"/>
          <w:szCs w:val="16"/>
        </w:rPr>
        <w:t xml:space="preserve">Fig. </w:t>
      </w:r>
      <w:bookmarkStart w:id="274" w:name="_elm0000dc"/>
      <w:r w:rsidRPr="009545B2">
        <w:rPr>
          <w:color w:val="000000"/>
          <w:sz w:val="16"/>
          <w:szCs w:val="16"/>
        </w:rPr>
        <w:t>5</w:t>
      </w:r>
      <w:bookmarkEnd w:id="273"/>
      <w:bookmarkEnd w:id="274"/>
      <w:r w:rsidRPr="009545B2">
        <w:rPr>
          <w:color w:val="000000"/>
          <w:sz w:val="16"/>
          <w:szCs w:val="16"/>
        </w:rPr>
        <w:t xml:space="preserve">. </w:t>
      </w:r>
      <w:r w:rsidRPr="009545B2">
        <w:rPr>
          <w:rFonts w:hint="eastAsia"/>
          <w:color w:val="000000"/>
          <w:sz w:val="16"/>
          <w:szCs w:val="16"/>
        </w:rPr>
        <w:t>R</w:t>
      </w:r>
      <w:r w:rsidRPr="009545B2">
        <w:rPr>
          <w:color w:val="000000"/>
          <w:sz w:val="16"/>
          <w:szCs w:val="16"/>
        </w:rPr>
        <w:t xml:space="preserve">esults </w:t>
      </w:r>
      <w:r w:rsidRPr="009545B2">
        <w:rPr>
          <w:rFonts w:hint="eastAsia"/>
          <w:color w:val="000000"/>
          <w:sz w:val="16"/>
          <w:szCs w:val="16"/>
        </w:rPr>
        <w:t>of the t</w:t>
      </w:r>
      <w:r w:rsidRPr="009545B2">
        <w:rPr>
          <w:color w:val="000000"/>
          <w:sz w:val="16"/>
          <w:szCs w:val="16"/>
        </w:rPr>
        <w:t xml:space="preserve">raining </w:t>
      </w:r>
      <w:r w:rsidRPr="009545B2">
        <w:rPr>
          <w:rFonts w:hint="eastAsia"/>
          <w:color w:val="000000"/>
          <w:sz w:val="16"/>
          <w:szCs w:val="16"/>
        </w:rPr>
        <w:t>for</w:t>
      </w:r>
      <w:r w:rsidRPr="009545B2">
        <w:rPr>
          <w:color w:val="000000"/>
          <w:sz w:val="16"/>
          <w:szCs w:val="16"/>
        </w:rPr>
        <w:t xml:space="preserve"> Example 1</w:t>
      </w:r>
      <w:bookmarkEnd w:id="272"/>
    </w:p>
    <w:p w14:paraId="6BBE1EB2" w14:textId="6CD8C092" w:rsidR="002817AE" w:rsidRDefault="00E21747" w:rsidP="002817AE">
      <w:pPr>
        <w:jc w:val="center"/>
        <w:rPr>
          <w:lang w:eastAsia="zh-TW"/>
        </w:rPr>
      </w:pPr>
      <w:bookmarkStart w:id="275" w:name="_elm0000dd"/>
      <w:bookmarkStart w:id="276" w:name="_pic000005"/>
      <w:r w:rsidRPr="00E21747">
        <w:rPr>
          <w:noProof/>
          <w:lang w:eastAsia="zh-TW"/>
        </w:rPr>
        <w:drawing>
          <wp:inline distT="0" distB="0" distL="0" distR="0" wp14:anchorId="2184AABE" wp14:editId="542F68D8">
            <wp:extent cx="3196749" cy="2400300"/>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200400" cy="2403041"/>
                    </a:xfrm>
                    <a:prstGeom prst="rect">
                      <a:avLst/>
                    </a:prstGeom>
                    <a:noFill/>
                    <a:ln>
                      <a:noFill/>
                    </a:ln>
                  </pic:spPr>
                </pic:pic>
              </a:graphicData>
            </a:graphic>
          </wp:inline>
        </w:drawing>
      </w:r>
      <w:bookmarkEnd w:id="275"/>
      <w:bookmarkEnd w:id="276"/>
    </w:p>
    <w:p w14:paraId="46E59370" w14:textId="70561690" w:rsidR="009545B2" w:rsidRPr="009545B2" w:rsidRDefault="009545B2" w:rsidP="002817AE">
      <w:pPr>
        <w:jc w:val="center"/>
        <w:rPr>
          <w:sz w:val="16"/>
          <w:szCs w:val="16"/>
          <w:lang w:eastAsia="zh-TW"/>
        </w:rPr>
      </w:pPr>
      <w:bookmarkStart w:id="277" w:name="_elm0000de"/>
      <w:r w:rsidRPr="009545B2">
        <w:rPr>
          <w:rFonts w:hint="eastAsia"/>
          <w:sz w:val="16"/>
          <w:szCs w:val="16"/>
          <w:lang w:eastAsia="zh-TW"/>
        </w:rPr>
        <w:t>Testing data</w:t>
      </w:r>
      <w:bookmarkEnd w:id="277"/>
    </w:p>
    <w:p w14:paraId="77AC853A" w14:textId="77777777" w:rsidR="002817AE" w:rsidRPr="009545B2" w:rsidRDefault="002817AE" w:rsidP="00E43530">
      <w:pPr>
        <w:jc w:val="center"/>
        <w:rPr>
          <w:color w:val="000000"/>
          <w:sz w:val="16"/>
          <w:szCs w:val="16"/>
        </w:rPr>
      </w:pPr>
      <w:bookmarkStart w:id="278" w:name="_elm0000df"/>
      <w:bookmarkStart w:id="279" w:name="_elm0000e0"/>
      <w:r w:rsidRPr="009545B2">
        <w:rPr>
          <w:color w:val="000000"/>
          <w:sz w:val="16"/>
          <w:szCs w:val="16"/>
        </w:rPr>
        <w:t xml:space="preserve">Fig. </w:t>
      </w:r>
      <w:bookmarkStart w:id="280" w:name="_elm0000e1"/>
      <w:r w:rsidRPr="009545B2">
        <w:rPr>
          <w:color w:val="000000"/>
          <w:sz w:val="16"/>
          <w:szCs w:val="16"/>
        </w:rPr>
        <w:t>6</w:t>
      </w:r>
      <w:bookmarkEnd w:id="279"/>
      <w:bookmarkEnd w:id="280"/>
      <w:r w:rsidRPr="009545B2">
        <w:rPr>
          <w:color w:val="000000"/>
          <w:sz w:val="16"/>
          <w:szCs w:val="16"/>
        </w:rPr>
        <w:t xml:space="preserve">. </w:t>
      </w:r>
      <w:r w:rsidRPr="009545B2">
        <w:rPr>
          <w:rFonts w:hint="eastAsia"/>
          <w:color w:val="000000"/>
          <w:sz w:val="16"/>
          <w:szCs w:val="16"/>
        </w:rPr>
        <w:t>R</w:t>
      </w:r>
      <w:r w:rsidRPr="009545B2">
        <w:rPr>
          <w:color w:val="000000"/>
          <w:sz w:val="16"/>
          <w:szCs w:val="16"/>
        </w:rPr>
        <w:t xml:space="preserve">esults </w:t>
      </w:r>
      <w:r w:rsidRPr="009545B2">
        <w:rPr>
          <w:rFonts w:hint="eastAsia"/>
          <w:color w:val="000000"/>
          <w:sz w:val="16"/>
          <w:szCs w:val="16"/>
        </w:rPr>
        <w:t>of the testi</w:t>
      </w:r>
      <w:r w:rsidRPr="009545B2">
        <w:rPr>
          <w:color w:val="000000"/>
          <w:sz w:val="16"/>
          <w:szCs w:val="16"/>
        </w:rPr>
        <w:t xml:space="preserve">ng </w:t>
      </w:r>
      <w:r w:rsidRPr="009545B2">
        <w:rPr>
          <w:rFonts w:hint="eastAsia"/>
          <w:color w:val="000000"/>
          <w:sz w:val="16"/>
          <w:szCs w:val="16"/>
        </w:rPr>
        <w:t>for</w:t>
      </w:r>
      <w:r w:rsidRPr="009545B2">
        <w:rPr>
          <w:color w:val="000000"/>
          <w:sz w:val="16"/>
          <w:szCs w:val="16"/>
        </w:rPr>
        <w:t xml:space="preserve"> Example 1</w:t>
      </w:r>
      <w:bookmarkEnd w:id="278"/>
    </w:p>
    <w:p w14:paraId="307FF7EF" w14:textId="2477C6BE" w:rsidR="002817AE" w:rsidRDefault="00160CBE" w:rsidP="002817AE">
      <w:pPr>
        <w:autoSpaceDE w:val="0"/>
        <w:autoSpaceDN w:val="0"/>
        <w:adjustRightInd w:val="0"/>
        <w:jc w:val="center"/>
        <w:rPr>
          <w:noProof/>
          <w:color w:val="000000"/>
          <w:szCs w:val="24"/>
        </w:rPr>
      </w:pPr>
      <w:bookmarkStart w:id="281" w:name="_elm0000e2"/>
      <w:bookmarkStart w:id="282" w:name="_pic000006"/>
      <w:r w:rsidRPr="00160CBE">
        <w:rPr>
          <w:noProof/>
          <w:lang w:eastAsia="zh-TW"/>
        </w:rPr>
        <w:drawing>
          <wp:inline distT="0" distB="0" distL="0" distR="0" wp14:anchorId="5700F9B0" wp14:editId="29588F5D">
            <wp:extent cx="3194050" cy="2330450"/>
            <wp:effectExtent l="0" t="0" r="635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200400" cy="2335083"/>
                    </a:xfrm>
                    <a:prstGeom prst="rect">
                      <a:avLst/>
                    </a:prstGeom>
                    <a:noFill/>
                    <a:ln>
                      <a:noFill/>
                    </a:ln>
                  </pic:spPr>
                </pic:pic>
              </a:graphicData>
            </a:graphic>
          </wp:inline>
        </w:drawing>
      </w:r>
      <w:bookmarkEnd w:id="281"/>
      <w:bookmarkEnd w:id="282"/>
    </w:p>
    <w:p w14:paraId="38575B06" w14:textId="77777777" w:rsidR="002817AE" w:rsidRPr="009545B2" w:rsidRDefault="002817AE" w:rsidP="002817AE">
      <w:pPr>
        <w:autoSpaceDE w:val="0"/>
        <w:autoSpaceDN w:val="0"/>
        <w:adjustRightInd w:val="0"/>
        <w:jc w:val="center"/>
        <w:rPr>
          <w:color w:val="000000"/>
          <w:sz w:val="16"/>
          <w:szCs w:val="16"/>
        </w:rPr>
      </w:pPr>
      <w:bookmarkStart w:id="283" w:name="_elm0000e3"/>
      <w:r w:rsidRPr="009545B2">
        <w:rPr>
          <w:rFonts w:hint="eastAsia"/>
          <w:color w:val="000000"/>
          <w:sz w:val="16"/>
          <w:szCs w:val="16"/>
        </w:rPr>
        <w:t>Iterations</w:t>
      </w:r>
      <w:bookmarkEnd w:id="283"/>
    </w:p>
    <w:p w14:paraId="0A4BCECC" w14:textId="77777777" w:rsidR="002817AE" w:rsidRPr="009545B2" w:rsidRDefault="002817AE" w:rsidP="00E43530">
      <w:pPr>
        <w:autoSpaceDE w:val="0"/>
        <w:autoSpaceDN w:val="0"/>
        <w:adjustRightInd w:val="0"/>
        <w:jc w:val="center"/>
        <w:rPr>
          <w:color w:val="000000"/>
          <w:sz w:val="16"/>
          <w:szCs w:val="16"/>
        </w:rPr>
      </w:pPr>
      <w:bookmarkStart w:id="284" w:name="_elm0000e4"/>
      <w:bookmarkStart w:id="285" w:name="_elm0000e5"/>
      <w:r w:rsidRPr="009545B2">
        <w:rPr>
          <w:color w:val="000000"/>
          <w:sz w:val="16"/>
          <w:szCs w:val="16"/>
        </w:rPr>
        <w:t xml:space="preserve">Fig. </w:t>
      </w:r>
      <w:bookmarkStart w:id="286" w:name="_elm0000e6"/>
      <w:r w:rsidRPr="009545B2">
        <w:rPr>
          <w:color w:val="000000"/>
          <w:sz w:val="16"/>
          <w:szCs w:val="16"/>
        </w:rPr>
        <w:t>7</w:t>
      </w:r>
      <w:bookmarkEnd w:id="285"/>
      <w:bookmarkEnd w:id="286"/>
      <w:r w:rsidRPr="009545B2">
        <w:rPr>
          <w:color w:val="000000"/>
          <w:sz w:val="16"/>
          <w:szCs w:val="16"/>
        </w:rPr>
        <w:t xml:space="preserve">. RMSE </w:t>
      </w:r>
      <w:r w:rsidRPr="009545B2">
        <w:rPr>
          <w:rFonts w:hint="eastAsia"/>
          <w:color w:val="000000"/>
          <w:sz w:val="16"/>
          <w:szCs w:val="16"/>
        </w:rPr>
        <w:t xml:space="preserve">histories </w:t>
      </w:r>
      <w:r w:rsidRPr="009545B2">
        <w:rPr>
          <w:color w:val="000000"/>
          <w:sz w:val="16"/>
          <w:szCs w:val="16"/>
        </w:rPr>
        <w:t xml:space="preserve">of </w:t>
      </w:r>
      <w:r w:rsidRPr="009545B2">
        <w:rPr>
          <w:rFonts w:hint="eastAsia"/>
          <w:color w:val="000000"/>
          <w:sz w:val="16"/>
          <w:szCs w:val="16"/>
        </w:rPr>
        <w:t>all fuzzy systems for</w:t>
      </w:r>
      <w:r w:rsidRPr="009545B2">
        <w:rPr>
          <w:color w:val="000000"/>
          <w:sz w:val="16"/>
          <w:szCs w:val="16"/>
        </w:rPr>
        <w:t xml:space="preserve"> Example 1</w:t>
      </w:r>
      <w:bookmarkEnd w:id="284"/>
    </w:p>
    <w:p w14:paraId="71822A3A" w14:textId="77777777" w:rsidR="00F32F53" w:rsidRPr="00AA5C7C" w:rsidRDefault="00F32F53" w:rsidP="00AA5C7C">
      <w:pPr>
        <w:pStyle w:val="TableTitle"/>
      </w:pPr>
      <w:bookmarkStart w:id="287" w:name="_elm0000e7"/>
      <w:bookmarkStart w:id="288" w:name="_elm0000e8"/>
      <w:r w:rsidRPr="00AA5C7C">
        <w:t xml:space="preserve">Table </w:t>
      </w:r>
      <w:bookmarkStart w:id="289" w:name="_elm0000e9"/>
      <w:r w:rsidRPr="00AA5C7C">
        <w:t>1</w:t>
      </w:r>
      <w:bookmarkEnd w:id="288"/>
      <w:bookmarkEnd w:id="289"/>
      <w:r w:rsidRPr="00AA5C7C">
        <w:t xml:space="preserve">. </w:t>
      </w:r>
      <w:bookmarkEnd w:id="287"/>
    </w:p>
    <w:p w14:paraId="3918E826" w14:textId="299AD8E6" w:rsidR="00F32F53" w:rsidRPr="00AA5C7C" w:rsidRDefault="00F32F53" w:rsidP="00AA5C7C">
      <w:pPr>
        <w:pStyle w:val="TableTitle"/>
      </w:pPr>
      <w:bookmarkStart w:id="290" w:name="_elm0000ea"/>
      <w:r w:rsidRPr="00AA5C7C">
        <w:t>Performance</w:t>
      </w:r>
      <w:r w:rsidRPr="00AA5C7C">
        <w:rPr>
          <w:rFonts w:hint="eastAsia"/>
        </w:rPr>
        <w:t>s</w:t>
      </w:r>
      <w:r w:rsidRPr="00AA5C7C">
        <w:t xml:space="preserve"> of </w:t>
      </w:r>
      <w:r w:rsidRPr="00AA5C7C">
        <w:rPr>
          <w:rFonts w:hint="eastAsia"/>
        </w:rPr>
        <w:t>all fuzzy systems used</w:t>
      </w:r>
      <w:r w:rsidRPr="00AA5C7C">
        <w:t xml:space="preserve"> for chaotic sequence prediction in Example 1</w:t>
      </w:r>
      <w:bookmarkEnd w:id="29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5"/>
        <w:gridCol w:w="1022"/>
        <w:gridCol w:w="1022"/>
        <w:gridCol w:w="1128"/>
        <w:gridCol w:w="1179"/>
      </w:tblGrid>
      <w:tr w:rsidR="00F32F53" w:rsidRPr="00D82251" w14:paraId="3A473F41" w14:textId="77777777" w:rsidTr="00F32F53">
        <w:trPr>
          <w:trHeight w:val="562"/>
          <w:jc w:val="center"/>
        </w:trPr>
        <w:tc>
          <w:tcPr>
            <w:tcW w:w="861" w:type="pct"/>
            <w:vAlign w:val="center"/>
          </w:tcPr>
          <w:p w14:paraId="445B9DAB" w14:textId="77777777" w:rsidR="00F32F53" w:rsidRPr="00F32F53" w:rsidRDefault="00F32F53" w:rsidP="00F32F53">
            <w:pPr>
              <w:jc w:val="center"/>
              <w:rPr>
                <w:color w:val="000000"/>
                <w:sz w:val="16"/>
                <w:szCs w:val="16"/>
              </w:rPr>
            </w:pPr>
            <w:r w:rsidRPr="00F32F53">
              <w:rPr>
                <w:noProof/>
                <w:color w:val="000000"/>
                <w:sz w:val="16"/>
                <w:szCs w:val="16"/>
              </w:rPr>
              <w:t>Model</w:t>
            </w:r>
            <w:r w:rsidRPr="00F32F53">
              <w:rPr>
                <w:color w:val="000000"/>
                <w:sz w:val="16"/>
                <w:szCs w:val="16"/>
              </w:rPr>
              <w:t>s</w:t>
            </w:r>
          </w:p>
        </w:tc>
        <w:tc>
          <w:tcPr>
            <w:tcW w:w="972" w:type="pct"/>
            <w:vAlign w:val="center"/>
          </w:tcPr>
          <w:p w14:paraId="09BC79F9" w14:textId="77777777" w:rsidR="00F32F53" w:rsidRPr="00F32F53" w:rsidRDefault="00F32F53" w:rsidP="00F32F53">
            <w:pPr>
              <w:jc w:val="center"/>
              <w:rPr>
                <w:color w:val="000000"/>
                <w:sz w:val="16"/>
                <w:szCs w:val="16"/>
              </w:rPr>
            </w:pPr>
            <w:r w:rsidRPr="00F32F53">
              <w:rPr>
                <w:color w:val="000000"/>
                <w:sz w:val="16"/>
                <w:szCs w:val="16"/>
              </w:rPr>
              <w:t>BPFS</w:t>
            </w:r>
          </w:p>
        </w:tc>
        <w:tc>
          <w:tcPr>
            <w:tcW w:w="972" w:type="pct"/>
            <w:vAlign w:val="center"/>
          </w:tcPr>
          <w:p w14:paraId="1E9FF88F" w14:textId="77777777" w:rsidR="00F32F53" w:rsidRPr="00F32F53" w:rsidRDefault="00F32F53" w:rsidP="00F32F53">
            <w:pPr>
              <w:jc w:val="center"/>
              <w:rPr>
                <w:color w:val="000000"/>
                <w:sz w:val="16"/>
                <w:szCs w:val="16"/>
                <w:highlight w:val="yellow"/>
              </w:rPr>
            </w:pPr>
            <w:r w:rsidRPr="00F32F53">
              <w:rPr>
                <w:color w:val="000000"/>
                <w:sz w:val="16"/>
                <w:szCs w:val="16"/>
              </w:rPr>
              <w:t>FRBFNN</w:t>
            </w:r>
          </w:p>
        </w:tc>
        <w:tc>
          <w:tcPr>
            <w:tcW w:w="1073" w:type="pct"/>
            <w:vAlign w:val="center"/>
          </w:tcPr>
          <w:p w14:paraId="7A0F5B24" w14:textId="77777777" w:rsidR="00F32F53" w:rsidRPr="00F32F53" w:rsidRDefault="00F32F53" w:rsidP="00F32F53">
            <w:pPr>
              <w:jc w:val="center"/>
              <w:rPr>
                <w:color w:val="000000"/>
                <w:sz w:val="16"/>
                <w:szCs w:val="16"/>
              </w:rPr>
            </w:pPr>
            <w:r w:rsidRPr="00F32F53">
              <w:rPr>
                <w:color w:val="000000"/>
                <w:sz w:val="16"/>
                <w:szCs w:val="16"/>
              </w:rPr>
              <w:t>RFRBFNN</w:t>
            </w:r>
          </w:p>
        </w:tc>
        <w:tc>
          <w:tcPr>
            <w:tcW w:w="1122" w:type="pct"/>
            <w:vAlign w:val="center"/>
          </w:tcPr>
          <w:p w14:paraId="3A286213" w14:textId="77777777" w:rsidR="00F32F53" w:rsidRPr="00F32F53" w:rsidRDefault="00F32F53" w:rsidP="00F32F53">
            <w:pPr>
              <w:jc w:val="center"/>
              <w:rPr>
                <w:color w:val="000000"/>
                <w:sz w:val="16"/>
                <w:szCs w:val="16"/>
              </w:rPr>
            </w:pPr>
            <w:r w:rsidRPr="00F32F53">
              <w:rPr>
                <w:color w:val="000000"/>
                <w:sz w:val="16"/>
                <w:szCs w:val="16"/>
              </w:rPr>
              <w:t>BPDFS</w:t>
            </w:r>
          </w:p>
        </w:tc>
      </w:tr>
      <w:tr w:rsidR="00F32F53" w:rsidRPr="00D82251" w14:paraId="0742CB01" w14:textId="77777777" w:rsidTr="00F32F53">
        <w:trPr>
          <w:trHeight w:val="419"/>
          <w:jc w:val="center"/>
        </w:trPr>
        <w:tc>
          <w:tcPr>
            <w:tcW w:w="861" w:type="pct"/>
            <w:vAlign w:val="center"/>
          </w:tcPr>
          <w:p w14:paraId="5A527DF9" w14:textId="77777777" w:rsidR="00F32F53" w:rsidRPr="00F32F53" w:rsidRDefault="00F32F53" w:rsidP="00F32F53">
            <w:pPr>
              <w:jc w:val="center"/>
              <w:rPr>
                <w:color w:val="000000"/>
                <w:sz w:val="16"/>
                <w:szCs w:val="16"/>
              </w:rPr>
            </w:pPr>
            <w:r w:rsidRPr="00F32F53">
              <w:rPr>
                <w:rFonts w:hint="eastAsia"/>
                <w:color w:val="000000"/>
                <w:sz w:val="16"/>
                <w:szCs w:val="16"/>
              </w:rPr>
              <w:t>Rules</w:t>
            </w:r>
          </w:p>
        </w:tc>
        <w:tc>
          <w:tcPr>
            <w:tcW w:w="972" w:type="pct"/>
            <w:vAlign w:val="center"/>
          </w:tcPr>
          <w:p w14:paraId="29B79FBC" w14:textId="77777777" w:rsidR="00F32F53" w:rsidRPr="00F32F53" w:rsidRDefault="00F32F53" w:rsidP="00F32F53">
            <w:pPr>
              <w:jc w:val="center"/>
              <w:rPr>
                <w:color w:val="000000"/>
                <w:sz w:val="16"/>
                <w:szCs w:val="16"/>
              </w:rPr>
            </w:pPr>
            <w:r w:rsidRPr="00F32F53">
              <w:rPr>
                <w:color w:val="000000"/>
                <w:sz w:val="16"/>
                <w:szCs w:val="16"/>
              </w:rPr>
              <w:t>25</w:t>
            </w:r>
          </w:p>
        </w:tc>
        <w:tc>
          <w:tcPr>
            <w:tcW w:w="972" w:type="pct"/>
            <w:vAlign w:val="center"/>
          </w:tcPr>
          <w:p w14:paraId="0477C6D1" w14:textId="77777777" w:rsidR="00F32F53" w:rsidRPr="00F32F53" w:rsidRDefault="00F32F53" w:rsidP="00F32F53">
            <w:pPr>
              <w:jc w:val="center"/>
              <w:rPr>
                <w:color w:val="000000"/>
                <w:sz w:val="16"/>
                <w:szCs w:val="16"/>
              </w:rPr>
            </w:pPr>
            <w:r w:rsidRPr="00F32F53">
              <w:rPr>
                <w:color w:val="000000"/>
                <w:sz w:val="16"/>
                <w:szCs w:val="16"/>
              </w:rPr>
              <w:t>25</w:t>
            </w:r>
          </w:p>
        </w:tc>
        <w:tc>
          <w:tcPr>
            <w:tcW w:w="1073" w:type="pct"/>
            <w:vAlign w:val="center"/>
          </w:tcPr>
          <w:p w14:paraId="0212F966" w14:textId="77777777" w:rsidR="00F32F53" w:rsidRPr="00F32F53" w:rsidRDefault="00F32F53" w:rsidP="00F32F53">
            <w:pPr>
              <w:jc w:val="center"/>
              <w:rPr>
                <w:color w:val="000000"/>
                <w:sz w:val="16"/>
                <w:szCs w:val="16"/>
              </w:rPr>
            </w:pPr>
            <w:r w:rsidRPr="00F32F53">
              <w:rPr>
                <w:color w:val="000000"/>
                <w:sz w:val="16"/>
                <w:szCs w:val="16"/>
              </w:rPr>
              <w:t>25</w:t>
            </w:r>
          </w:p>
        </w:tc>
        <w:tc>
          <w:tcPr>
            <w:tcW w:w="1122" w:type="pct"/>
            <w:vAlign w:val="center"/>
          </w:tcPr>
          <w:p w14:paraId="2CF67DBF" w14:textId="77777777" w:rsidR="00F32F53" w:rsidRPr="00F32F53" w:rsidRDefault="00F32F53" w:rsidP="00F32F53">
            <w:pPr>
              <w:jc w:val="center"/>
              <w:rPr>
                <w:color w:val="000000"/>
                <w:sz w:val="16"/>
                <w:szCs w:val="16"/>
              </w:rPr>
            </w:pPr>
            <w:r w:rsidRPr="00F32F53">
              <w:rPr>
                <w:color w:val="000000"/>
                <w:sz w:val="16"/>
                <w:szCs w:val="16"/>
              </w:rPr>
              <w:t>81</w:t>
            </w:r>
          </w:p>
        </w:tc>
      </w:tr>
      <w:tr w:rsidR="00F32F53" w:rsidRPr="00D82251" w14:paraId="40CDCC4E" w14:textId="77777777" w:rsidTr="00F32F53">
        <w:trPr>
          <w:trHeight w:val="387"/>
          <w:jc w:val="center"/>
        </w:trPr>
        <w:tc>
          <w:tcPr>
            <w:tcW w:w="861" w:type="pct"/>
            <w:vAlign w:val="center"/>
          </w:tcPr>
          <w:p w14:paraId="28729BD7" w14:textId="77777777" w:rsidR="00F32F53" w:rsidRPr="00F32F53" w:rsidRDefault="00F32F53" w:rsidP="00F32F53">
            <w:pPr>
              <w:jc w:val="center"/>
              <w:rPr>
                <w:color w:val="000000"/>
                <w:sz w:val="16"/>
                <w:szCs w:val="16"/>
              </w:rPr>
            </w:pPr>
            <w:r w:rsidRPr="00F32F53">
              <w:rPr>
                <w:color w:val="000000"/>
                <w:sz w:val="16"/>
                <w:szCs w:val="16"/>
              </w:rPr>
              <w:t>Epoch</w:t>
            </w:r>
          </w:p>
        </w:tc>
        <w:tc>
          <w:tcPr>
            <w:tcW w:w="972" w:type="pct"/>
            <w:vAlign w:val="center"/>
          </w:tcPr>
          <w:p w14:paraId="4FD13C9B" w14:textId="77777777" w:rsidR="00F32F53" w:rsidRPr="00F32F53" w:rsidRDefault="00F32F53" w:rsidP="00F32F53">
            <w:pPr>
              <w:jc w:val="center"/>
              <w:rPr>
                <w:color w:val="000000"/>
                <w:sz w:val="16"/>
                <w:szCs w:val="16"/>
              </w:rPr>
            </w:pPr>
            <w:r w:rsidRPr="00F32F53">
              <w:rPr>
                <w:rFonts w:hint="eastAsia"/>
                <w:color w:val="000000"/>
                <w:sz w:val="16"/>
                <w:szCs w:val="16"/>
              </w:rPr>
              <w:t>438</w:t>
            </w:r>
          </w:p>
        </w:tc>
        <w:tc>
          <w:tcPr>
            <w:tcW w:w="972" w:type="pct"/>
            <w:vAlign w:val="center"/>
          </w:tcPr>
          <w:p w14:paraId="290ED450" w14:textId="77777777" w:rsidR="00F32F53" w:rsidRPr="00F32F53" w:rsidRDefault="00F32F53" w:rsidP="00F32F53">
            <w:pPr>
              <w:jc w:val="center"/>
              <w:rPr>
                <w:color w:val="000000"/>
                <w:sz w:val="16"/>
                <w:szCs w:val="16"/>
              </w:rPr>
            </w:pPr>
            <w:r w:rsidRPr="00F32F53">
              <w:rPr>
                <w:rFonts w:hint="eastAsia"/>
                <w:color w:val="000000"/>
                <w:sz w:val="16"/>
                <w:szCs w:val="16"/>
              </w:rPr>
              <w:t>1623</w:t>
            </w:r>
          </w:p>
        </w:tc>
        <w:tc>
          <w:tcPr>
            <w:tcW w:w="1073" w:type="pct"/>
            <w:vAlign w:val="center"/>
          </w:tcPr>
          <w:p w14:paraId="38F3B7E9" w14:textId="77777777" w:rsidR="00F32F53" w:rsidRPr="00F32F53" w:rsidRDefault="00F32F53" w:rsidP="00F32F53">
            <w:pPr>
              <w:jc w:val="center"/>
              <w:rPr>
                <w:color w:val="000000"/>
                <w:sz w:val="16"/>
                <w:szCs w:val="16"/>
              </w:rPr>
            </w:pPr>
            <w:r w:rsidRPr="00F32F53">
              <w:rPr>
                <w:rFonts w:hint="eastAsia"/>
                <w:color w:val="000000"/>
                <w:sz w:val="16"/>
                <w:szCs w:val="16"/>
              </w:rPr>
              <w:t>1675</w:t>
            </w:r>
          </w:p>
        </w:tc>
        <w:tc>
          <w:tcPr>
            <w:tcW w:w="1122" w:type="pct"/>
            <w:vAlign w:val="center"/>
          </w:tcPr>
          <w:p w14:paraId="78E33DFB" w14:textId="77777777" w:rsidR="00F32F53" w:rsidRPr="00F32F53" w:rsidRDefault="00F32F53" w:rsidP="00F32F53">
            <w:pPr>
              <w:jc w:val="center"/>
              <w:rPr>
                <w:color w:val="000000"/>
                <w:sz w:val="16"/>
                <w:szCs w:val="16"/>
              </w:rPr>
            </w:pPr>
            <w:r w:rsidRPr="00F32F53">
              <w:rPr>
                <w:rFonts w:hint="eastAsia"/>
                <w:color w:val="000000"/>
                <w:sz w:val="16"/>
                <w:szCs w:val="16"/>
              </w:rPr>
              <w:t>122</w:t>
            </w:r>
          </w:p>
        </w:tc>
      </w:tr>
      <w:tr w:rsidR="00F32F53" w:rsidRPr="00D82251" w14:paraId="32BEA9EE" w14:textId="77777777" w:rsidTr="00F32F53">
        <w:trPr>
          <w:trHeight w:val="296"/>
          <w:jc w:val="center"/>
        </w:trPr>
        <w:tc>
          <w:tcPr>
            <w:tcW w:w="861" w:type="pct"/>
            <w:vAlign w:val="center"/>
          </w:tcPr>
          <w:p w14:paraId="3223AB92" w14:textId="77777777" w:rsidR="00F32F53" w:rsidRPr="00F32F53" w:rsidRDefault="00F32F53" w:rsidP="00F32F53">
            <w:pPr>
              <w:jc w:val="center"/>
              <w:rPr>
                <w:color w:val="000000"/>
                <w:sz w:val="16"/>
                <w:szCs w:val="16"/>
              </w:rPr>
            </w:pPr>
            <w:r w:rsidRPr="00F32F53">
              <w:rPr>
                <w:color w:val="000000"/>
                <w:sz w:val="16"/>
                <w:szCs w:val="16"/>
              </w:rPr>
              <w:t>Training RMSE</w:t>
            </w:r>
          </w:p>
        </w:tc>
        <w:tc>
          <w:tcPr>
            <w:tcW w:w="972" w:type="pct"/>
            <w:vAlign w:val="center"/>
          </w:tcPr>
          <w:p w14:paraId="1D79D4B6" w14:textId="77777777" w:rsidR="00F32F53" w:rsidRPr="00F32F53" w:rsidRDefault="00F32F53" w:rsidP="00E43530">
            <w:pPr>
              <w:jc w:val="center"/>
              <w:rPr>
                <w:color w:val="000000"/>
                <w:sz w:val="16"/>
                <w:szCs w:val="16"/>
              </w:rPr>
            </w:pPr>
            <w:r w:rsidRPr="00F32F53">
              <w:rPr>
                <w:color w:val="000000"/>
                <w:sz w:val="16"/>
                <w:szCs w:val="16"/>
              </w:rPr>
              <w:t>3.11e-002</w:t>
            </w:r>
          </w:p>
        </w:tc>
        <w:tc>
          <w:tcPr>
            <w:tcW w:w="972" w:type="pct"/>
            <w:vAlign w:val="center"/>
          </w:tcPr>
          <w:p w14:paraId="65E20755" w14:textId="77777777" w:rsidR="00F32F53" w:rsidRPr="00F32F53" w:rsidRDefault="00F32F53" w:rsidP="00E43530">
            <w:pPr>
              <w:jc w:val="center"/>
              <w:rPr>
                <w:color w:val="000000"/>
                <w:sz w:val="16"/>
                <w:szCs w:val="16"/>
              </w:rPr>
            </w:pPr>
            <w:r w:rsidRPr="00F32F53">
              <w:rPr>
                <w:color w:val="000000"/>
                <w:sz w:val="16"/>
                <w:szCs w:val="16"/>
              </w:rPr>
              <w:t>3.0</w:t>
            </w:r>
            <w:r w:rsidRPr="00F32F53">
              <w:rPr>
                <w:rFonts w:hint="eastAsia"/>
                <w:color w:val="000000"/>
                <w:sz w:val="16"/>
                <w:szCs w:val="16"/>
              </w:rPr>
              <w:t>5</w:t>
            </w:r>
            <w:r w:rsidRPr="00F32F53">
              <w:rPr>
                <w:color w:val="000000"/>
                <w:sz w:val="16"/>
                <w:szCs w:val="16"/>
              </w:rPr>
              <w:t>e-002</w:t>
            </w:r>
          </w:p>
        </w:tc>
        <w:tc>
          <w:tcPr>
            <w:tcW w:w="1073" w:type="pct"/>
            <w:vAlign w:val="center"/>
          </w:tcPr>
          <w:p w14:paraId="2B403114" w14:textId="77777777" w:rsidR="00F32F53" w:rsidRPr="00F32F53" w:rsidRDefault="00F32F53" w:rsidP="00E43530">
            <w:pPr>
              <w:jc w:val="center"/>
              <w:rPr>
                <w:color w:val="000000"/>
                <w:sz w:val="16"/>
                <w:szCs w:val="16"/>
              </w:rPr>
            </w:pPr>
            <w:r w:rsidRPr="00F32F53">
              <w:rPr>
                <w:color w:val="000000"/>
                <w:sz w:val="16"/>
                <w:szCs w:val="16"/>
              </w:rPr>
              <w:t>3.22e-002</w:t>
            </w:r>
          </w:p>
        </w:tc>
        <w:tc>
          <w:tcPr>
            <w:tcW w:w="1122" w:type="pct"/>
            <w:vAlign w:val="center"/>
          </w:tcPr>
          <w:p w14:paraId="58A7A701" w14:textId="77777777" w:rsidR="00F32F53" w:rsidRPr="00F32F53" w:rsidRDefault="00F32F53" w:rsidP="00E43530">
            <w:pPr>
              <w:jc w:val="center"/>
              <w:rPr>
                <w:color w:val="000000"/>
                <w:sz w:val="16"/>
                <w:szCs w:val="16"/>
              </w:rPr>
            </w:pPr>
            <w:r w:rsidRPr="00F32F53">
              <w:rPr>
                <w:color w:val="000000"/>
                <w:sz w:val="16"/>
                <w:szCs w:val="16"/>
              </w:rPr>
              <w:t>2.75e-002</w:t>
            </w:r>
          </w:p>
        </w:tc>
      </w:tr>
      <w:tr w:rsidR="00F32F53" w:rsidRPr="00D82251" w14:paraId="412F3DB3" w14:textId="77777777" w:rsidTr="00F32F53">
        <w:trPr>
          <w:trHeight w:val="213"/>
          <w:jc w:val="center"/>
        </w:trPr>
        <w:tc>
          <w:tcPr>
            <w:tcW w:w="861" w:type="pct"/>
            <w:vAlign w:val="center"/>
          </w:tcPr>
          <w:p w14:paraId="5789DDC3" w14:textId="77777777" w:rsidR="00F32F53" w:rsidRPr="00F32F53" w:rsidRDefault="00F32F53" w:rsidP="00F32F53">
            <w:pPr>
              <w:jc w:val="center"/>
              <w:rPr>
                <w:color w:val="000000"/>
                <w:sz w:val="16"/>
                <w:szCs w:val="16"/>
              </w:rPr>
            </w:pPr>
            <w:r w:rsidRPr="00F32F53">
              <w:rPr>
                <w:color w:val="000000"/>
                <w:sz w:val="16"/>
                <w:szCs w:val="16"/>
              </w:rPr>
              <w:t>Testing RMSE</w:t>
            </w:r>
          </w:p>
        </w:tc>
        <w:tc>
          <w:tcPr>
            <w:tcW w:w="972" w:type="pct"/>
            <w:vAlign w:val="center"/>
          </w:tcPr>
          <w:p w14:paraId="5F0D548F" w14:textId="77777777" w:rsidR="00F32F53" w:rsidRPr="00F32F53" w:rsidRDefault="00F32F53" w:rsidP="00E43530">
            <w:pPr>
              <w:jc w:val="center"/>
              <w:rPr>
                <w:color w:val="000000"/>
                <w:sz w:val="16"/>
                <w:szCs w:val="16"/>
              </w:rPr>
            </w:pPr>
            <w:r w:rsidRPr="00F32F53">
              <w:rPr>
                <w:color w:val="000000"/>
                <w:sz w:val="16"/>
                <w:szCs w:val="16"/>
              </w:rPr>
              <w:t>3.2</w:t>
            </w:r>
            <w:r w:rsidRPr="00F32F53">
              <w:rPr>
                <w:rFonts w:hint="eastAsia"/>
                <w:color w:val="000000"/>
                <w:sz w:val="16"/>
                <w:szCs w:val="16"/>
              </w:rPr>
              <w:t>3</w:t>
            </w:r>
            <w:r w:rsidRPr="00F32F53">
              <w:rPr>
                <w:color w:val="000000"/>
                <w:sz w:val="16"/>
                <w:szCs w:val="16"/>
              </w:rPr>
              <w:t>e-002</w:t>
            </w:r>
          </w:p>
        </w:tc>
        <w:tc>
          <w:tcPr>
            <w:tcW w:w="972" w:type="pct"/>
            <w:vAlign w:val="center"/>
          </w:tcPr>
          <w:p w14:paraId="1D71E02C" w14:textId="77777777" w:rsidR="00F32F53" w:rsidRPr="00F32F53" w:rsidRDefault="00F32F53" w:rsidP="00E43530">
            <w:pPr>
              <w:jc w:val="center"/>
              <w:rPr>
                <w:color w:val="000000"/>
                <w:sz w:val="16"/>
                <w:szCs w:val="16"/>
              </w:rPr>
            </w:pPr>
            <w:r w:rsidRPr="00F32F53">
              <w:rPr>
                <w:color w:val="000000"/>
                <w:sz w:val="16"/>
                <w:szCs w:val="16"/>
              </w:rPr>
              <w:t>3.0</w:t>
            </w:r>
            <w:r w:rsidRPr="00F32F53">
              <w:rPr>
                <w:rFonts w:hint="eastAsia"/>
                <w:color w:val="000000"/>
                <w:sz w:val="16"/>
                <w:szCs w:val="16"/>
              </w:rPr>
              <w:t>7</w:t>
            </w:r>
            <w:r w:rsidRPr="00F32F53">
              <w:rPr>
                <w:color w:val="000000"/>
                <w:sz w:val="16"/>
                <w:szCs w:val="16"/>
              </w:rPr>
              <w:t>e-002</w:t>
            </w:r>
          </w:p>
        </w:tc>
        <w:tc>
          <w:tcPr>
            <w:tcW w:w="1073" w:type="pct"/>
            <w:vAlign w:val="center"/>
          </w:tcPr>
          <w:p w14:paraId="34B1B2E1" w14:textId="77777777" w:rsidR="00F32F53" w:rsidRPr="00F32F53" w:rsidRDefault="00F32F53" w:rsidP="00E43530">
            <w:pPr>
              <w:jc w:val="center"/>
              <w:rPr>
                <w:color w:val="000000"/>
                <w:sz w:val="16"/>
                <w:szCs w:val="16"/>
              </w:rPr>
            </w:pPr>
            <w:r w:rsidRPr="00F32F53">
              <w:rPr>
                <w:color w:val="000000"/>
                <w:sz w:val="16"/>
                <w:szCs w:val="16"/>
              </w:rPr>
              <w:t>3.23e-002</w:t>
            </w:r>
          </w:p>
        </w:tc>
        <w:tc>
          <w:tcPr>
            <w:tcW w:w="1122" w:type="pct"/>
            <w:vAlign w:val="center"/>
          </w:tcPr>
          <w:p w14:paraId="202832BD" w14:textId="77777777" w:rsidR="00F32F53" w:rsidRPr="00F32F53" w:rsidRDefault="00F32F53" w:rsidP="00E43530">
            <w:pPr>
              <w:jc w:val="center"/>
              <w:rPr>
                <w:color w:val="000000"/>
                <w:sz w:val="16"/>
                <w:szCs w:val="16"/>
              </w:rPr>
            </w:pPr>
            <w:r w:rsidRPr="00F32F53">
              <w:rPr>
                <w:color w:val="000000"/>
                <w:sz w:val="16"/>
                <w:szCs w:val="16"/>
              </w:rPr>
              <w:t>3.06e-002</w:t>
            </w:r>
          </w:p>
        </w:tc>
      </w:tr>
    </w:tbl>
    <w:p w14:paraId="45D6F40B" w14:textId="77777777" w:rsidR="00AA5C7C" w:rsidRDefault="00F32F53" w:rsidP="00AA5C7C">
      <w:pPr>
        <w:pStyle w:val="TableTitle"/>
        <w:rPr>
          <w:noProof/>
          <w:color w:val="000000"/>
          <w:lang w:eastAsia="zh-TW"/>
        </w:rPr>
      </w:pPr>
      <w:bookmarkStart w:id="291" w:name="_elm0000eb"/>
      <w:bookmarkStart w:id="292" w:name="_elm0000ec"/>
      <w:r w:rsidRPr="00AA5C7C">
        <w:t xml:space="preserve">Table </w:t>
      </w:r>
      <w:bookmarkStart w:id="293" w:name="_elm0000ed"/>
      <w:r w:rsidRPr="00AA5C7C">
        <w:rPr>
          <w:rFonts w:hint="eastAsia"/>
        </w:rPr>
        <w:t>2</w:t>
      </w:r>
      <w:bookmarkEnd w:id="292"/>
      <w:bookmarkEnd w:id="293"/>
      <w:r w:rsidRPr="00AA5C7C">
        <w:t>.</w:t>
      </w:r>
      <w:r w:rsidRPr="00F32F53">
        <w:rPr>
          <w:noProof/>
          <w:color w:val="000000"/>
        </w:rPr>
        <w:t xml:space="preserve"> </w:t>
      </w:r>
      <w:bookmarkEnd w:id="291"/>
    </w:p>
    <w:p w14:paraId="066D9EFB" w14:textId="625D1526" w:rsidR="00F32F53" w:rsidRPr="00AA5C7C" w:rsidRDefault="00F32F53" w:rsidP="00AA5C7C">
      <w:pPr>
        <w:pStyle w:val="TableTitle"/>
      </w:pPr>
      <w:bookmarkStart w:id="294" w:name="_elm0000ee"/>
      <w:r w:rsidRPr="00AA5C7C">
        <w:t>Performance</w:t>
      </w:r>
      <w:r w:rsidRPr="00AA5C7C">
        <w:rPr>
          <w:rFonts w:hint="eastAsia"/>
        </w:rPr>
        <w:t>s</w:t>
      </w:r>
      <w:r w:rsidRPr="00AA5C7C">
        <w:t xml:space="preserve"> of </w:t>
      </w:r>
      <w:r w:rsidRPr="00AA5C7C">
        <w:rPr>
          <w:rFonts w:hint="eastAsia"/>
        </w:rPr>
        <w:t>all fuzzy systems used</w:t>
      </w:r>
      <w:r w:rsidRPr="00AA5C7C">
        <w:t xml:space="preserve"> for chaotic sequence prediction </w:t>
      </w:r>
      <w:r w:rsidRPr="00AA5C7C">
        <w:rPr>
          <w:rFonts w:hint="eastAsia"/>
        </w:rPr>
        <w:t>with</w:t>
      </w:r>
      <w:r w:rsidRPr="00AA5C7C">
        <w:t xml:space="preserve"> </w:t>
      </w:r>
      <w:r w:rsidRPr="00AA5C7C">
        <w:rPr>
          <w:rFonts w:hint="eastAsia"/>
        </w:rPr>
        <w:t>the same number of rules</w:t>
      </w:r>
      <w:bookmarkEnd w:id="2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4"/>
        <w:gridCol w:w="1036"/>
        <w:gridCol w:w="1021"/>
        <w:gridCol w:w="1133"/>
        <w:gridCol w:w="1172"/>
      </w:tblGrid>
      <w:tr w:rsidR="00F32F53" w:rsidRPr="00D82251" w14:paraId="33F8DD50" w14:textId="77777777" w:rsidTr="0069157C">
        <w:trPr>
          <w:trHeight w:val="562"/>
          <w:jc w:val="center"/>
        </w:trPr>
        <w:tc>
          <w:tcPr>
            <w:tcW w:w="850" w:type="pct"/>
            <w:vAlign w:val="center"/>
          </w:tcPr>
          <w:p w14:paraId="3678AFB1" w14:textId="77777777" w:rsidR="00F32F53" w:rsidRPr="00F32F53" w:rsidRDefault="00F32F53" w:rsidP="00F32F53">
            <w:pPr>
              <w:jc w:val="center"/>
              <w:rPr>
                <w:color w:val="000000"/>
                <w:sz w:val="16"/>
                <w:szCs w:val="16"/>
              </w:rPr>
            </w:pPr>
            <w:r w:rsidRPr="00F32F53">
              <w:rPr>
                <w:noProof/>
                <w:color w:val="000000"/>
                <w:sz w:val="16"/>
                <w:szCs w:val="16"/>
              </w:rPr>
              <w:t>Model</w:t>
            </w:r>
            <w:r w:rsidRPr="00F32F53">
              <w:rPr>
                <w:color w:val="000000"/>
                <w:sz w:val="16"/>
                <w:szCs w:val="16"/>
              </w:rPr>
              <w:t>s</w:t>
            </w:r>
          </w:p>
        </w:tc>
        <w:tc>
          <w:tcPr>
            <w:tcW w:w="986" w:type="pct"/>
            <w:vAlign w:val="center"/>
          </w:tcPr>
          <w:p w14:paraId="4EF8EF18" w14:textId="77777777" w:rsidR="00F32F53" w:rsidRPr="00F32F53" w:rsidRDefault="00F32F53" w:rsidP="00F32F53">
            <w:pPr>
              <w:jc w:val="center"/>
              <w:rPr>
                <w:color w:val="000000"/>
                <w:sz w:val="16"/>
                <w:szCs w:val="16"/>
              </w:rPr>
            </w:pPr>
            <w:r w:rsidRPr="00F32F53">
              <w:rPr>
                <w:color w:val="000000"/>
                <w:sz w:val="16"/>
                <w:szCs w:val="16"/>
              </w:rPr>
              <w:t>BPFS</w:t>
            </w:r>
          </w:p>
        </w:tc>
        <w:tc>
          <w:tcPr>
            <w:tcW w:w="971" w:type="pct"/>
            <w:vAlign w:val="center"/>
          </w:tcPr>
          <w:p w14:paraId="3EF944BC" w14:textId="77777777" w:rsidR="00F32F53" w:rsidRPr="00F32F53" w:rsidRDefault="00F32F53" w:rsidP="00F32F53">
            <w:pPr>
              <w:jc w:val="center"/>
              <w:rPr>
                <w:color w:val="000000"/>
                <w:sz w:val="16"/>
                <w:szCs w:val="16"/>
              </w:rPr>
            </w:pPr>
            <w:r w:rsidRPr="00F32F53">
              <w:rPr>
                <w:color w:val="000000"/>
                <w:sz w:val="16"/>
                <w:szCs w:val="16"/>
              </w:rPr>
              <w:t>FRBFNN</w:t>
            </w:r>
          </w:p>
        </w:tc>
        <w:tc>
          <w:tcPr>
            <w:tcW w:w="1078" w:type="pct"/>
            <w:vAlign w:val="center"/>
          </w:tcPr>
          <w:p w14:paraId="7BCEB20A" w14:textId="77777777" w:rsidR="00F32F53" w:rsidRPr="00F32F53" w:rsidRDefault="00F32F53" w:rsidP="00F32F53">
            <w:pPr>
              <w:jc w:val="center"/>
              <w:rPr>
                <w:color w:val="000000"/>
                <w:sz w:val="16"/>
                <w:szCs w:val="16"/>
              </w:rPr>
            </w:pPr>
            <w:r w:rsidRPr="00F32F53">
              <w:rPr>
                <w:color w:val="000000"/>
                <w:sz w:val="16"/>
                <w:szCs w:val="16"/>
              </w:rPr>
              <w:t>RFRBFNN</w:t>
            </w:r>
          </w:p>
        </w:tc>
        <w:tc>
          <w:tcPr>
            <w:tcW w:w="1115" w:type="pct"/>
            <w:vAlign w:val="center"/>
          </w:tcPr>
          <w:p w14:paraId="4391305B" w14:textId="77777777" w:rsidR="00F32F53" w:rsidRPr="00F32F53" w:rsidRDefault="00F32F53" w:rsidP="00F32F53">
            <w:pPr>
              <w:jc w:val="center"/>
              <w:rPr>
                <w:color w:val="000000"/>
                <w:sz w:val="16"/>
                <w:szCs w:val="16"/>
              </w:rPr>
            </w:pPr>
            <w:r w:rsidRPr="00F32F53">
              <w:rPr>
                <w:color w:val="000000"/>
                <w:sz w:val="16"/>
                <w:szCs w:val="16"/>
              </w:rPr>
              <w:t>BPDFS</w:t>
            </w:r>
          </w:p>
        </w:tc>
      </w:tr>
      <w:tr w:rsidR="00F32F53" w:rsidRPr="00D82251" w14:paraId="5D8B3ADB" w14:textId="77777777" w:rsidTr="0069157C">
        <w:trPr>
          <w:trHeight w:val="419"/>
          <w:jc w:val="center"/>
        </w:trPr>
        <w:tc>
          <w:tcPr>
            <w:tcW w:w="850" w:type="pct"/>
            <w:vAlign w:val="center"/>
          </w:tcPr>
          <w:p w14:paraId="6D4F2020" w14:textId="77777777" w:rsidR="00F32F53" w:rsidRPr="00F32F53" w:rsidRDefault="00F32F53" w:rsidP="00F32F53">
            <w:pPr>
              <w:jc w:val="center"/>
              <w:rPr>
                <w:color w:val="000000"/>
                <w:sz w:val="16"/>
                <w:szCs w:val="16"/>
              </w:rPr>
            </w:pPr>
            <w:r w:rsidRPr="00F32F53">
              <w:rPr>
                <w:rFonts w:hint="eastAsia"/>
                <w:color w:val="000000"/>
                <w:sz w:val="16"/>
                <w:szCs w:val="16"/>
              </w:rPr>
              <w:t>Rules</w:t>
            </w:r>
          </w:p>
        </w:tc>
        <w:tc>
          <w:tcPr>
            <w:tcW w:w="986" w:type="pct"/>
            <w:vAlign w:val="center"/>
          </w:tcPr>
          <w:p w14:paraId="0F905235" w14:textId="77777777" w:rsidR="00F32F53" w:rsidRPr="00F32F53" w:rsidRDefault="00F32F53" w:rsidP="00F32F53">
            <w:pPr>
              <w:jc w:val="center"/>
              <w:rPr>
                <w:color w:val="000000"/>
                <w:sz w:val="16"/>
                <w:szCs w:val="16"/>
              </w:rPr>
            </w:pPr>
            <w:r w:rsidRPr="00F32F53">
              <w:rPr>
                <w:rFonts w:hint="eastAsia"/>
                <w:color w:val="000000"/>
                <w:sz w:val="16"/>
                <w:szCs w:val="16"/>
              </w:rPr>
              <w:t>81</w:t>
            </w:r>
          </w:p>
        </w:tc>
        <w:tc>
          <w:tcPr>
            <w:tcW w:w="971" w:type="pct"/>
            <w:vAlign w:val="center"/>
          </w:tcPr>
          <w:p w14:paraId="2EAE61FE" w14:textId="77777777" w:rsidR="00F32F53" w:rsidRPr="00F32F53" w:rsidRDefault="00F32F53" w:rsidP="00F32F53">
            <w:pPr>
              <w:jc w:val="center"/>
              <w:rPr>
                <w:color w:val="000000"/>
                <w:sz w:val="16"/>
                <w:szCs w:val="16"/>
              </w:rPr>
            </w:pPr>
            <w:r w:rsidRPr="00F32F53">
              <w:rPr>
                <w:rFonts w:hint="eastAsia"/>
                <w:color w:val="000000"/>
                <w:sz w:val="16"/>
                <w:szCs w:val="16"/>
              </w:rPr>
              <w:t>81</w:t>
            </w:r>
          </w:p>
        </w:tc>
        <w:tc>
          <w:tcPr>
            <w:tcW w:w="1078" w:type="pct"/>
            <w:vAlign w:val="center"/>
          </w:tcPr>
          <w:p w14:paraId="72F22397" w14:textId="77777777" w:rsidR="00F32F53" w:rsidRPr="00F32F53" w:rsidRDefault="00F32F53" w:rsidP="00F32F53">
            <w:pPr>
              <w:jc w:val="center"/>
              <w:rPr>
                <w:color w:val="000000"/>
                <w:sz w:val="16"/>
                <w:szCs w:val="16"/>
              </w:rPr>
            </w:pPr>
            <w:r w:rsidRPr="00F32F53">
              <w:rPr>
                <w:rFonts w:hint="eastAsia"/>
                <w:color w:val="000000"/>
                <w:sz w:val="16"/>
                <w:szCs w:val="16"/>
              </w:rPr>
              <w:t>81</w:t>
            </w:r>
          </w:p>
        </w:tc>
        <w:tc>
          <w:tcPr>
            <w:tcW w:w="1115" w:type="pct"/>
            <w:vAlign w:val="center"/>
          </w:tcPr>
          <w:p w14:paraId="4E4C3B49" w14:textId="77777777" w:rsidR="00F32F53" w:rsidRPr="00F32F53" w:rsidRDefault="00F32F53" w:rsidP="00F32F53">
            <w:pPr>
              <w:jc w:val="center"/>
              <w:rPr>
                <w:color w:val="000000"/>
                <w:sz w:val="16"/>
                <w:szCs w:val="16"/>
              </w:rPr>
            </w:pPr>
            <w:r w:rsidRPr="00F32F53">
              <w:rPr>
                <w:color w:val="000000"/>
                <w:sz w:val="16"/>
                <w:szCs w:val="16"/>
              </w:rPr>
              <w:t>81</w:t>
            </w:r>
          </w:p>
        </w:tc>
      </w:tr>
      <w:tr w:rsidR="00F32F53" w:rsidRPr="00D82251" w14:paraId="27716552" w14:textId="77777777" w:rsidTr="0069157C">
        <w:trPr>
          <w:trHeight w:val="387"/>
          <w:jc w:val="center"/>
        </w:trPr>
        <w:tc>
          <w:tcPr>
            <w:tcW w:w="850" w:type="pct"/>
            <w:vAlign w:val="center"/>
          </w:tcPr>
          <w:p w14:paraId="415DCD82" w14:textId="77777777" w:rsidR="00F32F53" w:rsidRPr="00F32F53" w:rsidRDefault="00F32F53" w:rsidP="00F32F53">
            <w:pPr>
              <w:jc w:val="center"/>
              <w:rPr>
                <w:color w:val="000000"/>
                <w:sz w:val="16"/>
                <w:szCs w:val="16"/>
              </w:rPr>
            </w:pPr>
            <w:r w:rsidRPr="00F32F53">
              <w:rPr>
                <w:color w:val="000000"/>
                <w:sz w:val="16"/>
                <w:szCs w:val="16"/>
              </w:rPr>
              <w:t>Epoch</w:t>
            </w:r>
          </w:p>
        </w:tc>
        <w:tc>
          <w:tcPr>
            <w:tcW w:w="986" w:type="pct"/>
            <w:vAlign w:val="center"/>
          </w:tcPr>
          <w:p w14:paraId="46A1C7EC" w14:textId="77777777" w:rsidR="00F32F53" w:rsidRPr="00F32F53" w:rsidRDefault="00F32F53" w:rsidP="00F32F53">
            <w:pPr>
              <w:jc w:val="center"/>
              <w:rPr>
                <w:color w:val="000000"/>
                <w:sz w:val="16"/>
                <w:szCs w:val="16"/>
              </w:rPr>
            </w:pPr>
            <w:r w:rsidRPr="00F32F53">
              <w:rPr>
                <w:rFonts w:hint="eastAsia"/>
                <w:color w:val="000000"/>
                <w:sz w:val="16"/>
                <w:szCs w:val="16"/>
              </w:rPr>
              <w:t>174</w:t>
            </w:r>
          </w:p>
        </w:tc>
        <w:tc>
          <w:tcPr>
            <w:tcW w:w="971" w:type="pct"/>
            <w:vAlign w:val="center"/>
          </w:tcPr>
          <w:p w14:paraId="477F7E74" w14:textId="77777777" w:rsidR="00F32F53" w:rsidRPr="00F32F53" w:rsidRDefault="00F32F53" w:rsidP="00F32F53">
            <w:pPr>
              <w:jc w:val="center"/>
              <w:rPr>
                <w:color w:val="000000"/>
                <w:sz w:val="16"/>
                <w:szCs w:val="16"/>
              </w:rPr>
            </w:pPr>
            <w:r w:rsidRPr="00F32F53">
              <w:rPr>
                <w:rFonts w:hint="eastAsia"/>
                <w:color w:val="000000"/>
                <w:sz w:val="16"/>
                <w:szCs w:val="16"/>
              </w:rPr>
              <w:t>337</w:t>
            </w:r>
          </w:p>
        </w:tc>
        <w:tc>
          <w:tcPr>
            <w:tcW w:w="1078" w:type="pct"/>
            <w:vAlign w:val="center"/>
          </w:tcPr>
          <w:p w14:paraId="0122FA31" w14:textId="77777777" w:rsidR="00F32F53" w:rsidRPr="00F32F53" w:rsidRDefault="00F32F53" w:rsidP="00F32F53">
            <w:pPr>
              <w:jc w:val="center"/>
              <w:rPr>
                <w:color w:val="000000"/>
                <w:sz w:val="16"/>
                <w:szCs w:val="16"/>
              </w:rPr>
            </w:pPr>
            <w:r w:rsidRPr="00F32F53">
              <w:rPr>
                <w:rFonts w:hint="eastAsia"/>
                <w:color w:val="000000"/>
                <w:sz w:val="16"/>
                <w:szCs w:val="16"/>
              </w:rPr>
              <w:t>1634</w:t>
            </w:r>
          </w:p>
        </w:tc>
        <w:tc>
          <w:tcPr>
            <w:tcW w:w="1115" w:type="pct"/>
            <w:vAlign w:val="center"/>
          </w:tcPr>
          <w:p w14:paraId="35E4D94E" w14:textId="77777777" w:rsidR="00F32F53" w:rsidRPr="00F32F53" w:rsidRDefault="00F32F53" w:rsidP="00F32F53">
            <w:pPr>
              <w:jc w:val="center"/>
              <w:rPr>
                <w:color w:val="000000"/>
                <w:sz w:val="16"/>
                <w:szCs w:val="16"/>
              </w:rPr>
            </w:pPr>
            <w:r w:rsidRPr="00F32F53">
              <w:rPr>
                <w:rFonts w:hint="eastAsia"/>
                <w:color w:val="000000"/>
                <w:sz w:val="16"/>
                <w:szCs w:val="16"/>
              </w:rPr>
              <w:t>122</w:t>
            </w:r>
          </w:p>
        </w:tc>
      </w:tr>
      <w:tr w:rsidR="00F32F53" w:rsidRPr="00D82251" w14:paraId="235E6CFE" w14:textId="77777777" w:rsidTr="0069157C">
        <w:trPr>
          <w:trHeight w:val="296"/>
          <w:jc w:val="center"/>
        </w:trPr>
        <w:tc>
          <w:tcPr>
            <w:tcW w:w="850" w:type="pct"/>
            <w:vAlign w:val="center"/>
          </w:tcPr>
          <w:p w14:paraId="4448D3E1" w14:textId="77777777" w:rsidR="00F32F53" w:rsidRPr="00F32F53" w:rsidRDefault="00F32F53" w:rsidP="00F32F53">
            <w:pPr>
              <w:jc w:val="center"/>
              <w:rPr>
                <w:color w:val="000000"/>
                <w:sz w:val="16"/>
                <w:szCs w:val="16"/>
              </w:rPr>
            </w:pPr>
            <w:r w:rsidRPr="00F32F53">
              <w:rPr>
                <w:color w:val="000000"/>
                <w:sz w:val="16"/>
                <w:szCs w:val="16"/>
              </w:rPr>
              <w:t>Training RMSE</w:t>
            </w:r>
          </w:p>
        </w:tc>
        <w:tc>
          <w:tcPr>
            <w:tcW w:w="986" w:type="pct"/>
            <w:vAlign w:val="center"/>
          </w:tcPr>
          <w:p w14:paraId="38F53774" w14:textId="77777777" w:rsidR="00F32F53" w:rsidRPr="00F32F53" w:rsidRDefault="00F32F53" w:rsidP="00E43530">
            <w:pPr>
              <w:jc w:val="center"/>
              <w:rPr>
                <w:color w:val="000000"/>
                <w:sz w:val="16"/>
                <w:szCs w:val="16"/>
              </w:rPr>
            </w:pPr>
            <w:r w:rsidRPr="00F32F53">
              <w:rPr>
                <w:color w:val="000000"/>
                <w:sz w:val="16"/>
                <w:szCs w:val="16"/>
              </w:rPr>
              <w:t>3.11e-002</w:t>
            </w:r>
          </w:p>
        </w:tc>
        <w:tc>
          <w:tcPr>
            <w:tcW w:w="971" w:type="pct"/>
            <w:vAlign w:val="center"/>
          </w:tcPr>
          <w:p w14:paraId="325D3961" w14:textId="77777777" w:rsidR="00F32F53" w:rsidRPr="00F32F53" w:rsidRDefault="00F32F53" w:rsidP="00E43530">
            <w:pPr>
              <w:jc w:val="center"/>
              <w:rPr>
                <w:color w:val="000000"/>
                <w:sz w:val="16"/>
                <w:szCs w:val="16"/>
                <w:highlight w:val="yellow"/>
              </w:rPr>
            </w:pPr>
            <w:r w:rsidRPr="00F32F53">
              <w:rPr>
                <w:color w:val="000000"/>
                <w:sz w:val="16"/>
                <w:szCs w:val="16"/>
              </w:rPr>
              <w:t>3.3</w:t>
            </w:r>
            <w:r w:rsidRPr="00F32F53">
              <w:rPr>
                <w:rFonts w:hint="eastAsia"/>
                <w:color w:val="000000"/>
                <w:sz w:val="16"/>
                <w:szCs w:val="16"/>
              </w:rPr>
              <w:t>4</w:t>
            </w:r>
            <w:r w:rsidRPr="00F32F53">
              <w:rPr>
                <w:color w:val="000000"/>
                <w:sz w:val="16"/>
                <w:szCs w:val="16"/>
              </w:rPr>
              <w:t>e-002</w:t>
            </w:r>
          </w:p>
        </w:tc>
        <w:tc>
          <w:tcPr>
            <w:tcW w:w="1078" w:type="pct"/>
            <w:vAlign w:val="center"/>
          </w:tcPr>
          <w:p w14:paraId="3D6F08B8" w14:textId="77777777" w:rsidR="00F32F53" w:rsidRPr="00F32F53" w:rsidRDefault="00F32F53" w:rsidP="00E43530">
            <w:pPr>
              <w:jc w:val="center"/>
              <w:rPr>
                <w:color w:val="000000"/>
                <w:sz w:val="16"/>
                <w:szCs w:val="16"/>
              </w:rPr>
            </w:pPr>
            <w:r w:rsidRPr="00F32F53">
              <w:rPr>
                <w:color w:val="000000"/>
                <w:sz w:val="16"/>
                <w:szCs w:val="16"/>
              </w:rPr>
              <w:t>2.77e-002</w:t>
            </w:r>
          </w:p>
        </w:tc>
        <w:tc>
          <w:tcPr>
            <w:tcW w:w="1115" w:type="pct"/>
            <w:vAlign w:val="center"/>
          </w:tcPr>
          <w:p w14:paraId="67AE4372" w14:textId="77777777" w:rsidR="00F32F53" w:rsidRPr="00F32F53" w:rsidRDefault="00F32F53" w:rsidP="00E43530">
            <w:pPr>
              <w:jc w:val="center"/>
              <w:rPr>
                <w:color w:val="000000"/>
                <w:sz w:val="16"/>
                <w:szCs w:val="16"/>
              </w:rPr>
            </w:pPr>
            <w:r w:rsidRPr="00F32F53">
              <w:rPr>
                <w:color w:val="000000"/>
                <w:sz w:val="16"/>
                <w:szCs w:val="16"/>
              </w:rPr>
              <w:t>2.75e-002</w:t>
            </w:r>
          </w:p>
        </w:tc>
      </w:tr>
      <w:tr w:rsidR="00F32F53" w:rsidRPr="00D82251" w14:paraId="1C6264DB" w14:textId="77777777" w:rsidTr="0069157C">
        <w:trPr>
          <w:trHeight w:val="213"/>
          <w:jc w:val="center"/>
        </w:trPr>
        <w:tc>
          <w:tcPr>
            <w:tcW w:w="850" w:type="pct"/>
            <w:vAlign w:val="center"/>
          </w:tcPr>
          <w:p w14:paraId="78881A6C" w14:textId="77777777" w:rsidR="00F32F53" w:rsidRPr="00F32F53" w:rsidRDefault="00F32F53" w:rsidP="00F32F53">
            <w:pPr>
              <w:jc w:val="center"/>
              <w:rPr>
                <w:color w:val="000000"/>
                <w:sz w:val="16"/>
                <w:szCs w:val="16"/>
              </w:rPr>
            </w:pPr>
            <w:r w:rsidRPr="00F32F53">
              <w:rPr>
                <w:color w:val="000000"/>
                <w:sz w:val="16"/>
                <w:szCs w:val="16"/>
              </w:rPr>
              <w:t>Testing RMSE</w:t>
            </w:r>
          </w:p>
        </w:tc>
        <w:tc>
          <w:tcPr>
            <w:tcW w:w="986" w:type="pct"/>
            <w:vAlign w:val="center"/>
          </w:tcPr>
          <w:p w14:paraId="186A8C62" w14:textId="77777777" w:rsidR="00F32F53" w:rsidRPr="00F32F53" w:rsidRDefault="00F32F53" w:rsidP="00E43530">
            <w:pPr>
              <w:jc w:val="center"/>
              <w:rPr>
                <w:color w:val="000000"/>
                <w:sz w:val="16"/>
                <w:szCs w:val="16"/>
              </w:rPr>
            </w:pPr>
            <w:r w:rsidRPr="00F32F53">
              <w:rPr>
                <w:color w:val="000000"/>
                <w:sz w:val="16"/>
                <w:szCs w:val="16"/>
              </w:rPr>
              <w:t>3</w:t>
            </w:r>
            <w:r w:rsidRPr="00F32F53">
              <w:rPr>
                <w:rFonts w:hint="eastAsia"/>
                <w:color w:val="000000"/>
                <w:sz w:val="16"/>
                <w:szCs w:val="16"/>
              </w:rPr>
              <w:t>.5</w:t>
            </w:r>
            <w:r w:rsidRPr="00F32F53">
              <w:rPr>
                <w:color w:val="000000"/>
                <w:sz w:val="16"/>
                <w:szCs w:val="16"/>
              </w:rPr>
              <w:t xml:space="preserve"> e-002</w:t>
            </w:r>
          </w:p>
        </w:tc>
        <w:tc>
          <w:tcPr>
            <w:tcW w:w="971" w:type="pct"/>
            <w:vAlign w:val="center"/>
          </w:tcPr>
          <w:p w14:paraId="4A985BD9" w14:textId="77777777" w:rsidR="00F32F53" w:rsidRPr="00F32F53" w:rsidRDefault="00F32F53" w:rsidP="00E43530">
            <w:pPr>
              <w:jc w:val="center"/>
              <w:rPr>
                <w:color w:val="000000"/>
                <w:sz w:val="16"/>
                <w:szCs w:val="16"/>
                <w:highlight w:val="yellow"/>
              </w:rPr>
            </w:pPr>
            <w:r w:rsidRPr="00F32F53">
              <w:rPr>
                <w:color w:val="000000"/>
                <w:sz w:val="16"/>
                <w:szCs w:val="16"/>
              </w:rPr>
              <w:t>3.26e-002</w:t>
            </w:r>
          </w:p>
        </w:tc>
        <w:tc>
          <w:tcPr>
            <w:tcW w:w="1078" w:type="pct"/>
            <w:vAlign w:val="center"/>
          </w:tcPr>
          <w:p w14:paraId="52088247" w14:textId="77777777" w:rsidR="00F32F53" w:rsidRPr="00F32F53" w:rsidRDefault="00F32F53" w:rsidP="00E43530">
            <w:pPr>
              <w:jc w:val="center"/>
              <w:rPr>
                <w:color w:val="000000"/>
                <w:sz w:val="16"/>
                <w:szCs w:val="16"/>
              </w:rPr>
            </w:pPr>
            <w:r w:rsidRPr="00F32F53">
              <w:rPr>
                <w:color w:val="000000"/>
                <w:sz w:val="16"/>
                <w:szCs w:val="16"/>
              </w:rPr>
              <w:t>3.9</w:t>
            </w:r>
            <w:r w:rsidRPr="00F32F53">
              <w:rPr>
                <w:rFonts w:hint="eastAsia"/>
                <w:color w:val="000000"/>
                <w:sz w:val="16"/>
                <w:szCs w:val="16"/>
              </w:rPr>
              <w:t>5</w:t>
            </w:r>
            <w:r w:rsidRPr="00F32F53">
              <w:rPr>
                <w:color w:val="000000"/>
                <w:sz w:val="16"/>
                <w:szCs w:val="16"/>
              </w:rPr>
              <w:t>e-002</w:t>
            </w:r>
          </w:p>
        </w:tc>
        <w:tc>
          <w:tcPr>
            <w:tcW w:w="1115" w:type="pct"/>
            <w:vAlign w:val="center"/>
          </w:tcPr>
          <w:p w14:paraId="2B7AAD98" w14:textId="77777777" w:rsidR="00F32F53" w:rsidRPr="00F32F53" w:rsidRDefault="00F32F53" w:rsidP="00E43530">
            <w:pPr>
              <w:jc w:val="center"/>
              <w:rPr>
                <w:color w:val="000000"/>
                <w:sz w:val="16"/>
                <w:szCs w:val="16"/>
              </w:rPr>
            </w:pPr>
            <w:r w:rsidRPr="00F32F53">
              <w:rPr>
                <w:color w:val="000000"/>
                <w:sz w:val="16"/>
                <w:szCs w:val="16"/>
              </w:rPr>
              <w:t>3.06e-002</w:t>
            </w:r>
          </w:p>
        </w:tc>
      </w:tr>
    </w:tbl>
    <w:p w14:paraId="280133C4" w14:textId="77777777" w:rsidR="00AA5C7C" w:rsidRDefault="00F32F53" w:rsidP="00F32F53">
      <w:pPr>
        <w:autoSpaceDE w:val="0"/>
        <w:autoSpaceDN w:val="0"/>
        <w:adjustRightInd w:val="0"/>
        <w:jc w:val="center"/>
        <w:rPr>
          <w:noProof/>
          <w:color w:val="000000"/>
          <w:sz w:val="16"/>
          <w:szCs w:val="16"/>
          <w:lang w:eastAsia="zh-TW"/>
        </w:rPr>
      </w:pPr>
      <w:bookmarkStart w:id="295" w:name="_elm0000ef"/>
      <w:bookmarkStart w:id="296" w:name="_elm0000f0"/>
      <w:r w:rsidRPr="00F32F53">
        <w:rPr>
          <w:noProof/>
          <w:color w:val="000000"/>
          <w:sz w:val="16"/>
          <w:szCs w:val="16"/>
        </w:rPr>
        <w:t xml:space="preserve">Table </w:t>
      </w:r>
      <w:bookmarkStart w:id="297" w:name="_elm0000f1"/>
      <w:r w:rsidRPr="00F32F53">
        <w:rPr>
          <w:rFonts w:hint="eastAsia"/>
          <w:noProof/>
          <w:color w:val="000000"/>
          <w:sz w:val="16"/>
          <w:szCs w:val="16"/>
        </w:rPr>
        <w:t>3</w:t>
      </w:r>
      <w:bookmarkEnd w:id="296"/>
      <w:bookmarkEnd w:id="297"/>
      <w:r w:rsidRPr="00F32F53">
        <w:rPr>
          <w:noProof/>
          <w:color w:val="000000"/>
          <w:sz w:val="16"/>
          <w:szCs w:val="16"/>
        </w:rPr>
        <w:t xml:space="preserve">. </w:t>
      </w:r>
      <w:bookmarkEnd w:id="295"/>
    </w:p>
    <w:p w14:paraId="479D6698" w14:textId="512B9B54" w:rsidR="00F32F53" w:rsidRPr="00F32F53" w:rsidRDefault="00F32F53" w:rsidP="00F32F53">
      <w:pPr>
        <w:autoSpaceDE w:val="0"/>
        <w:autoSpaceDN w:val="0"/>
        <w:adjustRightInd w:val="0"/>
        <w:jc w:val="center"/>
        <w:rPr>
          <w:noProof/>
          <w:color w:val="000000"/>
          <w:sz w:val="16"/>
          <w:szCs w:val="16"/>
        </w:rPr>
      </w:pPr>
      <w:bookmarkStart w:id="298" w:name="_elm0000f2"/>
      <w:r w:rsidRPr="00AA5C7C">
        <w:rPr>
          <w:smallCaps/>
          <w:sz w:val="16"/>
          <w:szCs w:val="16"/>
        </w:rPr>
        <w:t>Performance</w:t>
      </w:r>
      <w:r w:rsidRPr="00AA5C7C">
        <w:rPr>
          <w:rFonts w:hint="eastAsia"/>
          <w:smallCaps/>
          <w:sz w:val="16"/>
          <w:szCs w:val="16"/>
        </w:rPr>
        <w:t>s</w:t>
      </w:r>
      <w:r w:rsidRPr="00AA5C7C">
        <w:rPr>
          <w:smallCaps/>
          <w:sz w:val="16"/>
          <w:szCs w:val="16"/>
        </w:rPr>
        <w:t xml:space="preserve"> of BPDFS</w:t>
      </w:r>
      <w:r w:rsidRPr="00AA5C7C">
        <w:rPr>
          <w:rFonts w:hint="eastAsia"/>
          <w:smallCaps/>
          <w:sz w:val="16"/>
          <w:szCs w:val="16"/>
        </w:rPr>
        <w:t xml:space="preserve"> for Example 1 by using </w:t>
      </w:r>
      <w:bookmarkStart w:id="299" w:name="_elm0000f6"/>
      <w:r w:rsidRPr="00F32F53">
        <w:rPr>
          <w:rFonts w:hint="eastAsia"/>
          <w:i/>
          <w:color w:val="000000"/>
          <w:sz w:val="16"/>
          <w:szCs w:val="16"/>
          <w:lang w:eastAsia="zh-TW"/>
        </w:rPr>
        <w:t>N</w:t>
      </w:r>
      <w:bookmarkStart w:id="300" w:name="_elm0000f5"/>
      <w:bookmarkEnd w:id="299"/>
      <w:r w:rsidRPr="00F32F53">
        <w:rPr>
          <w:rFonts w:hint="eastAsia"/>
          <w:i/>
          <w:color w:val="000000"/>
          <w:sz w:val="16"/>
          <w:szCs w:val="16"/>
          <w:vertAlign w:val="subscript"/>
          <w:lang w:eastAsia="zh-TW"/>
        </w:rPr>
        <w:t>d</w:t>
      </w:r>
      <w:bookmarkEnd w:id="300"/>
      <w:r>
        <w:rPr>
          <w:rFonts w:hint="eastAsia"/>
          <w:i/>
          <w:color w:val="000000"/>
          <w:sz w:val="16"/>
          <w:szCs w:val="16"/>
          <w:vertAlign w:val="subscript"/>
          <w:lang w:eastAsia="zh-TW"/>
        </w:rPr>
        <w:t xml:space="preserve"> </w:t>
      </w:r>
      <w:r w:rsidRPr="00F32F53">
        <w:rPr>
          <w:rFonts w:hint="eastAsia"/>
          <w:color w:val="000000"/>
          <w:sz w:val="16"/>
          <w:szCs w:val="16"/>
        </w:rPr>
        <w:t xml:space="preserve">=3 </w:t>
      </w:r>
      <w:r w:rsidRPr="00AA5C7C">
        <w:rPr>
          <w:rFonts w:hint="eastAsia"/>
          <w:smallCaps/>
          <w:sz w:val="16"/>
          <w:szCs w:val="16"/>
        </w:rPr>
        <w:t xml:space="preserve">and </w:t>
      </w:r>
      <w:bookmarkStart w:id="301" w:name="_elm0000f4"/>
      <w:r w:rsidRPr="00F32F53">
        <w:rPr>
          <w:rFonts w:hint="eastAsia"/>
          <w:i/>
          <w:color w:val="000000"/>
          <w:sz w:val="16"/>
          <w:szCs w:val="16"/>
          <w:lang w:eastAsia="zh-TW"/>
        </w:rPr>
        <w:t>N</w:t>
      </w:r>
      <w:bookmarkStart w:id="302" w:name="_elm0000f3"/>
      <w:bookmarkEnd w:id="301"/>
      <w:r w:rsidRPr="00F32F53">
        <w:rPr>
          <w:rFonts w:hint="eastAsia"/>
          <w:i/>
          <w:color w:val="000000"/>
          <w:sz w:val="16"/>
          <w:szCs w:val="16"/>
          <w:vertAlign w:val="subscript"/>
          <w:lang w:eastAsia="zh-TW"/>
        </w:rPr>
        <w:t>d</w:t>
      </w:r>
      <w:bookmarkEnd w:id="302"/>
      <w:r>
        <w:rPr>
          <w:rFonts w:hint="eastAsia"/>
          <w:i/>
          <w:color w:val="000000"/>
          <w:sz w:val="16"/>
          <w:szCs w:val="16"/>
          <w:vertAlign w:val="subscript"/>
          <w:lang w:eastAsia="zh-TW"/>
        </w:rPr>
        <w:t xml:space="preserve"> </w:t>
      </w:r>
      <w:r w:rsidRPr="00F32F53">
        <w:rPr>
          <w:rFonts w:hint="eastAsia"/>
          <w:color w:val="000000"/>
          <w:sz w:val="16"/>
          <w:szCs w:val="16"/>
        </w:rPr>
        <w:t>=5</w:t>
      </w:r>
      <w:bookmarkEnd w:id="29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2"/>
        <w:gridCol w:w="1743"/>
        <w:gridCol w:w="1821"/>
      </w:tblGrid>
      <w:tr w:rsidR="00F32F53" w:rsidRPr="006E3C05" w14:paraId="4277B800" w14:textId="77777777" w:rsidTr="0028545A">
        <w:trPr>
          <w:trHeight w:val="354"/>
        </w:trPr>
        <w:tc>
          <w:tcPr>
            <w:tcW w:w="2789" w:type="dxa"/>
            <w:vAlign w:val="center"/>
          </w:tcPr>
          <w:p w14:paraId="7C75AC82" w14:textId="77777777" w:rsidR="00F32F53" w:rsidRPr="00F32F53" w:rsidRDefault="00F32F53" w:rsidP="0028545A">
            <w:pPr>
              <w:jc w:val="center"/>
              <w:rPr>
                <w:noProof/>
                <w:color w:val="000000"/>
                <w:sz w:val="16"/>
                <w:szCs w:val="16"/>
              </w:rPr>
            </w:pPr>
            <w:r w:rsidRPr="00F32F53">
              <w:rPr>
                <w:noProof/>
                <w:color w:val="000000"/>
                <w:sz w:val="16"/>
                <w:szCs w:val="16"/>
              </w:rPr>
              <w:t>Models</w:t>
            </w:r>
          </w:p>
        </w:tc>
        <w:tc>
          <w:tcPr>
            <w:tcW w:w="2789" w:type="dxa"/>
            <w:vAlign w:val="center"/>
          </w:tcPr>
          <w:p w14:paraId="4967E885" w14:textId="038EFC24" w:rsidR="00F32F53" w:rsidRPr="00F32F53" w:rsidRDefault="00F32F53" w:rsidP="0028545A">
            <w:pPr>
              <w:autoSpaceDE w:val="0"/>
              <w:autoSpaceDN w:val="0"/>
              <w:adjustRightInd w:val="0"/>
              <w:jc w:val="center"/>
              <w:rPr>
                <w:noProof/>
                <w:color w:val="000000"/>
                <w:sz w:val="16"/>
                <w:szCs w:val="16"/>
              </w:rPr>
            </w:pPr>
            <w:r w:rsidRPr="00F32F53">
              <w:rPr>
                <w:color w:val="000000"/>
                <w:sz w:val="16"/>
                <w:szCs w:val="16"/>
              </w:rPr>
              <w:t>BPDFS</w:t>
            </w:r>
            <w:r>
              <w:rPr>
                <w:rFonts w:hint="eastAsia"/>
                <w:color w:val="000000"/>
                <w:sz w:val="16"/>
                <w:szCs w:val="16"/>
              </w:rPr>
              <w:t xml:space="preserve"> </w:t>
            </w:r>
            <w:r>
              <w:rPr>
                <w:rFonts w:hint="eastAsia"/>
                <w:color w:val="000000"/>
                <w:sz w:val="16"/>
                <w:szCs w:val="16"/>
                <w:lang w:eastAsia="zh-TW"/>
              </w:rPr>
              <w:t>(</w:t>
            </w:r>
            <w:r w:rsidRPr="00F32F53">
              <w:rPr>
                <w:rFonts w:hint="eastAsia"/>
                <w:i/>
                <w:color w:val="000000"/>
                <w:sz w:val="16"/>
                <w:szCs w:val="16"/>
                <w:lang w:eastAsia="zh-TW"/>
              </w:rPr>
              <w:t>N</w:t>
            </w:r>
            <w:r w:rsidRPr="00F32F53">
              <w:rPr>
                <w:rFonts w:hint="eastAsia"/>
                <w:i/>
                <w:color w:val="000000"/>
                <w:sz w:val="16"/>
                <w:szCs w:val="16"/>
                <w:vertAlign w:val="subscript"/>
                <w:lang w:eastAsia="zh-TW"/>
              </w:rPr>
              <w:t>d</w:t>
            </w:r>
            <w:r>
              <w:rPr>
                <w:rFonts w:hint="eastAsia"/>
                <w:i/>
                <w:color w:val="000000"/>
                <w:sz w:val="16"/>
                <w:szCs w:val="16"/>
                <w:vertAlign w:val="subscript"/>
                <w:lang w:eastAsia="zh-TW"/>
              </w:rPr>
              <w:t xml:space="preserve"> </w:t>
            </w:r>
            <w:r>
              <w:rPr>
                <w:rFonts w:hint="eastAsia"/>
                <w:color w:val="000000"/>
                <w:sz w:val="16"/>
                <w:szCs w:val="16"/>
                <w:lang w:eastAsia="zh-TW"/>
              </w:rPr>
              <w:t xml:space="preserve">= </w:t>
            </w:r>
            <w:r w:rsidRPr="00F32F53">
              <w:rPr>
                <w:rFonts w:hint="eastAsia"/>
                <w:color w:val="000000"/>
                <w:sz w:val="16"/>
                <w:szCs w:val="16"/>
              </w:rPr>
              <w:t>3)</w:t>
            </w:r>
          </w:p>
        </w:tc>
        <w:tc>
          <w:tcPr>
            <w:tcW w:w="2894" w:type="dxa"/>
            <w:vAlign w:val="center"/>
          </w:tcPr>
          <w:p w14:paraId="3250025F" w14:textId="46DA2581" w:rsidR="00F32F53" w:rsidRPr="00F32F53" w:rsidRDefault="00F32F53" w:rsidP="0028545A">
            <w:pPr>
              <w:autoSpaceDE w:val="0"/>
              <w:autoSpaceDN w:val="0"/>
              <w:adjustRightInd w:val="0"/>
              <w:jc w:val="center"/>
              <w:rPr>
                <w:noProof/>
                <w:color w:val="000000"/>
                <w:sz w:val="16"/>
                <w:szCs w:val="16"/>
              </w:rPr>
            </w:pPr>
            <w:r w:rsidRPr="00F32F53">
              <w:rPr>
                <w:color w:val="000000"/>
                <w:sz w:val="16"/>
                <w:szCs w:val="16"/>
              </w:rPr>
              <w:t>BPDFS</w:t>
            </w:r>
            <w:r w:rsidRPr="00F32F53">
              <w:rPr>
                <w:rFonts w:hint="eastAsia"/>
                <w:color w:val="000000"/>
                <w:sz w:val="16"/>
                <w:szCs w:val="16"/>
              </w:rPr>
              <w:t>(</w:t>
            </w:r>
            <w:r w:rsidRPr="00F32F53">
              <w:rPr>
                <w:rFonts w:hint="eastAsia"/>
                <w:i/>
                <w:color w:val="000000"/>
                <w:sz w:val="16"/>
                <w:szCs w:val="16"/>
                <w:lang w:eastAsia="zh-TW"/>
              </w:rPr>
              <w:t>N</w:t>
            </w:r>
            <w:r w:rsidRPr="00F32F53">
              <w:rPr>
                <w:rFonts w:hint="eastAsia"/>
                <w:i/>
                <w:color w:val="000000"/>
                <w:sz w:val="16"/>
                <w:szCs w:val="16"/>
                <w:vertAlign w:val="subscript"/>
                <w:lang w:eastAsia="zh-TW"/>
              </w:rPr>
              <w:t>d</w:t>
            </w:r>
            <w:r>
              <w:rPr>
                <w:rFonts w:hint="eastAsia"/>
                <w:i/>
                <w:color w:val="000000"/>
                <w:sz w:val="16"/>
                <w:szCs w:val="16"/>
                <w:vertAlign w:val="subscript"/>
                <w:lang w:eastAsia="zh-TW"/>
              </w:rPr>
              <w:t xml:space="preserve"> </w:t>
            </w:r>
            <w:r w:rsidRPr="00F32F53">
              <w:rPr>
                <w:rFonts w:hint="eastAsia"/>
                <w:color w:val="000000"/>
                <w:sz w:val="16"/>
                <w:szCs w:val="16"/>
              </w:rPr>
              <w:t>=5)</w:t>
            </w:r>
          </w:p>
        </w:tc>
      </w:tr>
      <w:tr w:rsidR="00F32F53" w:rsidRPr="006E3C05" w14:paraId="57083340" w14:textId="77777777" w:rsidTr="0028545A">
        <w:trPr>
          <w:trHeight w:val="259"/>
        </w:trPr>
        <w:tc>
          <w:tcPr>
            <w:tcW w:w="2789" w:type="dxa"/>
            <w:vAlign w:val="center"/>
          </w:tcPr>
          <w:p w14:paraId="05DAA867" w14:textId="77777777" w:rsidR="00F32F53" w:rsidRPr="00F32F53" w:rsidRDefault="00F32F53" w:rsidP="0028545A">
            <w:pPr>
              <w:autoSpaceDE w:val="0"/>
              <w:autoSpaceDN w:val="0"/>
              <w:adjustRightInd w:val="0"/>
              <w:jc w:val="center"/>
              <w:rPr>
                <w:noProof/>
                <w:color w:val="000000"/>
                <w:sz w:val="16"/>
                <w:szCs w:val="16"/>
              </w:rPr>
            </w:pPr>
            <w:r w:rsidRPr="00F32F53">
              <w:rPr>
                <w:rFonts w:hint="eastAsia"/>
                <w:color w:val="000000"/>
                <w:sz w:val="16"/>
                <w:szCs w:val="16"/>
              </w:rPr>
              <w:t>Rules</w:t>
            </w:r>
          </w:p>
        </w:tc>
        <w:tc>
          <w:tcPr>
            <w:tcW w:w="2789" w:type="dxa"/>
            <w:vAlign w:val="center"/>
          </w:tcPr>
          <w:p w14:paraId="307B2713" w14:textId="77777777" w:rsidR="00F32F53" w:rsidRPr="00F32F53" w:rsidRDefault="00F32F53" w:rsidP="0028545A">
            <w:pPr>
              <w:jc w:val="center"/>
              <w:rPr>
                <w:color w:val="000000"/>
                <w:sz w:val="16"/>
                <w:szCs w:val="16"/>
              </w:rPr>
            </w:pPr>
            <w:r w:rsidRPr="00F32F53">
              <w:rPr>
                <w:color w:val="000000"/>
                <w:sz w:val="16"/>
                <w:szCs w:val="16"/>
              </w:rPr>
              <w:t>81</w:t>
            </w:r>
          </w:p>
        </w:tc>
        <w:tc>
          <w:tcPr>
            <w:tcW w:w="2894" w:type="dxa"/>
            <w:vAlign w:val="center"/>
          </w:tcPr>
          <w:p w14:paraId="7F96CB75" w14:textId="77777777" w:rsidR="00F32F53" w:rsidRPr="00F32F53" w:rsidRDefault="00F32F53" w:rsidP="0028545A">
            <w:pPr>
              <w:autoSpaceDE w:val="0"/>
              <w:autoSpaceDN w:val="0"/>
              <w:adjustRightInd w:val="0"/>
              <w:jc w:val="center"/>
              <w:rPr>
                <w:noProof/>
                <w:color w:val="000000"/>
                <w:sz w:val="16"/>
                <w:szCs w:val="16"/>
              </w:rPr>
            </w:pPr>
            <w:r w:rsidRPr="00F32F53">
              <w:rPr>
                <w:rFonts w:hint="eastAsia"/>
                <w:color w:val="000000"/>
                <w:sz w:val="16"/>
                <w:szCs w:val="16"/>
              </w:rPr>
              <w:t>225</w:t>
            </w:r>
          </w:p>
        </w:tc>
      </w:tr>
      <w:tr w:rsidR="00F32F53" w:rsidRPr="006E3C05" w14:paraId="412960E1" w14:textId="77777777" w:rsidTr="0028545A">
        <w:trPr>
          <w:trHeight w:val="278"/>
        </w:trPr>
        <w:tc>
          <w:tcPr>
            <w:tcW w:w="2789" w:type="dxa"/>
            <w:vAlign w:val="center"/>
          </w:tcPr>
          <w:p w14:paraId="70A2FFE1" w14:textId="77777777" w:rsidR="00F32F53" w:rsidRPr="00F32F53" w:rsidRDefault="00F32F53" w:rsidP="0028545A">
            <w:pPr>
              <w:autoSpaceDE w:val="0"/>
              <w:autoSpaceDN w:val="0"/>
              <w:adjustRightInd w:val="0"/>
              <w:jc w:val="center"/>
              <w:rPr>
                <w:noProof/>
                <w:color w:val="000000"/>
                <w:sz w:val="16"/>
                <w:szCs w:val="16"/>
              </w:rPr>
            </w:pPr>
            <w:r w:rsidRPr="00F32F53">
              <w:rPr>
                <w:color w:val="000000"/>
                <w:sz w:val="16"/>
                <w:szCs w:val="16"/>
              </w:rPr>
              <w:t>Epoch</w:t>
            </w:r>
          </w:p>
        </w:tc>
        <w:tc>
          <w:tcPr>
            <w:tcW w:w="2789" w:type="dxa"/>
            <w:vAlign w:val="center"/>
          </w:tcPr>
          <w:p w14:paraId="383F4E94" w14:textId="77777777" w:rsidR="00F32F53" w:rsidRPr="00F32F53" w:rsidRDefault="00F32F53" w:rsidP="0028545A">
            <w:pPr>
              <w:jc w:val="center"/>
              <w:rPr>
                <w:color w:val="000000"/>
                <w:sz w:val="16"/>
                <w:szCs w:val="16"/>
              </w:rPr>
            </w:pPr>
            <w:r w:rsidRPr="00F32F53">
              <w:rPr>
                <w:rFonts w:hint="eastAsia"/>
                <w:color w:val="000000"/>
                <w:sz w:val="16"/>
                <w:szCs w:val="16"/>
              </w:rPr>
              <w:t>122</w:t>
            </w:r>
          </w:p>
        </w:tc>
        <w:tc>
          <w:tcPr>
            <w:tcW w:w="2894" w:type="dxa"/>
            <w:vAlign w:val="center"/>
          </w:tcPr>
          <w:p w14:paraId="6FB656B5" w14:textId="77777777" w:rsidR="00F32F53" w:rsidRPr="00F32F53" w:rsidRDefault="00F32F53" w:rsidP="0028545A">
            <w:pPr>
              <w:autoSpaceDE w:val="0"/>
              <w:autoSpaceDN w:val="0"/>
              <w:adjustRightInd w:val="0"/>
              <w:jc w:val="center"/>
              <w:rPr>
                <w:noProof/>
                <w:color w:val="000000"/>
                <w:sz w:val="16"/>
                <w:szCs w:val="16"/>
              </w:rPr>
            </w:pPr>
            <w:r w:rsidRPr="00F32F53">
              <w:rPr>
                <w:rFonts w:hint="eastAsia"/>
                <w:noProof/>
                <w:color w:val="000000"/>
                <w:sz w:val="16"/>
                <w:szCs w:val="16"/>
              </w:rPr>
              <w:t>160</w:t>
            </w:r>
          </w:p>
        </w:tc>
      </w:tr>
      <w:tr w:rsidR="00F32F53" w:rsidRPr="006E3C05" w14:paraId="3226C642" w14:textId="77777777" w:rsidTr="0028545A">
        <w:trPr>
          <w:trHeight w:val="281"/>
        </w:trPr>
        <w:tc>
          <w:tcPr>
            <w:tcW w:w="2789" w:type="dxa"/>
            <w:vAlign w:val="center"/>
          </w:tcPr>
          <w:p w14:paraId="6B766CC8" w14:textId="77777777" w:rsidR="00F32F53" w:rsidRPr="00F32F53" w:rsidRDefault="00F32F53" w:rsidP="0028545A">
            <w:pPr>
              <w:autoSpaceDE w:val="0"/>
              <w:autoSpaceDN w:val="0"/>
              <w:adjustRightInd w:val="0"/>
              <w:jc w:val="center"/>
              <w:rPr>
                <w:noProof/>
                <w:color w:val="000000"/>
                <w:sz w:val="16"/>
                <w:szCs w:val="16"/>
              </w:rPr>
            </w:pPr>
            <w:r w:rsidRPr="00F32F53">
              <w:rPr>
                <w:color w:val="000000"/>
                <w:sz w:val="16"/>
                <w:szCs w:val="16"/>
              </w:rPr>
              <w:t>Training RMSE</w:t>
            </w:r>
          </w:p>
        </w:tc>
        <w:tc>
          <w:tcPr>
            <w:tcW w:w="2789" w:type="dxa"/>
            <w:vAlign w:val="center"/>
          </w:tcPr>
          <w:p w14:paraId="393814B7" w14:textId="77777777" w:rsidR="00F32F53" w:rsidRPr="00F32F53" w:rsidRDefault="00F32F53" w:rsidP="00E43530">
            <w:pPr>
              <w:jc w:val="center"/>
              <w:rPr>
                <w:color w:val="000000"/>
                <w:sz w:val="16"/>
                <w:szCs w:val="16"/>
              </w:rPr>
            </w:pPr>
            <w:r w:rsidRPr="00F32F53">
              <w:rPr>
                <w:color w:val="000000"/>
                <w:sz w:val="16"/>
                <w:szCs w:val="16"/>
              </w:rPr>
              <w:t>2.75e-002</w:t>
            </w:r>
          </w:p>
        </w:tc>
        <w:tc>
          <w:tcPr>
            <w:tcW w:w="2894" w:type="dxa"/>
            <w:vAlign w:val="center"/>
          </w:tcPr>
          <w:p w14:paraId="377F853A" w14:textId="77777777" w:rsidR="00F32F53" w:rsidRPr="00F32F53" w:rsidRDefault="00F32F53" w:rsidP="00E43530">
            <w:pPr>
              <w:autoSpaceDE w:val="0"/>
              <w:autoSpaceDN w:val="0"/>
              <w:adjustRightInd w:val="0"/>
              <w:jc w:val="center"/>
              <w:rPr>
                <w:noProof/>
                <w:color w:val="000000"/>
                <w:sz w:val="16"/>
                <w:szCs w:val="16"/>
              </w:rPr>
            </w:pPr>
            <w:r w:rsidRPr="00F32F53">
              <w:rPr>
                <w:color w:val="000000"/>
                <w:sz w:val="16"/>
                <w:szCs w:val="16"/>
              </w:rPr>
              <w:t>2.1</w:t>
            </w:r>
            <w:r w:rsidRPr="00F32F53">
              <w:rPr>
                <w:rFonts w:hint="eastAsia"/>
                <w:color w:val="000000"/>
                <w:sz w:val="16"/>
                <w:szCs w:val="16"/>
              </w:rPr>
              <w:t>6</w:t>
            </w:r>
            <w:r w:rsidRPr="00F32F53">
              <w:rPr>
                <w:color w:val="000000"/>
                <w:sz w:val="16"/>
                <w:szCs w:val="16"/>
              </w:rPr>
              <w:t>e-002</w:t>
            </w:r>
          </w:p>
        </w:tc>
      </w:tr>
      <w:tr w:rsidR="00F32F53" w:rsidRPr="006E3C05" w14:paraId="02957549" w14:textId="77777777" w:rsidTr="0028545A">
        <w:trPr>
          <w:trHeight w:val="272"/>
        </w:trPr>
        <w:tc>
          <w:tcPr>
            <w:tcW w:w="2789" w:type="dxa"/>
            <w:vAlign w:val="center"/>
          </w:tcPr>
          <w:p w14:paraId="149090B2" w14:textId="77777777" w:rsidR="00F32F53" w:rsidRPr="00F32F53" w:rsidRDefault="00F32F53" w:rsidP="0028545A">
            <w:pPr>
              <w:autoSpaceDE w:val="0"/>
              <w:autoSpaceDN w:val="0"/>
              <w:adjustRightInd w:val="0"/>
              <w:jc w:val="center"/>
              <w:rPr>
                <w:noProof/>
                <w:color w:val="000000"/>
                <w:sz w:val="16"/>
                <w:szCs w:val="16"/>
              </w:rPr>
            </w:pPr>
            <w:r w:rsidRPr="00F32F53">
              <w:rPr>
                <w:color w:val="000000"/>
                <w:sz w:val="16"/>
                <w:szCs w:val="16"/>
              </w:rPr>
              <w:t>Testing RMSE</w:t>
            </w:r>
          </w:p>
        </w:tc>
        <w:tc>
          <w:tcPr>
            <w:tcW w:w="2789" w:type="dxa"/>
            <w:vAlign w:val="center"/>
          </w:tcPr>
          <w:p w14:paraId="090BB16B" w14:textId="77777777" w:rsidR="00F32F53" w:rsidRPr="00F32F53" w:rsidRDefault="00F32F53" w:rsidP="00E43530">
            <w:pPr>
              <w:jc w:val="center"/>
              <w:rPr>
                <w:color w:val="000000"/>
                <w:sz w:val="16"/>
                <w:szCs w:val="16"/>
              </w:rPr>
            </w:pPr>
            <w:r w:rsidRPr="00F32F53">
              <w:rPr>
                <w:color w:val="000000"/>
                <w:sz w:val="16"/>
                <w:szCs w:val="16"/>
              </w:rPr>
              <w:t>3.06e-002</w:t>
            </w:r>
          </w:p>
        </w:tc>
        <w:tc>
          <w:tcPr>
            <w:tcW w:w="2894" w:type="dxa"/>
            <w:vAlign w:val="center"/>
          </w:tcPr>
          <w:p w14:paraId="20A2048E" w14:textId="77777777" w:rsidR="00F32F53" w:rsidRPr="00F32F53" w:rsidRDefault="00F32F53" w:rsidP="00E43530">
            <w:pPr>
              <w:autoSpaceDE w:val="0"/>
              <w:autoSpaceDN w:val="0"/>
              <w:adjustRightInd w:val="0"/>
              <w:jc w:val="center"/>
              <w:rPr>
                <w:noProof/>
                <w:color w:val="000000"/>
                <w:sz w:val="16"/>
                <w:szCs w:val="16"/>
              </w:rPr>
            </w:pPr>
            <w:r w:rsidRPr="00F32F53">
              <w:rPr>
                <w:color w:val="000000"/>
                <w:sz w:val="16"/>
                <w:szCs w:val="16"/>
              </w:rPr>
              <w:t>2.34e-002</w:t>
            </w:r>
          </w:p>
        </w:tc>
      </w:tr>
    </w:tbl>
    <w:p w14:paraId="1F4956FD" w14:textId="77777777" w:rsidR="00AA5C7C" w:rsidRDefault="00F32F53" w:rsidP="00F32F53">
      <w:pPr>
        <w:autoSpaceDE w:val="0"/>
        <w:autoSpaceDN w:val="0"/>
        <w:adjustRightInd w:val="0"/>
        <w:jc w:val="center"/>
        <w:rPr>
          <w:smallCaps/>
          <w:sz w:val="16"/>
          <w:szCs w:val="16"/>
          <w:lang w:eastAsia="zh-TW"/>
        </w:rPr>
      </w:pPr>
      <w:bookmarkStart w:id="303" w:name="_elm0000f7"/>
      <w:bookmarkStart w:id="304" w:name="_elm0000f8"/>
      <w:r w:rsidRPr="00F32F53">
        <w:rPr>
          <w:noProof/>
          <w:color w:val="000000"/>
          <w:sz w:val="16"/>
          <w:szCs w:val="16"/>
        </w:rPr>
        <w:t>T</w:t>
      </w:r>
      <w:r w:rsidRPr="00AA5C7C">
        <w:rPr>
          <w:smallCaps/>
          <w:sz w:val="16"/>
          <w:szCs w:val="16"/>
        </w:rPr>
        <w:t xml:space="preserve">able </w:t>
      </w:r>
      <w:bookmarkStart w:id="305" w:name="_elm0000f9"/>
      <w:r w:rsidRPr="00AA5C7C">
        <w:rPr>
          <w:smallCaps/>
          <w:sz w:val="16"/>
          <w:szCs w:val="16"/>
        </w:rPr>
        <w:t>4</w:t>
      </w:r>
      <w:bookmarkEnd w:id="304"/>
      <w:bookmarkEnd w:id="305"/>
      <w:r w:rsidRPr="00AA5C7C">
        <w:rPr>
          <w:smallCaps/>
          <w:sz w:val="16"/>
          <w:szCs w:val="16"/>
        </w:rPr>
        <w:t xml:space="preserve">. </w:t>
      </w:r>
      <w:bookmarkEnd w:id="303"/>
    </w:p>
    <w:p w14:paraId="1DEBE55E" w14:textId="5B9AFA68" w:rsidR="00F32F53" w:rsidRPr="00F32F53" w:rsidRDefault="00F32F53" w:rsidP="00F32F53">
      <w:pPr>
        <w:autoSpaceDE w:val="0"/>
        <w:autoSpaceDN w:val="0"/>
        <w:adjustRightInd w:val="0"/>
        <w:jc w:val="center"/>
        <w:rPr>
          <w:sz w:val="16"/>
          <w:szCs w:val="16"/>
        </w:rPr>
      </w:pPr>
      <w:bookmarkStart w:id="306" w:name="_elm0000fa"/>
      <w:r w:rsidRPr="00F32F53">
        <w:rPr>
          <w:noProof/>
          <w:color w:val="000000"/>
          <w:sz w:val="16"/>
          <w:szCs w:val="16"/>
        </w:rPr>
        <w:t xml:space="preserve">Performances of </w:t>
      </w:r>
      <w:r w:rsidRPr="00F32F53">
        <w:rPr>
          <w:color w:val="000000"/>
          <w:sz w:val="16"/>
          <w:szCs w:val="16"/>
        </w:rPr>
        <w:t>BPDFS and FCMAC</w:t>
      </w:r>
      <w:r w:rsidRPr="00F32F53">
        <w:rPr>
          <w:noProof/>
          <w:color w:val="000000"/>
          <w:sz w:val="16"/>
          <w:szCs w:val="16"/>
        </w:rPr>
        <w:t xml:space="preserve"> used for chaotic sequence prediction</w:t>
      </w:r>
      <w:bookmarkEnd w:id="306"/>
    </w:p>
    <w:tbl>
      <w:tblPr>
        <w:tblW w:w="47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9"/>
        <w:gridCol w:w="1944"/>
        <w:gridCol w:w="1457"/>
      </w:tblGrid>
      <w:tr w:rsidR="00F32F53" w:rsidRPr="0004482E" w14:paraId="26393BD3" w14:textId="77777777" w:rsidTr="00F32F53">
        <w:trPr>
          <w:trHeight w:val="562"/>
          <w:jc w:val="center"/>
        </w:trPr>
        <w:tc>
          <w:tcPr>
            <w:tcW w:w="1619" w:type="pct"/>
            <w:vAlign w:val="center"/>
          </w:tcPr>
          <w:p w14:paraId="7DCAFEBE" w14:textId="77777777" w:rsidR="00F32F53" w:rsidRPr="00F32F53" w:rsidRDefault="00F32F53" w:rsidP="00C635CF">
            <w:pPr>
              <w:jc w:val="center"/>
              <w:rPr>
                <w:color w:val="000000"/>
                <w:sz w:val="16"/>
                <w:szCs w:val="16"/>
              </w:rPr>
            </w:pPr>
            <w:r w:rsidRPr="00F32F53">
              <w:rPr>
                <w:noProof/>
                <w:color w:val="000000"/>
                <w:sz w:val="16"/>
                <w:szCs w:val="16"/>
              </w:rPr>
              <w:t>Model</w:t>
            </w:r>
            <w:r w:rsidRPr="00F32F53">
              <w:rPr>
                <w:color w:val="000000"/>
                <w:sz w:val="16"/>
                <w:szCs w:val="16"/>
              </w:rPr>
              <w:t>s</w:t>
            </w:r>
          </w:p>
        </w:tc>
        <w:tc>
          <w:tcPr>
            <w:tcW w:w="1932" w:type="pct"/>
            <w:vAlign w:val="center"/>
          </w:tcPr>
          <w:p w14:paraId="6F9BB6AE" w14:textId="77777777" w:rsidR="00F32F53" w:rsidRPr="00F32F53" w:rsidRDefault="00F32F53" w:rsidP="00C635CF">
            <w:pPr>
              <w:jc w:val="center"/>
              <w:rPr>
                <w:color w:val="000000"/>
                <w:sz w:val="16"/>
                <w:szCs w:val="16"/>
              </w:rPr>
            </w:pPr>
            <w:r w:rsidRPr="00F32F53">
              <w:rPr>
                <w:color w:val="000000"/>
                <w:sz w:val="16"/>
                <w:szCs w:val="16"/>
              </w:rPr>
              <w:t>FCMAC [22]</w:t>
            </w:r>
          </w:p>
        </w:tc>
        <w:tc>
          <w:tcPr>
            <w:tcW w:w="1448" w:type="pct"/>
            <w:vAlign w:val="center"/>
          </w:tcPr>
          <w:p w14:paraId="43BC348F" w14:textId="77777777" w:rsidR="00F32F53" w:rsidRPr="00F32F53" w:rsidRDefault="00F32F53" w:rsidP="00C635CF">
            <w:pPr>
              <w:jc w:val="center"/>
              <w:rPr>
                <w:color w:val="000000"/>
                <w:sz w:val="16"/>
                <w:szCs w:val="16"/>
              </w:rPr>
            </w:pPr>
            <w:r w:rsidRPr="00F32F53">
              <w:rPr>
                <w:color w:val="000000"/>
                <w:sz w:val="16"/>
                <w:szCs w:val="16"/>
              </w:rPr>
              <w:t>BPDFS</w:t>
            </w:r>
          </w:p>
        </w:tc>
      </w:tr>
      <w:tr w:rsidR="00F32F53" w:rsidRPr="0004482E" w14:paraId="2E563D73" w14:textId="77777777" w:rsidTr="00F32F53">
        <w:trPr>
          <w:trHeight w:val="419"/>
          <w:jc w:val="center"/>
        </w:trPr>
        <w:tc>
          <w:tcPr>
            <w:tcW w:w="1619" w:type="pct"/>
            <w:vAlign w:val="center"/>
          </w:tcPr>
          <w:p w14:paraId="7CB8DA60" w14:textId="77777777" w:rsidR="00F32F53" w:rsidRPr="00F32F53" w:rsidRDefault="00F32F53" w:rsidP="00C635CF">
            <w:pPr>
              <w:jc w:val="center"/>
              <w:rPr>
                <w:color w:val="000000"/>
                <w:sz w:val="16"/>
                <w:szCs w:val="16"/>
              </w:rPr>
            </w:pPr>
            <w:r w:rsidRPr="00F32F53">
              <w:rPr>
                <w:color w:val="000000"/>
                <w:sz w:val="16"/>
                <w:szCs w:val="16"/>
              </w:rPr>
              <w:t>Number of parameters</w:t>
            </w:r>
          </w:p>
        </w:tc>
        <w:tc>
          <w:tcPr>
            <w:tcW w:w="1932" w:type="pct"/>
            <w:vAlign w:val="center"/>
          </w:tcPr>
          <w:p w14:paraId="5A9E9513" w14:textId="77777777" w:rsidR="00F32F53" w:rsidRPr="00F32F53" w:rsidRDefault="00F32F53" w:rsidP="00E43530">
            <w:pPr>
              <w:jc w:val="center"/>
              <w:rPr>
                <w:color w:val="000000"/>
                <w:sz w:val="16"/>
                <w:szCs w:val="16"/>
              </w:rPr>
            </w:pPr>
            <w:r w:rsidRPr="00F32F53">
              <w:rPr>
                <w:color w:val="000000"/>
                <w:sz w:val="16"/>
                <w:szCs w:val="16"/>
              </w:rPr>
              <w:t>112</w:t>
            </w:r>
          </w:p>
        </w:tc>
        <w:tc>
          <w:tcPr>
            <w:tcW w:w="1448" w:type="pct"/>
            <w:vAlign w:val="center"/>
          </w:tcPr>
          <w:p w14:paraId="10C9F204" w14:textId="77777777" w:rsidR="00F32F53" w:rsidRPr="00F32F53" w:rsidRDefault="00F32F53" w:rsidP="00C635CF">
            <w:pPr>
              <w:jc w:val="center"/>
              <w:rPr>
                <w:color w:val="000000"/>
                <w:sz w:val="16"/>
                <w:szCs w:val="16"/>
              </w:rPr>
            </w:pPr>
            <w:r w:rsidRPr="00F32F53">
              <w:rPr>
                <w:color w:val="000000"/>
                <w:sz w:val="16"/>
                <w:szCs w:val="16"/>
              </w:rPr>
              <w:t>81</w:t>
            </w:r>
          </w:p>
        </w:tc>
      </w:tr>
      <w:tr w:rsidR="00F32F53" w:rsidRPr="0004482E" w14:paraId="0A3A1A2F" w14:textId="77777777" w:rsidTr="00F32F53">
        <w:trPr>
          <w:trHeight w:val="387"/>
          <w:jc w:val="center"/>
        </w:trPr>
        <w:tc>
          <w:tcPr>
            <w:tcW w:w="1619" w:type="pct"/>
            <w:vAlign w:val="center"/>
          </w:tcPr>
          <w:p w14:paraId="3D802EE2" w14:textId="77777777" w:rsidR="00F32F53" w:rsidRPr="00F32F53" w:rsidRDefault="00F32F53" w:rsidP="00C635CF">
            <w:pPr>
              <w:jc w:val="center"/>
              <w:rPr>
                <w:color w:val="000000"/>
                <w:sz w:val="16"/>
                <w:szCs w:val="16"/>
              </w:rPr>
            </w:pPr>
            <w:r w:rsidRPr="00F32F53">
              <w:rPr>
                <w:color w:val="000000"/>
                <w:sz w:val="16"/>
                <w:szCs w:val="16"/>
              </w:rPr>
              <w:t>Epoch</w:t>
            </w:r>
          </w:p>
        </w:tc>
        <w:tc>
          <w:tcPr>
            <w:tcW w:w="1932" w:type="pct"/>
            <w:vAlign w:val="center"/>
          </w:tcPr>
          <w:p w14:paraId="7993603A" w14:textId="77777777" w:rsidR="00F32F53" w:rsidRPr="00F32F53" w:rsidRDefault="00F32F53" w:rsidP="00E43530">
            <w:pPr>
              <w:jc w:val="center"/>
              <w:rPr>
                <w:color w:val="000000"/>
                <w:sz w:val="16"/>
                <w:szCs w:val="16"/>
              </w:rPr>
            </w:pPr>
            <w:r w:rsidRPr="00F32F53">
              <w:rPr>
                <w:color w:val="000000"/>
                <w:sz w:val="16"/>
                <w:szCs w:val="16"/>
              </w:rPr>
              <w:t>100</w:t>
            </w:r>
          </w:p>
        </w:tc>
        <w:tc>
          <w:tcPr>
            <w:tcW w:w="1448" w:type="pct"/>
            <w:vAlign w:val="center"/>
          </w:tcPr>
          <w:p w14:paraId="25DF7FE4" w14:textId="77777777" w:rsidR="00F32F53" w:rsidRPr="00F32F53" w:rsidRDefault="00F32F53" w:rsidP="00E43530">
            <w:pPr>
              <w:jc w:val="center"/>
              <w:rPr>
                <w:color w:val="000000"/>
                <w:sz w:val="16"/>
                <w:szCs w:val="16"/>
              </w:rPr>
            </w:pPr>
            <w:r w:rsidRPr="00F32F53">
              <w:rPr>
                <w:color w:val="000000"/>
                <w:sz w:val="16"/>
                <w:szCs w:val="16"/>
              </w:rPr>
              <w:t>100</w:t>
            </w:r>
          </w:p>
        </w:tc>
      </w:tr>
      <w:tr w:rsidR="00F32F53" w:rsidRPr="0004482E" w14:paraId="098FEFC2" w14:textId="77777777" w:rsidTr="00F32F53">
        <w:trPr>
          <w:trHeight w:val="296"/>
          <w:jc w:val="center"/>
        </w:trPr>
        <w:tc>
          <w:tcPr>
            <w:tcW w:w="1619" w:type="pct"/>
            <w:vAlign w:val="center"/>
          </w:tcPr>
          <w:p w14:paraId="720B3412" w14:textId="77777777" w:rsidR="00F32F53" w:rsidRPr="00F32F53" w:rsidRDefault="00F32F53" w:rsidP="00C635CF">
            <w:pPr>
              <w:jc w:val="center"/>
              <w:rPr>
                <w:color w:val="000000"/>
                <w:sz w:val="16"/>
                <w:szCs w:val="16"/>
              </w:rPr>
            </w:pPr>
            <w:r w:rsidRPr="00F32F53">
              <w:rPr>
                <w:color w:val="000000"/>
                <w:sz w:val="16"/>
                <w:szCs w:val="16"/>
              </w:rPr>
              <w:t>Average MSE</w:t>
            </w:r>
          </w:p>
        </w:tc>
        <w:tc>
          <w:tcPr>
            <w:tcW w:w="1932" w:type="pct"/>
            <w:vAlign w:val="center"/>
          </w:tcPr>
          <w:p w14:paraId="32D97CD1" w14:textId="77777777" w:rsidR="00F32F53" w:rsidRPr="00F32F53" w:rsidRDefault="00F32F53" w:rsidP="00E43530">
            <w:pPr>
              <w:jc w:val="center"/>
              <w:rPr>
                <w:color w:val="000000"/>
                <w:sz w:val="16"/>
                <w:szCs w:val="16"/>
              </w:rPr>
            </w:pPr>
            <w:r w:rsidRPr="00F32F53">
              <w:rPr>
                <w:color w:val="000000"/>
                <w:sz w:val="16"/>
                <w:szCs w:val="16"/>
              </w:rPr>
              <w:t>0.0141</w:t>
            </w:r>
          </w:p>
        </w:tc>
        <w:tc>
          <w:tcPr>
            <w:tcW w:w="1448" w:type="pct"/>
            <w:vAlign w:val="center"/>
          </w:tcPr>
          <w:p w14:paraId="5C963584" w14:textId="77777777" w:rsidR="00F32F53" w:rsidRPr="00F32F53" w:rsidRDefault="00F32F53" w:rsidP="00E43530">
            <w:pPr>
              <w:jc w:val="center"/>
              <w:rPr>
                <w:color w:val="000000"/>
                <w:sz w:val="16"/>
                <w:szCs w:val="16"/>
              </w:rPr>
            </w:pPr>
            <w:r w:rsidRPr="00F32F53">
              <w:rPr>
                <w:color w:val="000000"/>
                <w:sz w:val="16"/>
                <w:szCs w:val="16"/>
              </w:rPr>
              <w:t>0.0075</w:t>
            </w:r>
          </w:p>
        </w:tc>
      </w:tr>
    </w:tbl>
    <w:p w14:paraId="4FD48A9F" w14:textId="77777777" w:rsidR="00AA5C7C" w:rsidRPr="00AD0A18" w:rsidRDefault="00AA5C7C" w:rsidP="00AA5C7C">
      <w:pPr>
        <w:autoSpaceDE w:val="0"/>
        <w:autoSpaceDN w:val="0"/>
        <w:adjustRightInd w:val="0"/>
        <w:spacing w:line="252" w:lineRule="auto"/>
        <w:ind w:firstLine="202"/>
        <w:rPr>
          <w:noProof/>
          <w:color w:val="000000"/>
          <w:szCs w:val="24"/>
        </w:rPr>
      </w:pPr>
      <w:bookmarkStart w:id="307" w:name="_elm0000fb"/>
      <w:bookmarkStart w:id="308" w:name="_elm0000fc"/>
      <w:r w:rsidRPr="00AD0A18">
        <w:rPr>
          <w:b/>
          <w:color w:val="000000"/>
        </w:rPr>
        <w:t xml:space="preserve">Example 2: </w:t>
      </w:r>
      <w:bookmarkEnd w:id="308"/>
      <w:r w:rsidRPr="00AD0A18">
        <w:rPr>
          <w:noProof/>
          <w:color w:val="000000"/>
          <w:szCs w:val="24"/>
        </w:rPr>
        <w:t>Th</w:t>
      </w:r>
      <w:r>
        <w:rPr>
          <w:rFonts w:hint="eastAsia"/>
          <w:noProof/>
          <w:color w:val="000000"/>
          <w:szCs w:val="24"/>
        </w:rPr>
        <w:t>e second</w:t>
      </w:r>
      <w:r w:rsidRPr="00AD0A18">
        <w:rPr>
          <w:noProof/>
          <w:color w:val="000000"/>
          <w:szCs w:val="24"/>
        </w:rPr>
        <w:t xml:space="preserve"> example </w:t>
      </w:r>
      <w:r>
        <w:rPr>
          <w:rFonts w:hint="eastAsia"/>
          <w:noProof/>
          <w:color w:val="000000"/>
          <w:szCs w:val="24"/>
        </w:rPr>
        <w:t xml:space="preserve">is a </w:t>
      </w:r>
      <w:r w:rsidRPr="00AD0A18">
        <w:rPr>
          <w:noProof/>
          <w:color w:val="000000"/>
          <w:szCs w:val="24"/>
        </w:rPr>
        <w:t xml:space="preserve">nonlinear model </w:t>
      </w:r>
      <w:r>
        <w:rPr>
          <w:rFonts w:hint="eastAsia"/>
          <w:noProof/>
          <w:color w:val="000000"/>
          <w:szCs w:val="24"/>
        </w:rPr>
        <w:t>used in [30, 31]</w:t>
      </w:r>
      <w:r w:rsidRPr="00AD0A18">
        <w:rPr>
          <w:noProof/>
          <w:color w:val="000000"/>
          <w:szCs w:val="24"/>
        </w:rPr>
        <w:t xml:space="preserve">. The </w:t>
      </w:r>
      <w:r>
        <w:rPr>
          <w:rFonts w:hint="eastAsia"/>
          <w:noProof/>
          <w:color w:val="000000"/>
          <w:szCs w:val="24"/>
        </w:rPr>
        <w:t>model i</w:t>
      </w:r>
      <w:r w:rsidRPr="00AD0A18">
        <w:rPr>
          <w:noProof/>
          <w:color w:val="000000"/>
          <w:szCs w:val="24"/>
        </w:rPr>
        <w:t xml:space="preserve">s </w:t>
      </w:r>
      <w:bookmarkEnd w:id="307"/>
    </w:p>
    <w:bookmarkStart w:id="309" w:name="_elm0000fd"/>
    <w:bookmarkStart w:id="310" w:name="_elm000179"/>
    <w:p w14:paraId="27D6CDA8" w14:textId="32E366C6" w:rsidR="00AA5C7C" w:rsidRPr="00AD0A18" w:rsidRDefault="0028545A" w:rsidP="00AA5C7C">
      <w:pPr>
        <w:autoSpaceDE w:val="0"/>
        <w:autoSpaceDN w:val="0"/>
        <w:adjustRightInd w:val="0"/>
        <w:spacing w:line="252" w:lineRule="auto"/>
        <w:jc w:val="right"/>
        <w:rPr>
          <w:noProof/>
          <w:color w:val="000000"/>
        </w:rPr>
      </w:pPr>
      <w:r w:rsidRPr="00AD0A18">
        <w:rPr>
          <w:noProof/>
          <w:color w:val="000000"/>
          <w:position w:val="-34"/>
        </w:rPr>
        <w:object w:dxaOrig="5140" w:dyaOrig="800" w14:anchorId="2EF236F9">
          <v:shape id="_x0000_i1096" type="#_x0000_t75" style="width:222.5pt;height:36pt;mso-position-horizontal:absolute" o:ole="">
            <v:imagedata r:id="rId151" o:title=""/>
          </v:shape>
          <o:OLEObject Type="Embed" ProgID="Equation.DSMT4" ShapeID="_x0000_i1096" DrawAspect="Content" ObjectID="_1802513173" r:id="rId152"/>
        </w:object>
      </w:r>
      <w:bookmarkEnd w:id="310"/>
      <w:r w:rsidR="00AA5C7C">
        <w:rPr>
          <w:rFonts w:hint="eastAsia"/>
          <w:noProof/>
          <w:color w:val="000000"/>
        </w:rPr>
        <w:t>.</w:t>
      </w:r>
      <w:r w:rsidR="00AA5C7C">
        <w:rPr>
          <w:noProof/>
          <w:color w:val="000000"/>
        </w:rPr>
        <w:t>(</w:t>
      </w:r>
      <w:bookmarkStart w:id="311" w:name="_elm0000fe"/>
      <w:r w:rsidR="00AA5C7C">
        <w:rPr>
          <w:noProof/>
          <w:color w:val="000000"/>
        </w:rPr>
        <w:t>1</w:t>
      </w:r>
      <w:r w:rsidR="00AA5C7C">
        <w:rPr>
          <w:rFonts w:hint="eastAsia"/>
          <w:noProof/>
          <w:color w:val="000000"/>
        </w:rPr>
        <w:t>6</w:t>
      </w:r>
      <w:bookmarkEnd w:id="311"/>
      <w:r w:rsidR="00AA5C7C" w:rsidRPr="00AD0A18">
        <w:rPr>
          <w:noProof/>
          <w:color w:val="000000"/>
        </w:rPr>
        <w:t>)</w:t>
      </w:r>
      <w:bookmarkEnd w:id="309"/>
    </w:p>
    <w:p w14:paraId="769C5BFA" w14:textId="77777777" w:rsidR="00AA5C7C" w:rsidRPr="00AD0A18" w:rsidRDefault="00AA5C7C" w:rsidP="00AA5C7C">
      <w:pPr>
        <w:spacing w:line="252" w:lineRule="auto"/>
        <w:rPr>
          <w:noProof/>
          <w:color w:val="000000"/>
        </w:rPr>
      </w:pPr>
      <w:bookmarkStart w:id="312" w:name="_elm0000ff"/>
      <w:r>
        <w:rPr>
          <w:rFonts w:hint="eastAsia"/>
          <w:noProof/>
          <w:color w:val="000000"/>
          <w:szCs w:val="24"/>
        </w:rPr>
        <w:t>Same as used in [30, 31],</w:t>
      </w:r>
      <w:r w:rsidRPr="00AD0A18">
        <w:rPr>
          <w:noProof/>
          <w:color w:val="000000"/>
          <w:szCs w:val="24"/>
        </w:rPr>
        <w:t xml:space="preserve"> </w:t>
      </w:r>
      <w:r w:rsidRPr="00AD0A18">
        <w:rPr>
          <w:noProof/>
          <w:color w:val="000000"/>
        </w:rPr>
        <w:t xml:space="preserve">the </w:t>
      </w:r>
      <w:r>
        <w:rPr>
          <w:rFonts w:hint="eastAsia"/>
          <w:noProof/>
          <w:color w:val="000000"/>
        </w:rPr>
        <w:t xml:space="preserve">input </w:t>
      </w:r>
      <w:r w:rsidRPr="00AD0A18">
        <w:rPr>
          <w:noProof/>
          <w:color w:val="000000"/>
          <w:szCs w:val="24"/>
        </w:rPr>
        <w:t>signal</w:t>
      </w:r>
      <w:r>
        <w:rPr>
          <w:rFonts w:hint="eastAsia"/>
          <w:noProof/>
          <w:color w:val="000000"/>
          <w:szCs w:val="24"/>
        </w:rPr>
        <w:t xml:space="preserve"> in the </w:t>
      </w:r>
      <w:r w:rsidRPr="00AD0A18">
        <w:rPr>
          <w:noProof/>
          <w:color w:val="000000"/>
        </w:rPr>
        <w:t xml:space="preserve">training </w:t>
      </w:r>
      <w:r>
        <w:rPr>
          <w:rFonts w:hint="eastAsia"/>
          <w:noProof/>
          <w:color w:val="000000"/>
        </w:rPr>
        <w:t xml:space="preserve">process </w:t>
      </w:r>
      <w:r>
        <w:rPr>
          <w:rFonts w:hint="eastAsia"/>
          <w:noProof/>
          <w:color w:val="000000"/>
          <w:szCs w:val="24"/>
        </w:rPr>
        <w:t>is</w:t>
      </w:r>
      <w:bookmarkEnd w:id="312"/>
    </w:p>
    <w:bookmarkStart w:id="313" w:name="_elm000100"/>
    <w:bookmarkStart w:id="314" w:name="_elm00017a"/>
    <w:p w14:paraId="67817DA1" w14:textId="56A0F433" w:rsidR="00AA5C7C" w:rsidRPr="00AD0A18" w:rsidRDefault="00AA5C7C" w:rsidP="00AA5C7C">
      <w:pPr>
        <w:autoSpaceDE w:val="0"/>
        <w:autoSpaceDN w:val="0"/>
        <w:adjustRightInd w:val="0"/>
        <w:spacing w:line="252" w:lineRule="auto"/>
        <w:jc w:val="right"/>
        <w:rPr>
          <w:noProof/>
          <w:color w:val="000000"/>
          <w:szCs w:val="24"/>
        </w:rPr>
      </w:pPr>
      <w:r w:rsidRPr="00AD0A18">
        <w:rPr>
          <w:noProof/>
          <w:color w:val="000000"/>
          <w:position w:val="-82"/>
        </w:rPr>
        <w:object w:dxaOrig="3800" w:dyaOrig="1760" w14:anchorId="1D33A7EE">
          <v:shape id="_x0000_i1097" type="#_x0000_t75" style="width:170.5pt;height:79pt;mso-position-horizontal:absolute" o:ole="">
            <v:imagedata r:id="rId153" o:title=""/>
          </v:shape>
          <o:OLEObject Type="Embed" ProgID="Equation.DSMT4" ShapeID="_x0000_i1097" DrawAspect="Content" ObjectID="_1802513174" r:id="rId154"/>
        </w:object>
      </w:r>
      <w:bookmarkEnd w:id="314"/>
      <w:r w:rsidR="00902E0D">
        <w:rPr>
          <w:noProof/>
          <w:color w:val="000000"/>
        </w:rPr>
        <w:t xml:space="preserve">.         </w:t>
      </w:r>
      <w:r>
        <w:rPr>
          <w:noProof/>
          <w:color w:val="000000"/>
        </w:rPr>
        <w:t xml:space="preserve">  (</w:t>
      </w:r>
      <w:bookmarkStart w:id="315" w:name="_elm000101"/>
      <w:r>
        <w:rPr>
          <w:noProof/>
          <w:color w:val="000000"/>
        </w:rPr>
        <w:t>1</w:t>
      </w:r>
      <w:r>
        <w:rPr>
          <w:rFonts w:hint="eastAsia"/>
          <w:noProof/>
          <w:color w:val="000000"/>
        </w:rPr>
        <w:t>7</w:t>
      </w:r>
      <w:bookmarkEnd w:id="315"/>
      <w:r w:rsidRPr="00AD0A18">
        <w:rPr>
          <w:noProof/>
          <w:color w:val="000000"/>
        </w:rPr>
        <w:t xml:space="preserve">) </w:t>
      </w:r>
      <w:bookmarkEnd w:id="313"/>
    </w:p>
    <w:p w14:paraId="6DBD7469" w14:textId="77777777" w:rsidR="00AA5C7C" w:rsidRPr="00AD0A18" w:rsidRDefault="00AA5C7C" w:rsidP="00AA5C7C">
      <w:pPr>
        <w:autoSpaceDE w:val="0"/>
        <w:autoSpaceDN w:val="0"/>
        <w:adjustRightInd w:val="0"/>
        <w:spacing w:line="252" w:lineRule="auto"/>
        <w:rPr>
          <w:noProof/>
          <w:color w:val="000000"/>
          <w:szCs w:val="24"/>
        </w:rPr>
      </w:pPr>
      <w:bookmarkStart w:id="316" w:name="_elm000102"/>
      <w:r>
        <w:rPr>
          <w:rFonts w:hint="eastAsia"/>
          <w:noProof/>
          <w:color w:val="000000"/>
          <w:szCs w:val="24"/>
        </w:rPr>
        <w:t>and t</w:t>
      </w:r>
      <w:r w:rsidRPr="00AD0A18">
        <w:rPr>
          <w:noProof/>
          <w:color w:val="000000"/>
          <w:szCs w:val="24"/>
        </w:rPr>
        <w:t xml:space="preserve">he </w:t>
      </w:r>
      <w:r>
        <w:rPr>
          <w:rFonts w:hint="eastAsia"/>
          <w:noProof/>
          <w:color w:val="000000"/>
          <w:szCs w:val="24"/>
        </w:rPr>
        <w:t xml:space="preserve">input </w:t>
      </w:r>
      <w:r w:rsidRPr="00AD0A18">
        <w:rPr>
          <w:noProof/>
          <w:color w:val="000000"/>
          <w:szCs w:val="24"/>
        </w:rPr>
        <w:t>s</w:t>
      </w:r>
      <w:r>
        <w:rPr>
          <w:noProof/>
          <w:color w:val="000000"/>
          <w:szCs w:val="24"/>
        </w:rPr>
        <w:t>ignal</w:t>
      </w:r>
      <w:r>
        <w:rPr>
          <w:rFonts w:hint="eastAsia"/>
          <w:noProof/>
          <w:color w:val="000000"/>
          <w:szCs w:val="24"/>
        </w:rPr>
        <w:t xml:space="preserve"> in the testing</w:t>
      </w:r>
      <w:r w:rsidRPr="00AD0A18">
        <w:rPr>
          <w:noProof/>
          <w:color w:val="000000"/>
          <w:szCs w:val="24"/>
        </w:rPr>
        <w:t xml:space="preserve"> </w:t>
      </w:r>
      <w:r>
        <w:rPr>
          <w:rFonts w:hint="eastAsia"/>
          <w:noProof/>
          <w:color w:val="000000"/>
          <w:szCs w:val="24"/>
        </w:rPr>
        <w:t>process is</w:t>
      </w:r>
      <w:r w:rsidRPr="00AD0A18">
        <w:rPr>
          <w:noProof/>
          <w:color w:val="000000"/>
          <w:szCs w:val="24"/>
        </w:rPr>
        <w:t xml:space="preserve"> </w:t>
      </w:r>
      <w:bookmarkEnd w:id="316"/>
    </w:p>
    <w:bookmarkStart w:id="317" w:name="_elm000103"/>
    <w:bookmarkStart w:id="318" w:name="_elm00017b"/>
    <w:p w14:paraId="1827C1B4" w14:textId="0ECECC3E" w:rsidR="00AA5C7C" w:rsidRPr="00AD0A18" w:rsidRDefault="0069157C" w:rsidP="00AA5C7C">
      <w:pPr>
        <w:wordWrap w:val="0"/>
        <w:autoSpaceDE w:val="0"/>
        <w:autoSpaceDN w:val="0"/>
        <w:adjustRightInd w:val="0"/>
        <w:spacing w:line="252" w:lineRule="auto"/>
        <w:jc w:val="right"/>
        <w:rPr>
          <w:noProof/>
          <w:color w:val="000000"/>
          <w:szCs w:val="24"/>
        </w:rPr>
      </w:pPr>
      <w:r w:rsidRPr="00AD0A18">
        <w:rPr>
          <w:noProof/>
          <w:color w:val="000000"/>
          <w:position w:val="-24"/>
        </w:rPr>
        <w:object w:dxaOrig="3300" w:dyaOrig="620" w14:anchorId="61BE1526">
          <v:shape id="_x0000_i1098" type="#_x0000_t75" style="width:145pt;height:28pt;mso-position-horizontal:absolute" o:ole="">
            <v:imagedata r:id="rId155" o:title=""/>
          </v:shape>
          <o:OLEObject Type="Embed" ProgID="Equation.DSMT4" ShapeID="_x0000_i1098" DrawAspect="Content" ObjectID="_1802513175" r:id="rId156"/>
        </w:object>
      </w:r>
      <w:bookmarkEnd w:id="318"/>
      <w:r w:rsidR="00AA5C7C">
        <w:rPr>
          <w:noProof/>
          <w:color w:val="000000"/>
          <w:szCs w:val="24"/>
        </w:rPr>
        <w:t xml:space="preserve">.   </w:t>
      </w:r>
      <w:r w:rsidR="00AA5C7C">
        <w:rPr>
          <w:rFonts w:hint="eastAsia"/>
          <w:noProof/>
          <w:color w:val="000000"/>
          <w:szCs w:val="24"/>
          <w:lang w:eastAsia="zh-TW"/>
        </w:rPr>
        <w:t xml:space="preserve">    </w:t>
      </w:r>
      <w:r w:rsidR="00AA5C7C">
        <w:rPr>
          <w:noProof/>
          <w:color w:val="000000"/>
          <w:szCs w:val="24"/>
        </w:rPr>
        <w:t xml:space="preserve">       (</w:t>
      </w:r>
      <w:bookmarkStart w:id="319" w:name="_elm000104"/>
      <w:r w:rsidR="00AA5C7C">
        <w:rPr>
          <w:noProof/>
          <w:color w:val="000000"/>
          <w:szCs w:val="24"/>
        </w:rPr>
        <w:t>1</w:t>
      </w:r>
      <w:r w:rsidR="00AA5C7C">
        <w:rPr>
          <w:rFonts w:hint="eastAsia"/>
          <w:noProof/>
          <w:color w:val="000000"/>
          <w:szCs w:val="24"/>
        </w:rPr>
        <w:t>8</w:t>
      </w:r>
      <w:bookmarkEnd w:id="319"/>
      <w:r w:rsidR="00AA5C7C" w:rsidRPr="00AD0A18">
        <w:rPr>
          <w:noProof/>
          <w:color w:val="000000"/>
          <w:szCs w:val="24"/>
        </w:rPr>
        <w:t xml:space="preserve">) </w:t>
      </w:r>
      <w:bookmarkEnd w:id="317"/>
    </w:p>
    <w:p w14:paraId="483EDD0C" w14:textId="5DD2B901" w:rsidR="00AA5C7C" w:rsidRDefault="00AA5C7C" w:rsidP="00867560">
      <w:pPr>
        <w:autoSpaceDE w:val="0"/>
        <w:autoSpaceDN w:val="0"/>
        <w:adjustRightInd w:val="0"/>
        <w:spacing w:line="252" w:lineRule="auto"/>
        <w:ind w:firstLine="202"/>
        <w:jc w:val="both"/>
        <w:rPr>
          <w:color w:val="000000"/>
          <w:szCs w:val="24"/>
        </w:rPr>
      </w:pPr>
      <w:bookmarkStart w:id="320" w:name="_elm000105"/>
      <w:r w:rsidRPr="0004482E">
        <w:rPr>
          <w:noProof/>
          <w:color w:val="000000"/>
          <w:szCs w:val="24"/>
        </w:rPr>
        <w:lastRenderedPageBreak/>
        <w:t>T</w:t>
      </w:r>
      <w:r w:rsidRPr="0004482E">
        <w:rPr>
          <w:rFonts w:hint="eastAsia"/>
          <w:noProof/>
          <w:color w:val="000000"/>
          <w:szCs w:val="24"/>
        </w:rPr>
        <w:t xml:space="preserve">he learninig rate is 0.2. The </w:t>
      </w:r>
      <w:r>
        <w:rPr>
          <w:szCs w:val="24"/>
        </w:rPr>
        <w:t>initial value</w:t>
      </w:r>
      <w:r>
        <w:rPr>
          <w:rFonts w:hint="eastAsia"/>
          <w:szCs w:val="24"/>
        </w:rPr>
        <w:t xml:space="preserve"> of </w:t>
      </w:r>
      <w:bookmarkStart w:id="321" w:name="_elm00017c"/>
      <w:r w:rsidRPr="0004482E">
        <w:rPr>
          <w:noProof/>
          <w:color w:val="000000"/>
          <w:position w:val="-14"/>
          <w:szCs w:val="24"/>
        </w:rPr>
        <w:object w:dxaOrig="620" w:dyaOrig="380" w14:anchorId="543E3BC7">
          <v:shape id="_x0000_i1099" type="#_x0000_t75" style="width:28pt;height:16.5pt" o:ole="">
            <v:imagedata r:id="rId157" o:title=""/>
          </v:shape>
          <o:OLEObject Type="Embed" ProgID="Equation.DSMT4" ShapeID="_x0000_i1099" DrawAspect="Content" ObjectID="_1802513176" r:id="rId158"/>
        </w:object>
      </w:r>
      <w:bookmarkEnd w:id="321"/>
      <w:r w:rsidRPr="0004482E">
        <w:rPr>
          <w:rFonts w:hint="eastAsia"/>
          <w:noProof/>
          <w:color w:val="000000"/>
          <w:szCs w:val="24"/>
        </w:rPr>
        <w:t xml:space="preserve"> is 0. </w:t>
      </w:r>
      <w:r w:rsidRPr="0004482E">
        <w:rPr>
          <w:noProof/>
          <w:color w:val="000000"/>
          <w:szCs w:val="24"/>
        </w:rPr>
        <w:t>I</w:t>
      </w:r>
      <w:r w:rsidRPr="0004482E">
        <w:rPr>
          <w:rFonts w:hint="eastAsia"/>
          <w:noProof/>
          <w:color w:val="000000"/>
          <w:szCs w:val="24"/>
        </w:rPr>
        <w:t xml:space="preserve">n the example, </w:t>
      </w:r>
      <w:r w:rsidRPr="00AD0A18">
        <w:rPr>
          <w:noProof/>
          <w:color w:val="000000"/>
          <w:szCs w:val="24"/>
        </w:rPr>
        <w:t xml:space="preserve">1000 </w:t>
      </w:r>
      <w:r>
        <w:rPr>
          <w:rFonts w:hint="eastAsia"/>
          <w:noProof/>
          <w:color w:val="000000"/>
          <w:szCs w:val="24"/>
        </w:rPr>
        <w:t xml:space="preserve">training </w:t>
      </w:r>
      <w:r w:rsidRPr="00AD0A18">
        <w:rPr>
          <w:noProof/>
          <w:color w:val="000000"/>
          <w:szCs w:val="24"/>
        </w:rPr>
        <w:t>patterns</w:t>
      </w:r>
      <w:r>
        <w:rPr>
          <w:rFonts w:hint="eastAsia"/>
          <w:noProof/>
          <w:color w:val="000000"/>
          <w:szCs w:val="24"/>
        </w:rPr>
        <w:t xml:space="preserve"> and </w:t>
      </w:r>
      <w:r w:rsidRPr="00AD0A18">
        <w:rPr>
          <w:noProof/>
          <w:color w:val="000000"/>
          <w:szCs w:val="24"/>
        </w:rPr>
        <w:t xml:space="preserve">1000 </w:t>
      </w:r>
      <w:r>
        <w:rPr>
          <w:rFonts w:hint="eastAsia"/>
          <w:noProof/>
          <w:color w:val="000000"/>
          <w:szCs w:val="24"/>
        </w:rPr>
        <w:t xml:space="preserve">testing </w:t>
      </w:r>
      <w:r w:rsidRPr="00AD0A18">
        <w:rPr>
          <w:noProof/>
          <w:color w:val="000000"/>
          <w:szCs w:val="24"/>
        </w:rPr>
        <w:t xml:space="preserve">patterns </w:t>
      </w:r>
      <w:r>
        <w:rPr>
          <w:rFonts w:hint="eastAsia"/>
          <w:noProof/>
          <w:color w:val="000000"/>
          <w:szCs w:val="24"/>
        </w:rPr>
        <w:t>are generated</w:t>
      </w:r>
      <w:r w:rsidRPr="00AD0A18">
        <w:rPr>
          <w:noProof/>
          <w:color w:val="000000"/>
          <w:szCs w:val="24"/>
        </w:rPr>
        <w:t xml:space="preserve">. </w:t>
      </w:r>
      <w:r>
        <w:rPr>
          <w:rFonts w:hint="eastAsia"/>
          <w:noProof/>
          <w:color w:val="000000"/>
          <w:szCs w:val="24"/>
        </w:rPr>
        <w:t>T</w:t>
      </w:r>
      <w:r w:rsidRPr="00AD0A18">
        <w:rPr>
          <w:noProof/>
          <w:color w:val="000000"/>
          <w:szCs w:val="24"/>
        </w:rPr>
        <w:t xml:space="preserve">he termination condition </w:t>
      </w:r>
      <w:r>
        <w:rPr>
          <w:rFonts w:hint="eastAsia"/>
          <w:noProof/>
          <w:color w:val="000000"/>
          <w:szCs w:val="24"/>
        </w:rPr>
        <w:t xml:space="preserve">is </w:t>
      </w:r>
      <w:r w:rsidRPr="00AD0A18">
        <w:rPr>
          <w:noProof/>
          <w:color w:val="000000"/>
          <w:szCs w:val="24"/>
        </w:rPr>
        <w:t>the error variation</w:t>
      </w:r>
      <w:r>
        <w:rPr>
          <w:rFonts w:hint="eastAsia"/>
          <w:noProof/>
          <w:color w:val="000000"/>
          <w:szCs w:val="24"/>
        </w:rPr>
        <w:t xml:space="preserve"> </w:t>
      </w:r>
      <w:r w:rsidRPr="00AD0A18">
        <w:rPr>
          <w:noProof/>
          <w:color w:val="000000"/>
          <w:szCs w:val="24"/>
        </w:rPr>
        <w:t xml:space="preserve">less than </w:t>
      </w:r>
      <w:r w:rsidRPr="006704EF">
        <w:rPr>
          <w:rStyle w:val="hps"/>
          <w:color w:val="000000"/>
        </w:rPr>
        <w:t>1e</w:t>
      </w:r>
      <w:r w:rsidRPr="006704EF">
        <w:rPr>
          <w:color w:val="000000"/>
        </w:rPr>
        <w:t>-00</w:t>
      </w:r>
      <w:r>
        <w:rPr>
          <w:rFonts w:hint="eastAsia"/>
          <w:color w:val="000000"/>
        </w:rPr>
        <w:t>5</w:t>
      </w:r>
      <w:r>
        <w:rPr>
          <w:rFonts w:hint="eastAsia"/>
          <w:noProof/>
          <w:color w:val="000000"/>
          <w:szCs w:val="24"/>
        </w:rPr>
        <w:t>.</w:t>
      </w:r>
      <w:r w:rsidRPr="00AD0A18">
        <w:rPr>
          <w:color w:val="000000"/>
          <w:szCs w:val="24"/>
        </w:rPr>
        <w:t xml:space="preserve"> </w:t>
      </w:r>
      <w:r>
        <w:rPr>
          <w:rFonts w:hint="eastAsia"/>
          <w:color w:val="000000"/>
          <w:szCs w:val="24"/>
        </w:rPr>
        <w:t xml:space="preserve">The used fuzzy systems are with </w:t>
      </w:r>
      <w:bookmarkStart w:id="322" w:name="_elm00017d"/>
      <w:r w:rsidR="0028545A" w:rsidRPr="00C0327A">
        <w:rPr>
          <w:color w:val="000000"/>
          <w:position w:val="-12"/>
          <w:szCs w:val="24"/>
        </w:rPr>
        <w:object w:dxaOrig="340" w:dyaOrig="360" w14:anchorId="72882D7D">
          <v:shape id="_x0000_i1100" type="#_x0000_t75" style="width:15.5pt;height:16pt" o:ole="">
            <v:imagedata r:id="rId143" o:title=""/>
          </v:shape>
          <o:OLEObject Type="Embed" ProgID="Equation.DSMT4" ShapeID="_x0000_i1100" DrawAspect="Content" ObjectID="_1802513177" r:id="rId159"/>
        </w:object>
      </w:r>
      <w:bookmarkEnd w:id="322"/>
      <w:r w:rsidRPr="00C0327A">
        <w:rPr>
          <w:rFonts w:hint="eastAsia"/>
          <w:color w:val="000000"/>
          <w:szCs w:val="24"/>
        </w:rPr>
        <w:t>=3.</w:t>
      </w:r>
      <w:r>
        <w:rPr>
          <w:rFonts w:hint="eastAsia"/>
          <w:color w:val="000000"/>
          <w:szCs w:val="24"/>
        </w:rPr>
        <w:t xml:space="preserve"> </w:t>
      </w:r>
      <w:bookmarkEnd w:id="320"/>
    </w:p>
    <w:p w14:paraId="2EB2FA37" w14:textId="1AB84788" w:rsidR="00AA5C7C" w:rsidRDefault="00AA5C7C" w:rsidP="00E43530">
      <w:pPr>
        <w:autoSpaceDE w:val="0"/>
        <w:autoSpaceDN w:val="0"/>
        <w:adjustRightInd w:val="0"/>
        <w:spacing w:line="252" w:lineRule="auto"/>
        <w:jc w:val="both"/>
      </w:pPr>
      <w:bookmarkStart w:id="323" w:name="_elm000106"/>
      <w:bookmarkStart w:id="324" w:name="_elm00010f"/>
      <w:r>
        <w:rPr>
          <w:color w:val="000000"/>
          <w:szCs w:val="24"/>
        </w:rPr>
        <w:t xml:space="preserve">Fig. </w:t>
      </w:r>
      <w:bookmarkStart w:id="325" w:name="_elm000110"/>
      <w:r>
        <w:rPr>
          <w:rFonts w:hint="eastAsia"/>
          <w:color w:val="000000"/>
          <w:szCs w:val="24"/>
        </w:rPr>
        <w:t>8</w:t>
      </w:r>
      <w:bookmarkEnd w:id="325"/>
      <w:r w:rsidRPr="00AD0A18">
        <w:rPr>
          <w:color w:val="000000"/>
          <w:szCs w:val="24"/>
        </w:rPr>
        <w:t xml:space="preserve"> </w:t>
      </w:r>
      <w:bookmarkEnd w:id="324"/>
      <w:r w:rsidRPr="00AD0A18">
        <w:rPr>
          <w:color w:val="000000"/>
          <w:szCs w:val="24"/>
        </w:rPr>
        <w:t xml:space="preserve">shows </w:t>
      </w:r>
      <w:r>
        <w:rPr>
          <w:rFonts w:hint="eastAsia"/>
          <w:color w:val="000000"/>
          <w:szCs w:val="24"/>
        </w:rPr>
        <w:t xml:space="preserve">the </w:t>
      </w:r>
      <w:r w:rsidRPr="00AD0A18">
        <w:rPr>
          <w:color w:val="000000"/>
          <w:szCs w:val="24"/>
        </w:rPr>
        <w:t xml:space="preserve">training </w:t>
      </w:r>
      <w:r>
        <w:rPr>
          <w:rFonts w:hint="eastAsia"/>
          <w:noProof/>
          <w:color w:val="000000"/>
          <w:szCs w:val="24"/>
        </w:rPr>
        <w:t>data</w:t>
      </w:r>
      <w:r w:rsidRPr="00AD0A18">
        <w:rPr>
          <w:color w:val="000000"/>
          <w:szCs w:val="24"/>
        </w:rPr>
        <w:t xml:space="preserve"> </w:t>
      </w:r>
      <w:r>
        <w:rPr>
          <w:rFonts w:hint="eastAsia"/>
          <w:color w:val="000000"/>
          <w:szCs w:val="24"/>
        </w:rPr>
        <w:t>(</w:t>
      </w:r>
      <w:r w:rsidRPr="00AD0A18">
        <w:rPr>
          <w:noProof/>
          <w:color w:val="000000"/>
          <w:szCs w:val="24"/>
        </w:rPr>
        <w:t>blue line</w:t>
      </w:r>
      <w:r>
        <w:rPr>
          <w:rFonts w:hint="eastAsia"/>
          <w:noProof/>
          <w:color w:val="000000"/>
          <w:szCs w:val="24"/>
        </w:rPr>
        <w:t xml:space="preserve">) </w:t>
      </w:r>
      <w:r w:rsidRPr="00AD0A18">
        <w:rPr>
          <w:noProof/>
          <w:color w:val="000000"/>
          <w:szCs w:val="24"/>
        </w:rPr>
        <w:t xml:space="preserve">and </w:t>
      </w:r>
      <w:r>
        <w:rPr>
          <w:rFonts w:hint="eastAsia"/>
          <w:noProof/>
          <w:color w:val="000000"/>
          <w:szCs w:val="24"/>
        </w:rPr>
        <w:t xml:space="preserve">the outputs generated by </w:t>
      </w:r>
      <w:r w:rsidRPr="00AD0A18">
        <w:rPr>
          <w:noProof/>
          <w:color w:val="000000"/>
          <w:szCs w:val="24"/>
        </w:rPr>
        <w:t xml:space="preserve">BPDFS </w:t>
      </w:r>
      <w:r>
        <w:rPr>
          <w:rFonts w:hint="eastAsia"/>
          <w:noProof/>
          <w:color w:val="000000"/>
          <w:szCs w:val="24"/>
        </w:rPr>
        <w:t>(</w:t>
      </w:r>
      <w:r w:rsidRPr="00AD0A18">
        <w:rPr>
          <w:noProof/>
          <w:color w:val="000000"/>
          <w:szCs w:val="24"/>
        </w:rPr>
        <w:t xml:space="preserve">red </w:t>
      </w:r>
      <w:r>
        <w:rPr>
          <w:rFonts w:hint="eastAsia"/>
          <w:noProof/>
          <w:color w:val="000000"/>
          <w:szCs w:val="24"/>
        </w:rPr>
        <w:t>spot</w:t>
      </w:r>
      <w:r w:rsidRPr="00AD0A18">
        <w:rPr>
          <w:noProof/>
          <w:color w:val="000000"/>
          <w:szCs w:val="24"/>
        </w:rPr>
        <w:t>s</w:t>
      </w:r>
      <w:r>
        <w:rPr>
          <w:rFonts w:hint="eastAsia"/>
          <w:noProof/>
          <w:color w:val="000000"/>
          <w:szCs w:val="24"/>
        </w:rPr>
        <w:t xml:space="preserve">). </w:t>
      </w:r>
      <w:bookmarkStart w:id="326" w:name="_elm00010d"/>
      <w:r>
        <w:rPr>
          <w:color w:val="000000"/>
          <w:szCs w:val="24"/>
        </w:rPr>
        <w:t xml:space="preserve">Fig. </w:t>
      </w:r>
      <w:bookmarkStart w:id="327" w:name="_elm00010e"/>
      <w:r>
        <w:rPr>
          <w:rFonts w:hint="eastAsia"/>
          <w:color w:val="000000"/>
          <w:szCs w:val="24"/>
        </w:rPr>
        <w:t>9</w:t>
      </w:r>
      <w:bookmarkEnd w:id="327"/>
      <w:r w:rsidRPr="00AD0A18">
        <w:rPr>
          <w:color w:val="000000"/>
          <w:szCs w:val="24"/>
        </w:rPr>
        <w:t xml:space="preserve"> </w:t>
      </w:r>
      <w:bookmarkEnd w:id="326"/>
      <w:r w:rsidRPr="00AD0A18">
        <w:rPr>
          <w:color w:val="000000"/>
          <w:szCs w:val="24"/>
        </w:rPr>
        <w:t xml:space="preserve">shows the </w:t>
      </w:r>
      <w:r>
        <w:rPr>
          <w:rFonts w:hint="eastAsia"/>
          <w:color w:val="000000"/>
          <w:szCs w:val="24"/>
        </w:rPr>
        <w:t xml:space="preserve">result for </w:t>
      </w:r>
      <w:r w:rsidRPr="00AD0A18">
        <w:rPr>
          <w:color w:val="000000"/>
          <w:szCs w:val="24"/>
        </w:rPr>
        <w:t>testing data</w:t>
      </w:r>
      <w:r>
        <w:rPr>
          <w:rFonts w:hint="eastAsia"/>
          <w:color w:val="000000"/>
          <w:szCs w:val="24"/>
        </w:rPr>
        <w:t>.</w:t>
      </w:r>
      <w:r w:rsidRPr="00AD0A18">
        <w:rPr>
          <w:noProof/>
          <w:color w:val="000000"/>
          <w:szCs w:val="24"/>
        </w:rPr>
        <w:t xml:space="preserve"> </w:t>
      </w:r>
      <w:bookmarkStart w:id="328" w:name="_elm00010b"/>
      <w:r>
        <w:rPr>
          <w:noProof/>
          <w:color w:val="000000"/>
          <w:szCs w:val="24"/>
        </w:rPr>
        <w:t xml:space="preserve">Fig. </w:t>
      </w:r>
      <w:bookmarkStart w:id="329" w:name="_elm00010c"/>
      <w:r>
        <w:rPr>
          <w:rFonts w:hint="eastAsia"/>
          <w:noProof/>
          <w:color w:val="000000"/>
          <w:szCs w:val="24"/>
        </w:rPr>
        <w:t>10</w:t>
      </w:r>
      <w:bookmarkEnd w:id="329"/>
      <w:r w:rsidRPr="00AD0A18">
        <w:rPr>
          <w:noProof/>
          <w:color w:val="000000"/>
          <w:szCs w:val="24"/>
        </w:rPr>
        <w:t xml:space="preserve"> </w:t>
      </w:r>
      <w:bookmarkEnd w:id="328"/>
      <w:r w:rsidRPr="00AD0A18">
        <w:rPr>
          <w:noProof/>
          <w:color w:val="000000"/>
          <w:szCs w:val="24"/>
        </w:rPr>
        <w:t xml:space="preserve">shows the </w:t>
      </w:r>
      <w:r w:rsidRPr="00AD0A18">
        <w:rPr>
          <w:color w:val="000000"/>
        </w:rPr>
        <w:t xml:space="preserve">RMSE </w:t>
      </w:r>
      <w:r>
        <w:rPr>
          <w:rFonts w:hint="eastAsia"/>
          <w:noProof/>
          <w:color w:val="000000"/>
          <w:szCs w:val="24"/>
        </w:rPr>
        <w:t xml:space="preserve">histories </w:t>
      </w:r>
      <w:r w:rsidRPr="00AD0A18">
        <w:rPr>
          <w:color w:val="000000"/>
        </w:rPr>
        <w:t xml:space="preserve">of </w:t>
      </w:r>
      <w:r>
        <w:rPr>
          <w:rFonts w:hint="eastAsia"/>
          <w:color w:val="000000"/>
        </w:rPr>
        <w:t>all</w:t>
      </w:r>
      <w:r>
        <w:rPr>
          <w:rFonts w:hint="eastAsia"/>
          <w:color w:val="000000"/>
          <w:szCs w:val="24"/>
        </w:rPr>
        <w:t xml:space="preserve"> systems used</w:t>
      </w:r>
      <w:r w:rsidRPr="00AD0A18">
        <w:rPr>
          <w:noProof/>
          <w:color w:val="000000"/>
          <w:szCs w:val="24"/>
        </w:rPr>
        <w:t>. Table</w:t>
      </w:r>
      <w:r>
        <w:rPr>
          <w:rFonts w:hint="eastAsia"/>
          <w:noProof/>
          <w:color w:val="000000"/>
          <w:szCs w:val="24"/>
        </w:rPr>
        <w:t>s</w:t>
      </w:r>
      <w:r w:rsidRPr="00AD0A18">
        <w:rPr>
          <w:noProof/>
          <w:color w:val="000000"/>
          <w:szCs w:val="24"/>
        </w:rPr>
        <w:t xml:space="preserve"> </w:t>
      </w:r>
      <w:r>
        <w:rPr>
          <w:rFonts w:hint="eastAsia"/>
          <w:noProof/>
          <w:color w:val="000000"/>
          <w:szCs w:val="24"/>
        </w:rPr>
        <w:t>5 lists</w:t>
      </w:r>
      <w:r w:rsidRPr="00AD0A18">
        <w:rPr>
          <w:noProof/>
          <w:color w:val="000000"/>
          <w:szCs w:val="24"/>
        </w:rPr>
        <w:t xml:space="preserve"> the number of rules, </w:t>
      </w:r>
      <w:r>
        <w:rPr>
          <w:rFonts w:hint="eastAsia"/>
          <w:noProof/>
          <w:color w:val="000000"/>
          <w:szCs w:val="24"/>
        </w:rPr>
        <w:t xml:space="preserve">the </w:t>
      </w:r>
      <w:r w:rsidRPr="00AD0A18">
        <w:rPr>
          <w:noProof/>
          <w:color w:val="000000"/>
          <w:szCs w:val="24"/>
        </w:rPr>
        <w:t>training</w:t>
      </w:r>
      <w:r w:rsidRPr="00AD0A18">
        <w:rPr>
          <w:color w:val="000000"/>
        </w:rPr>
        <w:t xml:space="preserve"> epoch</w:t>
      </w:r>
      <w:r w:rsidRPr="00AD0A18">
        <w:rPr>
          <w:noProof/>
          <w:color w:val="000000"/>
          <w:szCs w:val="24"/>
        </w:rPr>
        <w:t xml:space="preserve">s, </w:t>
      </w:r>
      <w:r>
        <w:rPr>
          <w:rFonts w:hint="eastAsia"/>
          <w:noProof/>
          <w:color w:val="000000"/>
          <w:szCs w:val="24"/>
        </w:rPr>
        <w:t xml:space="preserve">the </w:t>
      </w:r>
      <w:r w:rsidRPr="00AD0A18">
        <w:rPr>
          <w:noProof/>
          <w:color w:val="000000"/>
          <w:szCs w:val="24"/>
        </w:rPr>
        <w:t xml:space="preserve">training </w:t>
      </w:r>
      <w:r w:rsidRPr="00AD0A18">
        <w:rPr>
          <w:color w:val="000000"/>
        </w:rPr>
        <w:t xml:space="preserve">RMSE, and </w:t>
      </w:r>
      <w:r>
        <w:rPr>
          <w:rFonts w:hint="eastAsia"/>
          <w:color w:val="000000"/>
        </w:rPr>
        <w:t xml:space="preserve">the </w:t>
      </w:r>
      <w:r w:rsidRPr="00AD0A18">
        <w:rPr>
          <w:color w:val="000000"/>
        </w:rPr>
        <w:t>testing RMSE</w:t>
      </w:r>
      <w:r>
        <w:rPr>
          <w:rFonts w:hint="eastAsia"/>
          <w:color w:val="000000"/>
        </w:rPr>
        <w:t xml:space="preserve"> of those four fuzzy systems</w:t>
      </w:r>
      <w:r w:rsidRPr="00AD0A18">
        <w:rPr>
          <w:color w:val="000000"/>
        </w:rPr>
        <w:t xml:space="preserve">. </w:t>
      </w:r>
      <w:r>
        <w:rPr>
          <w:rFonts w:hint="eastAsia"/>
          <w:color w:val="000000"/>
        </w:rPr>
        <w:t xml:space="preserve">Also, </w:t>
      </w:r>
      <w:bookmarkStart w:id="330" w:name="_elm000109"/>
      <w:r>
        <w:rPr>
          <w:rFonts w:hint="eastAsia"/>
          <w:color w:val="000000"/>
        </w:rPr>
        <w:t xml:space="preserve">Table </w:t>
      </w:r>
      <w:bookmarkStart w:id="331" w:name="_elm00010a"/>
      <w:r>
        <w:rPr>
          <w:rFonts w:hint="eastAsia"/>
          <w:color w:val="000000"/>
        </w:rPr>
        <w:t>6</w:t>
      </w:r>
      <w:bookmarkEnd w:id="330"/>
      <w:bookmarkEnd w:id="331"/>
      <w:r>
        <w:rPr>
          <w:rFonts w:hint="eastAsia"/>
          <w:color w:val="000000"/>
        </w:rPr>
        <w:t xml:space="preserve"> shows the results of using the same number of rules for all systems. It can be found again that not only BPDFS can have the fastest learning process, but also it can have the lowest testing error. When all systems have the same number of rules</w:t>
      </w:r>
      <w:r>
        <w:rPr>
          <w:rStyle w:val="st"/>
          <w:rFonts w:hint="eastAsia"/>
          <w:color w:val="000000"/>
          <w:szCs w:val="24"/>
        </w:rPr>
        <w:t>, BPDFS still</w:t>
      </w:r>
      <w:r w:rsidRPr="007F068E">
        <w:rPr>
          <w:rStyle w:val="st"/>
          <w:rFonts w:hint="eastAsia"/>
          <w:color w:val="000000"/>
          <w:szCs w:val="24"/>
        </w:rPr>
        <w:t xml:space="preserve"> </w:t>
      </w:r>
      <w:r>
        <w:rPr>
          <w:rStyle w:val="st"/>
          <w:rFonts w:hint="eastAsia"/>
          <w:color w:val="000000"/>
          <w:szCs w:val="24"/>
        </w:rPr>
        <w:t xml:space="preserve">perform better. </w:t>
      </w:r>
      <w:r>
        <w:rPr>
          <w:rFonts w:hint="eastAsia"/>
          <w:color w:val="000000"/>
          <w:szCs w:val="24"/>
        </w:rPr>
        <w:t xml:space="preserve">In </w:t>
      </w:r>
      <w:bookmarkStart w:id="332" w:name="_elm000107"/>
      <w:r>
        <w:rPr>
          <w:rFonts w:hint="eastAsia"/>
          <w:color w:val="000000"/>
          <w:szCs w:val="24"/>
        </w:rPr>
        <w:t xml:space="preserve">Table </w:t>
      </w:r>
      <w:bookmarkStart w:id="333" w:name="_elm000108"/>
      <w:r>
        <w:rPr>
          <w:rFonts w:hint="eastAsia"/>
          <w:color w:val="000000"/>
          <w:szCs w:val="24"/>
        </w:rPr>
        <w:t>7</w:t>
      </w:r>
      <w:bookmarkEnd w:id="332"/>
      <w:bookmarkEnd w:id="333"/>
      <w:r w:rsidRPr="00477809">
        <w:rPr>
          <w:rFonts w:hint="eastAsia"/>
          <w:color w:val="000000"/>
          <w:szCs w:val="24"/>
        </w:rPr>
        <w:t>,</w:t>
      </w:r>
      <w:r>
        <w:rPr>
          <w:rFonts w:hint="eastAsia"/>
          <w:color w:val="000000"/>
          <w:szCs w:val="24"/>
        </w:rPr>
        <w:t xml:space="preserve"> </w:t>
      </w:r>
      <w:r w:rsidRPr="00477809">
        <w:rPr>
          <w:rFonts w:hint="eastAsia"/>
          <w:color w:val="000000"/>
          <w:szCs w:val="24"/>
        </w:rPr>
        <w:t xml:space="preserve">the case of </w:t>
      </w:r>
      <w:bookmarkStart w:id="334" w:name="_elm00017e"/>
      <w:r w:rsidR="0028545A" w:rsidRPr="00477809">
        <w:rPr>
          <w:color w:val="000000"/>
          <w:position w:val="-12"/>
          <w:szCs w:val="24"/>
        </w:rPr>
        <w:object w:dxaOrig="340" w:dyaOrig="360" w14:anchorId="6D45F956">
          <v:shape id="_x0000_i1101" type="#_x0000_t75" style="width:15.5pt;height:16pt;mso-position-horizontal:absolute" o:ole="">
            <v:imagedata r:id="rId143" o:title=""/>
          </v:shape>
          <o:OLEObject Type="Embed" ProgID="Equation.DSMT4" ShapeID="_x0000_i1101" DrawAspect="Content" ObjectID="_1802513178" r:id="rId160"/>
        </w:object>
      </w:r>
      <w:bookmarkEnd w:id="334"/>
      <w:r w:rsidRPr="00477809">
        <w:rPr>
          <w:rFonts w:hint="eastAsia"/>
          <w:color w:val="000000"/>
          <w:szCs w:val="24"/>
        </w:rPr>
        <w:t>=5</w:t>
      </w:r>
      <w:r>
        <w:rPr>
          <w:rFonts w:hint="eastAsia"/>
          <w:color w:val="000000"/>
          <w:szCs w:val="24"/>
        </w:rPr>
        <w:t xml:space="preserve"> (together with that of </w:t>
      </w:r>
      <w:bookmarkStart w:id="335" w:name="_elm00017f"/>
      <w:r w:rsidR="0028545A" w:rsidRPr="00477809">
        <w:rPr>
          <w:color w:val="000000"/>
          <w:position w:val="-12"/>
          <w:szCs w:val="24"/>
        </w:rPr>
        <w:object w:dxaOrig="340" w:dyaOrig="360" w14:anchorId="307B4BDC">
          <v:shape id="_x0000_i1102" type="#_x0000_t75" style="width:15.5pt;height:16pt" o:ole="">
            <v:imagedata r:id="rId143" o:title=""/>
          </v:shape>
          <o:OLEObject Type="Embed" ProgID="Equation.DSMT4" ShapeID="_x0000_i1102" DrawAspect="Content" ObjectID="_1802513179" r:id="rId161"/>
        </w:object>
      </w:r>
      <w:bookmarkEnd w:id="335"/>
      <w:r w:rsidRPr="00477809">
        <w:rPr>
          <w:rFonts w:hint="eastAsia"/>
          <w:color w:val="000000"/>
          <w:szCs w:val="24"/>
        </w:rPr>
        <w:t>=3</w:t>
      </w:r>
      <w:r>
        <w:rPr>
          <w:rFonts w:hint="eastAsia"/>
          <w:color w:val="000000"/>
          <w:szCs w:val="24"/>
        </w:rPr>
        <w:t>) are shown.</w:t>
      </w:r>
      <w:r w:rsidRPr="00477809">
        <w:rPr>
          <w:rFonts w:hint="eastAsia"/>
          <w:color w:val="000000"/>
          <w:szCs w:val="24"/>
        </w:rPr>
        <w:t xml:space="preserve"> </w:t>
      </w:r>
      <w:r>
        <w:rPr>
          <w:rFonts w:hint="eastAsia"/>
          <w:color w:val="000000"/>
          <w:szCs w:val="24"/>
        </w:rPr>
        <w:t>T</w:t>
      </w:r>
      <w:r w:rsidRPr="00477809">
        <w:rPr>
          <w:rFonts w:hint="eastAsia"/>
          <w:color w:val="000000"/>
          <w:szCs w:val="24"/>
        </w:rPr>
        <w:t xml:space="preserve">he </w:t>
      </w:r>
      <w:r w:rsidRPr="00477809">
        <w:rPr>
          <w:rFonts w:hint="eastAsia"/>
          <w:noProof/>
          <w:color w:val="000000"/>
          <w:szCs w:val="24"/>
        </w:rPr>
        <w:t>the</w:t>
      </w:r>
      <w:r>
        <w:rPr>
          <w:rFonts w:hint="eastAsia"/>
          <w:noProof/>
          <w:color w:val="000000"/>
          <w:szCs w:val="24"/>
        </w:rPr>
        <w:t xml:space="preserve"> number of</w:t>
      </w:r>
      <w:r w:rsidRPr="00477809">
        <w:rPr>
          <w:rFonts w:hint="eastAsia"/>
          <w:noProof/>
          <w:color w:val="000000"/>
          <w:szCs w:val="24"/>
        </w:rPr>
        <w:t xml:space="preserve"> fuzzy rules increase</w:t>
      </w:r>
      <w:r>
        <w:rPr>
          <w:rFonts w:hint="eastAsia"/>
          <w:noProof/>
          <w:color w:val="000000"/>
          <w:szCs w:val="24"/>
        </w:rPr>
        <w:t>s</w:t>
      </w:r>
      <w:r w:rsidRPr="00477809">
        <w:rPr>
          <w:rFonts w:hint="eastAsia"/>
          <w:noProof/>
          <w:color w:val="000000"/>
          <w:szCs w:val="24"/>
        </w:rPr>
        <w:t xml:space="preserve"> fro</w:t>
      </w:r>
      <w:r w:rsidRPr="00477809">
        <w:rPr>
          <w:noProof/>
          <w:color w:val="000000"/>
          <w:szCs w:val="24"/>
        </w:rPr>
        <w:t>m 729 to 3375</w:t>
      </w:r>
      <w:r>
        <w:rPr>
          <w:rFonts w:hint="eastAsia"/>
          <w:noProof/>
          <w:color w:val="000000"/>
          <w:szCs w:val="24"/>
        </w:rPr>
        <w:t>.</w:t>
      </w:r>
      <w:r>
        <w:rPr>
          <w:rFonts w:hint="eastAsia"/>
        </w:rPr>
        <w:t xml:space="preserve"> </w:t>
      </w:r>
      <w:r w:rsidRPr="00576C9E">
        <w:t xml:space="preserve">It is well known that a more complex fuzzy partition may lead to a better function approximation capability, but the learning of such a fuzzy approximator may become inefficient or even degrade the performance. </w:t>
      </w:r>
      <w:r w:rsidRPr="00576C9E">
        <w:rPr>
          <w:rFonts w:hint="eastAsia"/>
        </w:rPr>
        <w:t>N</w:t>
      </w:r>
      <w:r w:rsidRPr="00576C9E">
        <w:t xml:space="preserve">evertheless, from our simulation results, </w:t>
      </w:r>
      <w:r w:rsidRPr="00576C9E">
        <w:rPr>
          <w:rFonts w:hint="eastAsia"/>
        </w:rPr>
        <w:t>it can be</w:t>
      </w:r>
      <w:r w:rsidRPr="00576C9E">
        <w:t xml:space="preserve"> found that the phenomenon does not exist in the </w:t>
      </w:r>
      <w:r>
        <w:rPr>
          <w:rFonts w:hint="eastAsia"/>
        </w:rPr>
        <w:t>BP</w:t>
      </w:r>
      <w:r w:rsidRPr="00576C9E">
        <w:t xml:space="preserve">DFS. Moreover, the </w:t>
      </w:r>
      <w:r>
        <w:rPr>
          <w:rFonts w:hint="eastAsia"/>
        </w:rPr>
        <w:t>required learning epochs for BP</w:t>
      </w:r>
      <w:r w:rsidRPr="00576C9E">
        <w:t xml:space="preserve">DFS nearly </w:t>
      </w:r>
      <w:r>
        <w:rPr>
          <w:rFonts w:hint="eastAsia"/>
        </w:rPr>
        <w:t xml:space="preserve">the </w:t>
      </w:r>
      <w:r w:rsidRPr="00576C9E">
        <w:t xml:space="preserve">same </w:t>
      </w:r>
      <w:r>
        <w:rPr>
          <w:rFonts w:hint="eastAsia"/>
        </w:rPr>
        <w:t xml:space="preserve">as that for </w:t>
      </w:r>
      <w:bookmarkStart w:id="336" w:name="_elm000180"/>
      <w:r w:rsidR="0069157C" w:rsidRPr="00477809">
        <w:rPr>
          <w:color w:val="000000"/>
          <w:position w:val="-12"/>
          <w:szCs w:val="24"/>
        </w:rPr>
        <w:object w:dxaOrig="340" w:dyaOrig="360" w14:anchorId="0519F4E4">
          <v:shape id="_x0000_i1103" type="#_x0000_t75" style="width:15.5pt;height:16.5pt" o:ole="">
            <v:imagedata r:id="rId143" o:title=""/>
          </v:shape>
          <o:OLEObject Type="Embed" ProgID="Equation.DSMT4" ShapeID="_x0000_i1103" DrawAspect="Content" ObjectID="_1802513180" r:id="rId162"/>
        </w:object>
      </w:r>
      <w:bookmarkEnd w:id="336"/>
      <w:r w:rsidRPr="00477809">
        <w:rPr>
          <w:rFonts w:hint="eastAsia"/>
          <w:color w:val="000000"/>
          <w:szCs w:val="24"/>
        </w:rPr>
        <w:t>=3</w:t>
      </w:r>
      <w:r w:rsidRPr="00576C9E">
        <w:t xml:space="preserve"> even when the parameter</w:t>
      </w:r>
      <w:r w:rsidRPr="00576C9E">
        <w:rPr>
          <w:rFonts w:hint="eastAsia"/>
        </w:rPr>
        <w:t>s</w:t>
      </w:r>
      <w:r w:rsidRPr="00576C9E">
        <w:t xml:space="preserve"> </w:t>
      </w:r>
      <w:r>
        <w:rPr>
          <w:rFonts w:hint="eastAsia"/>
        </w:rPr>
        <w:t>of</w:t>
      </w:r>
      <w:r w:rsidRPr="00576C9E">
        <w:t xml:space="preserve"> </w:t>
      </w:r>
      <w:r>
        <w:rPr>
          <w:rFonts w:hint="eastAsia"/>
        </w:rPr>
        <w:t xml:space="preserve">the </w:t>
      </w:r>
      <w:r w:rsidRPr="00576C9E">
        <w:t xml:space="preserve">fuzzy </w:t>
      </w:r>
      <w:r>
        <w:rPr>
          <w:rFonts w:hint="eastAsia"/>
        </w:rPr>
        <w:t>system</w:t>
      </w:r>
      <w:r w:rsidRPr="00576C9E">
        <w:rPr>
          <w:rFonts w:hint="eastAsia"/>
        </w:rPr>
        <w:t xml:space="preserve"> </w:t>
      </w:r>
      <w:r w:rsidRPr="00576C9E">
        <w:t>increase</w:t>
      </w:r>
      <w:r>
        <w:rPr>
          <w:rFonts w:hint="eastAsia"/>
        </w:rPr>
        <w:t xml:space="preserve"> dramatically</w:t>
      </w:r>
      <w:r w:rsidRPr="00576C9E">
        <w:t>.</w:t>
      </w:r>
      <w:bookmarkEnd w:id="323"/>
    </w:p>
    <w:p w14:paraId="40B6BDF5" w14:textId="3C396476" w:rsidR="00AA5C7C" w:rsidRDefault="00AA5C7C" w:rsidP="0028545A">
      <w:pPr>
        <w:pStyle w:val="References"/>
        <w:numPr>
          <w:ilvl w:val="0"/>
          <w:numId w:val="0"/>
        </w:numPr>
        <w:tabs>
          <w:tab w:val="left" w:pos="4678"/>
        </w:tabs>
        <w:jc w:val="center"/>
        <w:rPr>
          <w:noProof/>
          <w:color w:val="000000"/>
          <w:szCs w:val="24"/>
          <w:lang w:eastAsia="zh-TW"/>
        </w:rPr>
      </w:pPr>
      <w:bookmarkStart w:id="337" w:name="_elm000111"/>
      <w:bookmarkStart w:id="338" w:name="_pic000007"/>
      <w:r>
        <w:rPr>
          <w:rFonts w:hint="eastAsia"/>
          <w:noProof/>
          <w:lang w:eastAsia="zh-TW"/>
        </w:rPr>
        <w:drawing>
          <wp:inline distT="0" distB="0" distL="0" distR="0" wp14:anchorId="1EACD9D6" wp14:editId="26054D87">
            <wp:extent cx="3131772" cy="218158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rotWithShape="1">
                    <a:blip r:embed="rId163">
                      <a:extLst>
                        <a:ext uri="{28A0092B-C50C-407E-A947-70E740481C1C}">
                          <a14:useLocalDpi xmlns:a14="http://schemas.microsoft.com/office/drawing/2010/main" val="0"/>
                        </a:ext>
                      </a:extLst>
                    </a:blip>
                    <a:srcRect r="5797" b="8385"/>
                    <a:stretch/>
                  </pic:blipFill>
                  <pic:spPr bwMode="auto">
                    <a:xfrm>
                      <a:off x="0" y="0"/>
                      <a:ext cx="3147374" cy="2192453"/>
                    </a:xfrm>
                    <a:prstGeom prst="rect">
                      <a:avLst/>
                    </a:prstGeom>
                    <a:noFill/>
                    <a:ln>
                      <a:noFill/>
                    </a:ln>
                    <a:extLst>
                      <a:ext uri="{53640926-AAD7-44D8-BBD7-CCE9431645EC}">
                        <a14:shadowObscured xmlns:a14="http://schemas.microsoft.com/office/drawing/2010/main"/>
                      </a:ext>
                    </a:extLst>
                  </pic:spPr>
                </pic:pic>
              </a:graphicData>
            </a:graphic>
          </wp:inline>
        </w:drawing>
      </w:r>
      <w:bookmarkEnd w:id="337"/>
      <w:bookmarkEnd w:id="338"/>
    </w:p>
    <w:p w14:paraId="6FA3284C" w14:textId="614DD06C" w:rsidR="000D0600" w:rsidRPr="000D0600" w:rsidRDefault="000D0600" w:rsidP="000D0600">
      <w:pPr>
        <w:pStyle w:val="References"/>
        <w:numPr>
          <w:ilvl w:val="0"/>
          <w:numId w:val="0"/>
        </w:numPr>
        <w:ind w:left="360" w:hanging="360"/>
        <w:jc w:val="center"/>
        <w:rPr>
          <w:noProof/>
          <w:color w:val="000000"/>
          <w:lang w:eastAsia="zh-TW"/>
        </w:rPr>
      </w:pPr>
      <w:bookmarkStart w:id="339" w:name="_elm000112"/>
      <w:r w:rsidRPr="000D0600">
        <w:rPr>
          <w:rFonts w:hint="eastAsia"/>
          <w:noProof/>
          <w:color w:val="000000"/>
          <w:lang w:eastAsia="zh-TW"/>
        </w:rPr>
        <w:t>Training data</w:t>
      </w:r>
      <w:bookmarkEnd w:id="339"/>
    </w:p>
    <w:p w14:paraId="3DA2398B" w14:textId="77777777" w:rsidR="00AA5C7C" w:rsidRPr="000D0600" w:rsidRDefault="00AA5C7C" w:rsidP="00E43530">
      <w:pPr>
        <w:jc w:val="center"/>
        <w:rPr>
          <w:color w:val="000000"/>
          <w:sz w:val="16"/>
          <w:szCs w:val="16"/>
        </w:rPr>
      </w:pPr>
      <w:bookmarkStart w:id="340" w:name="_elm000113"/>
      <w:bookmarkStart w:id="341" w:name="_elm000114"/>
      <w:r w:rsidRPr="000D0600">
        <w:rPr>
          <w:color w:val="000000"/>
          <w:sz w:val="16"/>
          <w:szCs w:val="16"/>
        </w:rPr>
        <w:t xml:space="preserve">Fig. </w:t>
      </w:r>
      <w:bookmarkStart w:id="342" w:name="_elm000115"/>
      <w:r w:rsidRPr="000D0600">
        <w:rPr>
          <w:color w:val="000000"/>
          <w:sz w:val="16"/>
          <w:szCs w:val="16"/>
        </w:rPr>
        <w:t>8</w:t>
      </w:r>
      <w:bookmarkEnd w:id="341"/>
      <w:bookmarkEnd w:id="342"/>
      <w:r w:rsidRPr="000D0600">
        <w:rPr>
          <w:color w:val="000000"/>
          <w:sz w:val="16"/>
          <w:szCs w:val="16"/>
        </w:rPr>
        <w:t xml:space="preserve">. </w:t>
      </w:r>
      <w:r w:rsidRPr="000D0600">
        <w:rPr>
          <w:rFonts w:hint="eastAsia"/>
          <w:color w:val="000000"/>
          <w:sz w:val="16"/>
          <w:szCs w:val="16"/>
        </w:rPr>
        <w:t>R</w:t>
      </w:r>
      <w:r w:rsidRPr="000D0600">
        <w:rPr>
          <w:color w:val="000000"/>
          <w:sz w:val="16"/>
          <w:szCs w:val="16"/>
        </w:rPr>
        <w:t xml:space="preserve">esults </w:t>
      </w:r>
      <w:r w:rsidRPr="000D0600">
        <w:rPr>
          <w:rFonts w:hint="eastAsia"/>
          <w:color w:val="000000"/>
          <w:sz w:val="16"/>
          <w:szCs w:val="16"/>
        </w:rPr>
        <w:t>of the t</w:t>
      </w:r>
      <w:r w:rsidRPr="000D0600">
        <w:rPr>
          <w:color w:val="000000"/>
          <w:sz w:val="16"/>
          <w:szCs w:val="16"/>
        </w:rPr>
        <w:t xml:space="preserve">raining </w:t>
      </w:r>
      <w:r w:rsidRPr="000D0600">
        <w:rPr>
          <w:rFonts w:hint="eastAsia"/>
          <w:color w:val="000000"/>
          <w:sz w:val="16"/>
          <w:szCs w:val="16"/>
        </w:rPr>
        <w:t>for</w:t>
      </w:r>
      <w:r w:rsidRPr="000D0600">
        <w:rPr>
          <w:color w:val="000000"/>
          <w:sz w:val="16"/>
          <w:szCs w:val="16"/>
        </w:rPr>
        <w:t xml:space="preserve"> Example 2</w:t>
      </w:r>
      <w:bookmarkEnd w:id="340"/>
    </w:p>
    <w:p w14:paraId="138665A9" w14:textId="71ACAC0F" w:rsidR="00AA5C7C" w:rsidRDefault="00AA5C7C" w:rsidP="000D0600">
      <w:pPr>
        <w:tabs>
          <w:tab w:val="left" w:pos="4678"/>
        </w:tabs>
        <w:autoSpaceDE w:val="0"/>
        <w:autoSpaceDN w:val="0"/>
        <w:adjustRightInd w:val="0"/>
        <w:jc w:val="center"/>
        <w:rPr>
          <w:noProof/>
          <w:color w:val="000000"/>
          <w:szCs w:val="24"/>
          <w:lang w:eastAsia="zh-TW"/>
        </w:rPr>
      </w:pPr>
      <w:bookmarkStart w:id="343" w:name="_elm000116"/>
      <w:bookmarkStart w:id="344" w:name="_pic000008"/>
      <w:r>
        <w:rPr>
          <w:rFonts w:hint="eastAsia"/>
          <w:noProof/>
          <w:lang w:eastAsia="zh-TW"/>
        </w:rPr>
        <w:drawing>
          <wp:inline distT="0" distB="0" distL="0" distR="0" wp14:anchorId="682DB198" wp14:editId="2270ADA2">
            <wp:extent cx="3098800" cy="2139950"/>
            <wp:effectExtent l="0" t="0" r="635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rotWithShape="1">
                    <a:blip r:embed="rId164">
                      <a:extLst>
                        <a:ext uri="{28A0092B-C50C-407E-A947-70E740481C1C}">
                          <a14:useLocalDpi xmlns:a14="http://schemas.microsoft.com/office/drawing/2010/main" val="0"/>
                        </a:ext>
                      </a:extLst>
                    </a:blip>
                    <a:srcRect r="5809" b="8509"/>
                    <a:stretch/>
                  </pic:blipFill>
                  <pic:spPr bwMode="auto">
                    <a:xfrm>
                      <a:off x="0" y="0"/>
                      <a:ext cx="3108317" cy="2146522"/>
                    </a:xfrm>
                    <a:prstGeom prst="rect">
                      <a:avLst/>
                    </a:prstGeom>
                    <a:noFill/>
                    <a:ln>
                      <a:noFill/>
                    </a:ln>
                    <a:extLst>
                      <a:ext uri="{53640926-AAD7-44D8-BBD7-CCE9431645EC}">
                        <a14:shadowObscured xmlns:a14="http://schemas.microsoft.com/office/drawing/2010/main"/>
                      </a:ext>
                    </a:extLst>
                  </pic:spPr>
                </pic:pic>
              </a:graphicData>
            </a:graphic>
          </wp:inline>
        </w:drawing>
      </w:r>
      <w:bookmarkEnd w:id="343"/>
      <w:bookmarkEnd w:id="344"/>
    </w:p>
    <w:p w14:paraId="7E25A5CE" w14:textId="0556BDAF" w:rsidR="000D0600" w:rsidRPr="000D0600" w:rsidRDefault="000D0600" w:rsidP="000D0600">
      <w:pPr>
        <w:autoSpaceDE w:val="0"/>
        <w:autoSpaceDN w:val="0"/>
        <w:adjustRightInd w:val="0"/>
        <w:jc w:val="center"/>
        <w:rPr>
          <w:noProof/>
          <w:color w:val="000000"/>
          <w:sz w:val="16"/>
          <w:szCs w:val="16"/>
          <w:lang w:eastAsia="zh-TW"/>
        </w:rPr>
      </w:pPr>
      <w:bookmarkStart w:id="345" w:name="_elm000117"/>
      <w:r w:rsidRPr="000D0600">
        <w:rPr>
          <w:rFonts w:hint="eastAsia"/>
          <w:noProof/>
          <w:color w:val="000000"/>
          <w:sz w:val="16"/>
          <w:szCs w:val="16"/>
          <w:lang w:eastAsia="zh-TW"/>
        </w:rPr>
        <w:t>Test data</w:t>
      </w:r>
      <w:bookmarkEnd w:id="345"/>
    </w:p>
    <w:p w14:paraId="25F6C7E8" w14:textId="77777777" w:rsidR="00AA5C7C" w:rsidRPr="000D0600" w:rsidRDefault="00AA5C7C" w:rsidP="00E43530">
      <w:pPr>
        <w:autoSpaceDE w:val="0"/>
        <w:autoSpaceDN w:val="0"/>
        <w:adjustRightInd w:val="0"/>
        <w:jc w:val="center"/>
        <w:rPr>
          <w:noProof/>
          <w:color w:val="000000"/>
          <w:sz w:val="16"/>
          <w:szCs w:val="16"/>
        </w:rPr>
      </w:pPr>
      <w:bookmarkStart w:id="346" w:name="_elm000118"/>
      <w:bookmarkStart w:id="347" w:name="_elm000119"/>
      <w:r w:rsidRPr="000D0600">
        <w:rPr>
          <w:color w:val="000000"/>
          <w:sz w:val="16"/>
          <w:szCs w:val="16"/>
        </w:rPr>
        <w:t xml:space="preserve">Fig. </w:t>
      </w:r>
      <w:bookmarkStart w:id="348" w:name="_elm00011a"/>
      <w:r w:rsidRPr="000D0600">
        <w:rPr>
          <w:color w:val="000000"/>
          <w:sz w:val="16"/>
          <w:szCs w:val="16"/>
        </w:rPr>
        <w:t>9</w:t>
      </w:r>
      <w:bookmarkEnd w:id="347"/>
      <w:bookmarkEnd w:id="348"/>
      <w:r w:rsidRPr="000D0600">
        <w:rPr>
          <w:color w:val="000000"/>
          <w:sz w:val="16"/>
          <w:szCs w:val="16"/>
        </w:rPr>
        <w:t xml:space="preserve">. </w:t>
      </w:r>
      <w:r w:rsidRPr="000D0600">
        <w:rPr>
          <w:rFonts w:hint="eastAsia"/>
          <w:color w:val="000000"/>
          <w:sz w:val="16"/>
          <w:szCs w:val="16"/>
        </w:rPr>
        <w:t>R</w:t>
      </w:r>
      <w:r w:rsidRPr="000D0600">
        <w:rPr>
          <w:color w:val="000000"/>
          <w:sz w:val="16"/>
          <w:szCs w:val="16"/>
        </w:rPr>
        <w:t xml:space="preserve">esults </w:t>
      </w:r>
      <w:r w:rsidRPr="000D0600">
        <w:rPr>
          <w:rFonts w:hint="eastAsia"/>
          <w:color w:val="000000"/>
          <w:sz w:val="16"/>
          <w:szCs w:val="16"/>
        </w:rPr>
        <w:t>of the test</w:t>
      </w:r>
      <w:r w:rsidRPr="000D0600">
        <w:rPr>
          <w:color w:val="000000"/>
          <w:sz w:val="16"/>
          <w:szCs w:val="16"/>
        </w:rPr>
        <w:t xml:space="preserve">ing </w:t>
      </w:r>
      <w:r w:rsidRPr="000D0600">
        <w:rPr>
          <w:rFonts w:hint="eastAsia"/>
          <w:color w:val="000000"/>
          <w:sz w:val="16"/>
          <w:szCs w:val="16"/>
        </w:rPr>
        <w:t>for</w:t>
      </w:r>
      <w:r w:rsidRPr="000D0600">
        <w:rPr>
          <w:color w:val="000000"/>
          <w:sz w:val="16"/>
          <w:szCs w:val="16"/>
        </w:rPr>
        <w:t xml:space="preserve"> Example</w:t>
      </w:r>
      <w:r w:rsidRPr="000D0600">
        <w:rPr>
          <w:rFonts w:hint="eastAsia"/>
          <w:color w:val="000000"/>
          <w:sz w:val="16"/>
          <w:szCs w:val="16"/>
        </w:rPr>
        <w:t xml:space="preserve"> </w:t>
      </w:r>
      <w:r w:rsidRPr="000D0600">
        <w:rPr>
          <w:color w:val="000000"/>
          <w:sz w:val="16"/>
          <w:szCs w:val="16"/>
        </w:rPr>
        <w:t>2</w:t>
      </w:r>
      <w:bookmarkEnd w:id="346"/>
    </w:p>
    <w:p w14:paraId="075FDC03" w14:textId="44E53BC0" w:rsidR="00AA5C7C" w:rsidRDefault="00160CBE" w:rsidP="000D0600">
      <w:pPr>
        <w:autoSpaceDE w:val="0"/>
        <w:autoSpaceDN w:val="0"/>
        <w:adjustRightInd w:val="0"/>
        <w:jc w:val="center"/>
        <w:rPr>
          <w:noProof/>
          <w:color w:val="000000"/>
          <w:szCs w:val="24"/>
        </w:rPr>
      </w:pPr>
      <w:bookmarkStart w:id="349" w:name="_elm00011b"/>
      <w:bookmarkStart w:id="350" w:name="_pic000009"/>
      <w:r w:rsidRPr="00160CBE">
        <w:rPr>
          <w:noProof/>
          <w:lang w:eastAsia="zh-TW"/>
        </w:rPr>
        <w:drawing>
          <wp:inline distT="0" distB="0" distL="0" distR="0" wp14:anchorId="00552B31" wp14:editId="24B451BD">
            <wp:extent cx="3130106" cy="2379577"/>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130106" cy="2379577"/>
                    </a:xfrm>
                    <a:prstGeom prst="rect">
                      <a:avLst/>
                    </a:prstGeom>
                    <a:noFill/>
                    <a:ln>
                      <a:noFill/>
                    </a:ln>
                  </pic:spPr>
                </pic:pic>
              </a:graphicData>
            </a:graphic>
          </wp:inline>
        </w:drawing>
      </w:r>
      <w:bookmarkEnd w:id="349"/>
      <w:bookmarkEnd w:id="350"/>
    </w:p>
    <w:p w14:paraId="03881292" w14:textId="77777777" w:rsidR="00AA5C7C" w:rsidRPr="000D0600" w:rsidRDefault="00AA5C7C" w:rsidP="000D0600">
      <w:pPr>
        <w:autoSpaceDE w:val="0"/>
        <w:autoSpaceDN w:val="0"/>
        <w:adjustRightInd w:val="0"/>
        <w:jc w:val="center"/>
        <w:rPr>
          <w:noProof/>
          <w:color w:val="000000"/>
          <w:sz w:val="16"/>
          <w:szCs w:val="16"/>
        </w:rPr>
      </w:pPr>
      <w:bookmarkStart w:id="351" w:name="_elm00011c"/>
      <w:r w:rsidRPr="000D0600">
        <w:rPr>
          <w:rFonts w:hint="eastAsia"/>
          <w:noProof/>
          <w:color w:val="000000"/>
          <w:sz w:val="16"/>
          <w:szCs w:val="16"/>
        </w:rPr>
        <w:t>Iterations</w:t>
      </w:r>
      <w:bookmarkEnd w:id="351"/>
    </w:p>
    <w:p w14:paraId="163D165A" w14:textId="77777777" w:rsidR="00AA5C7C" w:rsidRPr="000D0600" w:rsidRDefault="00AA5C7C" w:rsidP="00E43530">
      <w:pPr>
        <w:autoSpaceDE w:val="0"/>
        <w:autoSpaceDN w:val="0"/>
        <w:adjustRightInd w:val="0"/>
        <w:jc w:val="center"/>
        <w:rPr>
          <w:color w:val="000000"/>
          <w:sz w:val="16"/>
          <w:szCs w:val="16"/>
        </w:rPr>
      </w:pPr>
      <w:bookmarkStart w:id="352" w:name="_elm00011d"/>
      <w:bookmarkStart w:id="353" w:name="_elm00011e"/>
      <w:r w:rsidRPr="000D0600">
        <w:rPr>
          <w:color w:val="000000"/>
          <w:sz w:val="16"/>
          <w:szCs w:val="16"/>
        </w:rPr>
        <w:t xml:space="preserve">Fig. </w:t>
      </w:r>
      <w:bookmarkStart w:id="354" w:name="_elm00011f"/>
      <w:r w:rsidRPr="000D0600">
        <w:rPr>
          <w:color w:val="000000"/>
          <w:sz w:val="16"/>
          <w:szCs w:val="16"/>
        </w:rPr>
        <w:t>10</w:t>
      </w:r>
      <w:bookmarkEnd w:id="353"/>
      <w:bookmarkEnd w:id="354"/>
      <w:r w:rsidRPr="000D0600">
        <w:rPr>
          <w:color w:val="000000"/>
          <w:sz w:val="16"/>
          <w:szCs w:val="16"/>
        </w:rPr>
        <w:t xml:space="preserve">. RMSE </w:t>
      </w:r>
      <w:r w:rsidRPr="000D0600">
        <w:rPr>
          <w:rFonts w:hint="eastAsia"/>
          <w:color w:val="000000"/>
          <w:sz w:val="16"/>
          <w:szCs w:val="16"/>
        </w:rPr>
        <w:t xml:space="preserve">histories </w:t>
      </w:r>
      <w:r w:rsidRPr="000D0600">
        <w:rPr>
          <w:color w:val="000000"/>
          <w:sz w:val="16"/>
          <w:szCs w:val="16"/>
        </w:rPr>
        <w:t xml:space="preserve">of </w:t>
      </w:r>
      <w:r w:rsidRPr="000D0600">
        <w:rPr>
          <w:rFonts w:hint="eastAsia"/>
          <w:color w:val="000000"/>
          <w:sz w:val="16"/>
          <w:szCs w:val="16"/>
        </w:rPr>
        <w:t>all fuzzy systems for</w:t>
      </w:r>
      <w:r w:rsidRPr="000D0600">
        <w:rPr>
          <w:color w:val="000000"/>
          <w:sz w:val="16"/>
          <w:szCs w:val="16"/>
        </w:rPr>
        <w:t xml:space="preserve"> Example 2</w:t>
      </w:r>
      <w:bookmarkEnd w:id="352"/>
    </w:p>
    <w:p w14:paraId="696A3421" w14:textId="77777777" w:rsidR="00867560" w:rsidRPr="00867560" w:rsidRDefault="00867560" w:rsidP="00867560">
      <w:pPr>
        <w:pStyle w:val="TableTitle"/>
      </w:pPr>
      <w:bookmarkStart w:id="355" w:name="_elm000120"/>
      <w:bookmarkStart w:id="356" w:name="_elm000121"/>
      <w:r w:rsidRPr="00867560">
        <w:t xml:space="preserve">Table </w:t>
      </w:r>
      <w:bookmarkStart w:id="357" w:name="_elm000122"/>
      <w:r w:rsidRPr="00867560">
        <w:rPr>
          <w:rFonts w:hint="eastAsia"/>
        </w:rPr>
        <w:t>5</w:t>
      </w:r>
      <w:bookmarkEnd w:id="356"/>
      <w:bookmarkEnd w:id="357"/>
      <w:r w:rsidRPr="00867560">
        <w:t xml:space="preserve">. </w:t>
      </w:r>
      <w:bookmarkEnd w:id="355"/>
    </w:p>
    <w:p w14:paraId="0F45A5E0" w14:textId="2A5EBD04" w:rsidR="00867560" w:rsidRPr="00867560" w:rsidRDefault="00867560" w:rsidP="00867560">
      <w:pPr>
        <w:pStyle w:val="TableTitle"/>
      </w:pPr>
      <w:bookmarkStart w:id="358" w:name="_elm000123"/>
      <w:r w:rsidRPr="00867560">
        <w:t>Performance</w:t>
      </w:r>
      <w:r w:rsidRPr="00867560">
        <w:rPr>
          <w:rFonts w:hint="eastAsia"/>
        </w:rPr>
        <w:t>s</w:t>
      </w:r>
      <w:r w:rsidRPr="00867560">
        <w:t xml:space="preserve"> of </w:t>
      </w:r>
      <w:r w:rsidRPr="00867560">
        <w:rPr>
          <w:rFonts w:hint="eastAsia"/>
        </w:rPr>
        <w:t>all fuzzy systems used</w:t>
      </w:r>
      <w:r w:rsidRPr="00867560">
        <w:t xml:space="preserve"> for</w:t>
      </w:r>
      <w:r w:rsidRPr="00867560">
        <w:rPr>
          <w:rFonts w:hint="eastAsia"/>
        </w:rPr>
        <w:t xml:space="preserve"> </w:t>
      </w:r>
      <w:r w:rsidRPr="00867560">
        <w:t xml:space="preserve">Example </w:t>
      </w:r>
      <w:r w:rsidRPr="00867560">
        <w:rPr>
          <w:rFonts w:hint="eastAsia"/>
        </w:rPr>
        <w:t>2</w:t>
      </w:r>
      <w:bookmarkEnd w:id="3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7"/>
        <w:gridCol w:w="1060"/>
        <w:gridCol w:w="1045"/>
        <w:gridCol w:w="1044"/>
        <w:gridCol w:w="1340"/>
      </w:tblGrid>
      <w:tr w:rsidR="00867560" w:rsidRPr="00867560" w14:paraId="0E9013BE" w14:textId="77777777" w:rsidTr="00867560">
        <w:trPr>
          <w:trHeight w:val="508"/>
          <w:jc w:val="center"/>
        </w:trPr>
        <w:tc>
          <w:tcPr>
            <w:tcW w:w="713" w:type="pct"/>
            <w:vAlign w:val="center"/>
          </w:tcPr>
          <w:p w14:paraId="7DF93972" w14:textId="77777777" w:rsidR="00867560" w:rsidRPr="00867560" w:rsidRDefault="00867560" w:rsidP="00867560">
            <w:pPr>
              <w:jc w:val="center"/>
              <w:rPr>
                <w:color w:val="000000"/>
                <w:sz w:val="16"/>
                <w:szCs w:val="16"/>
              </w:rPr>
            </w:pPr>
            <w:r w:rsidRPr="00867560">
              <w:rPr>
                <w:noProof/>
                <w:color w:val="000000"/>
                <w:sz w:val="16"/>
                <w:szCs w:val="16"/>
              </w:rPr>
              <w:t>Model</w:t>
            </w:r>
            <w:r w:rsidRPr="00867560">
              <w:rPr>
                <w:color w:val="000000"/>
                <w:sz w:val="16"/>
                <w:szCs w:val="16"/>
              </w:rPr>
              <w:t>s</w:t>
            </w:r>
          </w:p>
        </w:tc>
        <w:tc>
          <w:tcPr>
            <w:tcW w:w="1013" w:type="pct"/>
            <w:vAlign w:val="center"/>
          </w:tcPr>
          <w:p w14:paraId="5D1DB7A8" w14:textId="77777777" w:rsidR="00867560" w:rsidRPr="00867560" w:rsidRDefault="00867560" w:rsidP="00867560">
            <w:pPr>
              <w:jc w:val="center"/>
              <w:rPr>
                <w:color w:val="000000"/>
                <w:sz w:val="16"/>
                <w:szCs w:val="16"/>
              </w:rPr>
            </w:pPr>
            <w:r w:rsidRPr="00867560">
              <w:rPr>
                <w:color w:val="000000"/>
                <w:sz w:val="16"/>
                <w:szCs w:val="16"/>
              </w:rPr>
              <w:t>BPFS</w:t>
            </w:r>
          </w:p>
        </w:tc>
        <w:tc>
          <w:tcPr>
            <w:tcW w:w="998" w:type="pct"/>
            <w:vAlign w:val="center"/>
          </w:tcPr>
          <w:p w14:paraId="581BA1F0" w14:textId="77777777" w:rsidR="00867560" w:rsidRPr="00867560" w:rsidRDefault="00867560" w:rsidP="00867560">
            <w:pPr>
              <w:jc w:val="center"/>
              <w:rPr>
                <w:color w:val="000000"/>
                <w:sz w:val="16"/>
                <w:szCs w:val="16"/>
              </w:rPr>
            </w:pPr>
            <w:r w:rsidRPr="00867560">
              <w:rPr>
                <w:color w:val="000000"/>
                <w:sz w:val="16"/>
                <w:szCs w:val="16"/>
              </w:rPr>
              <w:t>FRBFNN</w:t>
            </w:r>
          </w:p>
        </w:tc>
        <w:tc>
          <w:tcPr>
            <w:tcW w:w="997" w:type="pct"/>
            <w:vAlign w:val="center"/>
          </w:tcPr>
          <w:p w14:paraId="37206255" w14:textId="77777777" w:rsidR="00867560" w:rsidRPr="00867560" w:rsidRDefault="00867560" w:rsidP="00867560">
            <w:pPr>
              <w:jc w:val="center"/>
              <w:rPr>
                <w:color w:val="000000"/>
                <w:sz w:val="16"/>
                <w:szCs w:val="16"/>
              </w:rPr>
            </w:pPr>
            <w:r w:rsidRPr="00867560">
              <w:rPr>
                <w:color w:val="000000"/>
                <w:sz w:val="16"/>
                <w:szCs w:val="16"/>
              </w:rPr>
              <w:t>RFRBFNN</w:t>
            </w:r>
          </w:p>
        </w:tc>
        <w:tc>
          <w:tcPr>
            <w:tcW w:w="1280" w:type="pct"/>
            <w:vAlign w:val="center"/>
          </w:tcPr>
          <w:p w14:paraId="7069312A" w14:textId="77777777" w:rsidR="00867560" w:rsidRPr="00867560" w:rsidRDefault="00867560" w:rsidP="00867560">
            <w:pPr>
              <w:jc w:val="center"/>
              <w:rPr>
                <w:color w:val="000000"/>
                <w:sz w:val="16"/>
                <w:szCs w:val="16"/>
              </w:rPr>
            </w:pPr>
            <w:r w:rsidRPr="00867560">
              <w:rPr>
                <w:color w:val="000000"/>
                <w:sz w:val="16"/>
                <w:szCs w:val="16"/>
              </w:rPr>
              <w:t>BPDFS</w:t>
            </w:r>
          </w:p>
        </w:tc>
      </w:tr>
      <w:tr w:rsidR="00867560" w:rsidRPr="00867560" w14:paraId="1EF8020A" w14:textId="77777777" w:rsidTr="00867560">
        <w:trPr>
          <w:trHeight w:val="274"/>
          <w:jc w:val="center"/>
        </w:trPr>
        <w:tc>
          <w:tcPr>
            <w:tcW w:w="713" w:type="pct"/>
            <w:vAlign w:val="center"/>
          </w:tcPr>
          <w:p w14:paraId="485220B0" w14:textId="77777777" w:rsidR="00867560" w:rsidRPr="00867560" w:rsidRDefault="00867560" w:rsidP="00867560">
            <w:pPr>
              <w:jc w:val="center"/>
              <w:rPr>
                <w:color w:val="000000"/>
                <w:sz w:val="16"/>
                <w:szCs w:val="16"/>
              </w:rPr>
            </w:pPr>
            <w:r w:rsidRPr="00867560">
              <w:rPr>
                <w:rFonts w:hint="eastAsia"/>
                <w:color w:val="000000"/>
                <w:sz w:val="16"/>
                <w:szCs w:val="16"/>
              </w:rPr>
              <w:t>R</w:t>
            </w:r>
            <w:r w:rsidRPr="00867560">
              <w:rPr>
                <w:color w:val="000000"/>
                <w:sz w:val="16"/>
                <w:szCs w:val="16"/>
              </w:rPr>
              <w:t>ules</w:t>
            </w:r>
          </w:p>
        </w:tc>
        <w:tc>
          <w:tcPr>
            <w:tcW w:w="1013" w:type="pct"/>
            <w:vAlign w:val="center"/>
          </w:tcPr>
          <w:p w14:paraId="11BCD06A" w14:textId="77777777" w:rsidR="00867560" w:rsidRPr="00867560" w:rsidRDefault="00867560" w:rsidP="00867560">
            <w:pPr>
              <w:jc w:val="center"/>
              <w:rPr>
                <w:color w:val="000000"/>
                <w:sz w:val="16"/>
                <w:szCs w:val="16"/>
              </w:rPr>
            </w:pPr>
            <w:r w:rsidRPr="00867560">
              <w:rPr>
                <w:color w:val="000000"/>
                <w:sz w:val="16"/>
                <w:szCs w:val="16"/>
              </w:rPr>
              <w:t>125</w:t>
            </w:r>
          </w:p>
        </w:tc>
        <w:tc>
          <w:tcPr>
            <w:tcW w:w="998" w:type="pct"/>
            <w:vAlign w:val="center"/>
          </w:tcPr>
          <w:p w14:paraId="13942922" w14:textId="77777777" w:rsidR="00867560" w:rsidRPr="00867560" w:rsidRDefault="00867560" w:rsidP="00867560">
            <w:pPr>
              <w:jc w:val="center"/>
              <w:rPr>
                <w:color w:val="000000"/>
                <w:sz w:val="16"/>
                <w:szCs w:val="16"/>
              </w:rPr>
            </w:pPr>
            <w:r w:rsidRPr="00867560">
              <w:rPr>
                <w:color w:val="000000"/>
                <w:sz w:val="16"/>
                <w:szCs w:val="16"/>
              </w:rPr>
              <w:t>125</w:t>
            </w:r>
          </w:p>
        </w:tc>
        <w:tc>
          <w:tcPr>
            <w:tcW w:w="997" w:type="pct"/>
            <w:vAlign w:val="center"/>
          </w:tcPr>
          <w:p w14:paraId="35FAC0CA" w14:textId="77777777" w:rsidR="00867560" w:rsidRPr="00867560" w:rsidRDefault="00867560" w:rsidP="00867560">
            <w:pPr>
              <w:jc w:val="center"/>
              <w:rPr>
                <w:color w:val="000000"/>
                <w:sz w:val="16"/>
                <w:szCs w:val="16"/>
              </w:rPr>
            </w:pPr>
            <w:r w:rsidRPr="00867560">
              <w:rPr>
                <w:color w:val="000000"/>
                <w:sz w:val="16"/>
                <w:szCs w:val="16"/>
              </w:rPr>
              <w:t>125</w:t>
            </w:r>
          </w:p>
        </w:tc>
        <w:tc>
          <w:tcPr>
            <w:tcW w:w="1280" w:type="pct"/>
            <w:vAlign w:val="center"/>
          </w:tcPr>
          <w:p w14:paraId="6FC2CB23" w14:textId="77777777" w:rsidR="00867560" w:rsidRPr="00867560" w:rsidRDefault="00867560" w:rsidP="00867560">
            <w:pPr>
              <w:jc w:val="center"/>
              <w:rPr>
                <w:color w:val="000000"/>
                <w:sz w:val="16"/>
                <w:szCs w:val="16"/>
              </w:rPr>
            </w:pPr>
            <w:r w:rsidRPr="00867560">
              <w:rPr>
                <w:color w:val="000000"/>
                <w:sz w:val="16"/>
                <w:szCs w:val="16"/>
              </w:rPr>
              <w:t>729</w:t>
            </w:r>
          </w:p>
        </w:tc>
      </w:tr>
      <w:tr w:rsidR="00867560" w:rsidRPr="00867560" w14:paraId="4FF8FC65" w14:textId="77777777" w:rsidTr="00867560">
        <w:trPr>
          <w:trHeight w:val="277"/>
          <w:jc w:val="center"/>
        </w:trPr>
        <w:tc>
          <w:tcPr>
            <w:tcW w:w="713" w:type="pct"/>
            <w:vAlign w:val="center"/>
          </w:tcPr>
          <w:p w14:paraId="2B730B15" w14:textId="77777777" w:rsidR="00867560" w:rsidRPr="00867560" w:rsidRDefault="00867560" w:rsidP="00867560">
            <w:pPr>
              <w:jc w:val="center"/>
              <w:rPr>
                <w:color w:val="000000"/>
                <w:sz w:val="16"/>
                <w:szCs w:val="16"/>
              </w:rPr>
            </w:pPr>
            <w:r w:rsidRPr="00867560">
              <w:rPr>
                <w:color w:val="000000"/>
                <w:sz w:val="16"/>
                <w:szCs w:val="16"/>
              </w:rPr>
              <w:t>Epoch</w:t>
            </w:r>
          </w:p>
        </w:tc>
        <w:tc>
          <w:tcPr>
            <w:tcW w:w="1013" w:type="pct"/>
            <w:vAlign w:val="center"/>
          </w:tcPr>
          <w:p w14:paraId="777CE91C" w14:textId="77777777" w:rsidR="00867560" w:rsidRPr="00867560" w:rsidRDefault="00867560" w:rsidP="00867560">
            <w:pPr>
              <w:jc w:val="center"/>
              <w:rPr>
                <w:color w:val="000000"/>
                <w:sz w:val="16"/>
                <w:szCs w:val="16"/>
              </w:rPr>
            </w:pPr>
            <w:r w:rsidRPr="00867560">
              <w:rPr>
                <w:rFonts w:hint="eastAsia"/>
                <w:color w:val="000000"/>
                <w:sz w:val="16"/>
                <w:szCs w:val="16"/>
              </w:rPr>
              <w:t>482</w:t>
            </w:r>
          </w:p>
        </w:tc>
        <w:tc>
          <w:tcPr>
            <w:tcW w:w="998" w:type="pct"/>
            <w:vAlign w:val="center"/>
          </w:tcPr>
          <w:p w14:paraId="0E07D820" w14:textId="77777777" w:rsidR="00867560" w:rsidRPr="00867560" w:rsidRDefault="00867560" w:rsidP="00867560">
            <w:pPr>
              <w:jc w:val="center"/>
              <w:rPr>
                <w:color w:val="000000"/>
                <w:sz w:val="16"/>
                <w:szCs w:val="16"/>
              </w:rPr>
            </w:pPr>
            <w:r w:rsidRPr="00867560">
              <w:rPr>
                <w:rFonts w:hint="eastAsia"/>
                <w:color w:val="000000"/>
                <w:sz w:val="16"/>
                <w:szCs w:val="16"/>
              </w:rPr>
              <w:t>193</w:t>
            </w:r>
          </w:p>
        </w:tc>
        <w:tc>
          <w:tcPr>
            <w:tcW w:w="997" w:type="pct"/>
            <w:vAlign w:val="center"/>
          </w:tcPr>
          <w:p w14:paraId="5DFB0E54" w14:textId="77777777" w:rsidR="00867560" w:rsidRPr="00867560" w:rsidRDefault="00867560" w:rsidP="00867560">
            <w:pPr>
              <w:jc w:val="center"/>
              <w:rPr>
                <w:color w:val="000000"/>
                <w:sz w:val="16"/>
                <w:szCs w:val="16"/>
              </w:rPr>
            </w:pPr>
            <w:r w:rsidRPr="00867560">
              <w:rPr>
                <w:rFonts w:hint="eastAsia"/>
                <w:color w:val="000000"/>
                <w:sz w:val="16"/>
                <w:szCs w:val="16"/>
              </w:rPr>
              <w:t>563</w:t>
            </w:r>
          </w:p>
        </w:tc>
        <w:tc>
          <w:tcPr>
            <w:tcW w:w="1280" w:type="pct"/>
            <w:vAlign w:val="center"/>
          </w:tcPr>
          <w:p w14:paraId="03618A08" w14:textId="77777777" w:rsidR="00867560" w:rsidRPr="00867560" w:rsidRDefault="00867560" w:rsidP="00867560">
            <w:pPr>
              <w:jc w:val="center"/>
              <w:rPr>
                <w:color w:val="000000"/>
                <w:sz w:val="16"/>
                <w:szCs w:val="16"/>
              </w:rPr>
            </w:pPr>
            <w:r w:rsidRPr="00867560">
              <w:rPr>
                <w:rFonts w:hint="eastAsia"/>
                <w:color w:val="000000"/>
                <w:sz w:val="16"/>
                <w:szCs w:val="16"/>
              </w:rPr>
              <w:t>89</w:t>
            </w:r>
          </w:p>
        </w:tc>
      </w:tr>
      <w:tr w:rsidR="00867560" w:rsidRPr="00867560" w14:paraId="57E6611A" w14:textId="77777777" w:rsidTr="00867560">
        <w:trPr>
          <w:trHeight w:val="552"/>
          <w:jc w:val="center"/>
        </w:trPr>
        <w:tc>
          <w:tcPr>
            <w:tcW w:w="713" w:type="pct"/>
            <w:vAlign w:val="center"/>
          </w:tcPr>
          <w:p w14:paraId="1DF77DF8" w14:textId="77777777" w:rsidR="00867560" w:rsidRPr="00867560" w:rsidRDefault="00867560" w:rsidP="00867560">
            <w:pPr>
              <w:jc w:val="center"/>
              <w:rPr>
                <w:color w:val="000000"/>
                <w:sz w:val="16"/>
                <w:szCs w:val="16"/>
              </w:rPr>
            </w:pPr>
            <w:r w:rsidRPr="00867560">
              <w:rPr>
                <w:color w:val="000000"/>
                <w:sz w:val="16"/>
                <w:szCs w:val="16"/>
              </w:rPr>
              <w:t>Training RMSE</w:t>
            </w:r>
          </w:p>
        </w:tc>
        <w:tc>
          <w:tcPr>
            <w:tcW w:w="1013" w:type="pct"/>
            <w:vAlign w:val="center"/>
          </w:tcPr>
          <w:p w14:paraId="3AA84D50" w14:textId="77777777" w:rsidR="00867560" w:rsidRPr="00867560" w:rsidRDefault="00867560" w:rsidP="00E43530">
            <w:pPr>
              <w:jc w:val="center"/>
              <w:rPr>
                <w:color w:val="000000"/>
                <w:sz w:val="16"/>
                <w:szCs w:val="16"/>
              </w:rPr>
            </w:pPr>
            <w:r w:rsidRPr="00867560">
              <w:rPr>
                <w:color w:val="000000"/>
                <w:sz w:val="16"/>
                <w:szCs w:val="16"/>
              </w:rPr>
              <w:t>3.48e-002</w:t>
            </w:r>
          </w:p>
        </w:tc>
        <w:tc>
          <w:tcPr>
            <w:tcW w:w="998" w:type="pct"/>
            <w:vAlign w:val="center"/>
          </w:tcPr>
          <w:p w14:paraId="65AAD512" w14:textId="77777777" w:rsidR="00867560" w:rsidRPr="00867560" w:rsidRDefault="00867560" w:rsidP="00E43530">
            <w:pPr>
              <w:jc w:val="center"/>
              <w:rPr>
                <w:color w:val="000000"/>
                <w:sz w:val="16"/>
                <w:szCs w:val="16"/>
              </w:rPr>
            </w:pPr>
            <w:r w:rsidRPr="00867560">
              <w:rPr>
                <w:color w:val="000000"/>
                <w:sz w:val="16"/>
                <w:szCs w:val="16"/>
              </w:rPr>
              <w:t>3.83e-002</w:t>
            </w:r>
          </w:p>
        </w:tc>
        <w:tc>
          <w:tcPr>
            <w:tcW w:w="997" w:type="pct"/>
            <w:vAlign w:val="center"/>
          </w:tcPr>
          <w:p w14:paraId="65BCF9AA" w14:textId="77777777" w:rsidR="00867560" w:rsidRPr="00867560" w:rsidRDefault="00867560" w:rsidP="00E43530">
            <w:pPr>
              <w:jc w:val="center"/>
              <w:rPr>
                <w:color w:val="000000"/>
                <w:sz w:val="16"/>
                <w:szCs w:val="16"/>
              </w:rPr>
            </w:pPr>
            <w:r w:rsidRPr="00867560">
              <w:rPr>
                <w:color w:val="000000"/>
                <w:sz w:val="16"/>
                <w:szCs w:val="16"/>
              </w:rPr>
              <w:t>3.3</w:t>
            </w:r>
            <w:r w:rsidRPr="00867560">
              <w:rPr>
                <w:rFonts w:hint="eastAsia"/>
                <w:color w:val="000000"/>
                <w:sz w:val="16"/>
                <w:szCs w:val="16"/>
              </w:rPr>
              <w:t>1</w:t>
            </w:r>
            <w:r w:rsidRPr="00867560">
              <w:rPr>
                <w:color w:val="000000"/>
                <w:sz w:val="16"/>
                <w:szCs w:val="16"/>
              </w:rPr>
              <w:t>e-002</w:t>
            </w:r>
          </w:p>
        </w:tc>
        <w:tc>
          <w:tcPr>
            <w:tcW w:w="1280" w:type="pct"/>
            <w:vAlign w:val="center"/>
          </w:tcPr>
          <w:p w14:paraId="1DC2DEB4" w14:textId="77777777" w:rsidR="00867560" w:rsidRPr="00867560" w:rsidRDefault="00867560" w:rsidP="00E43530">
            <w:pPr>
              <w:jc w:val="center"/>
              <w:rPr>
                <w:color w:val="000000"/>
                <w:sz w:val="16"/>
                <w:szCs w:val="16"/>
              </w:rPr>
            </w:pPr>
            <w:r w:rsidRPr="00867560">
              <w:rPr>
                <w:color w:val="000000"/>
                <w:sz w:val="16"/>
                <w:szCs w:val="16"/>
              </w:rPr>
              <w:t>3.0</w:t>
            </w:r>
            <w:r w:rsidRPr="00867560">
              <w:rPr>
                <w:rFonts w:hint="eastAsia"/>
                <w:color w:val="000000"/>
                <w:sz w:val="16"/>
                <w:szCs w:val="16"/>
              </w:rPr>
              <w:t>1</w:t>
            </w:r>
            <w:r w:rsidRPr="00867560">
              <w:rPr>
                <w:color w:val="000000"/>
                <w:sz w:val="16"/>
                <w:szCs w:val="16"/>
              </w:rPr>
              <w:t>e-002</w:t>
            </w:r>
          </w:p>
        </w:tc>
      </w:tr>
      <w:tr w:rsidR="00867560" w:rsidRPr="00867560" w14:paraId="33621D46" w14:textId="77777777" w:rsidTr="00867560">
        <w:trPr>
          <w:trHeight w:val="213"/>
          <w:jc w:val="center"/>
        </w:trPr>
        <w:tc>
          <w:tcPr>
            <w:tcW w:w="713" w:type="pct"/>
          </w:tcPr>
          <w:p w14:paraId="3C2807C0" w14:textId="77777777" w:rsidR="00867560" w:rsidRPr="00867560" w:rsidRDefault="00867560" w:rsidP="00867560">
            <w:pPr>
              <w:jc w:val="center"/>
              <w:rPr>
                <w:color w:val="000000"/>
                <w:sz w:val="16"/>
                <w:szCs w:val="16"/>
              </w:rPr>
            </w:pPr>
            <w:r w:rsidRPr="00867560">
              <w:rPr>
                <w:color w:val="000000"/>
                <w:sz w:val="16"/>
                <w:szCs w:val="16"/>
              </w:rPr>
              <w:t>Testing RMSE</w:t>
            </w:r>
          </w:p>
        </w:tc>
        <w:tc>
          <w:tcPr>
            <w:tcW w:w="1013" w:type="pct"/>
            <w:vAlign w:val="center"/>
          </w:tcPr>
          <w:p w14:paraId="66BE1A67" w14:textId="77777777" w:rsidR="00867560" w:rsidRPr="00867560" w:rsidRDefault="00867560" w:rsidP="00E43530">
            <w:pPr>
              <w:jc w:val="center"/>
              <w:rPr>
                <w:color w:val="000000"/>
                <w:sz w:val="16"/>
                <w:szCs w:val="16"/>
              </w:rPr>
            </w:pPr>
            <w:r w:rsidRPr="00867560">
              <w:rPr>
                <w:color w:val="000000"/>
                <w:sz w:val="16"/>
                <w:szCs w:val="16"/>
              </w:rPr>
              <w:t>1.7</w:t>
            </w:r>
            <w:r w:rsidRPr="00867560">
              <w:rPr>
                <w:rFonts w:hint="eastAsia"/>
                <w:color w:val="000000"/>
                <w:sz w:val="16"/>
                <w:szCs w:val="16"/>
              </w:rPr>
              <w:t>9</w:t>
            </w:r>
            <w:r w:rsidRPr="00867560">
              <w:rPr>
                <w:color w:val="000000"/>
                <w:sz w:val="16"/>
                <w:szCs w:val="16"/>
              </w:rPr>
              <w:t>e-002</w:t>
            </w:r>
          </w:p>
        </w:tc>
        <w:tc>
          <w:tcPr>
            <w:tcW w:w="998" w:type="pct"/>
            <w:vAlign w:val="center"/>
          </w:tcPr>
          <w:p w14:paraId="2607D077" w14:textId="77777777" w:rsidR="00867560" w:rsidRPr="00867560" w:rsidRDefault="00867560" w:rsidP="00E43530">
            <w:pPr>
              <w:jc w:val="center"/>
              <w:rPr>
                <w:color w:val="000000"/>
                <w:sz w:val="16"/>
                <w:szCs w:val="16"/>
              </w:rPr>
            </w:pPr>
            <w:r w:rsidRPr="00867560">
              <w:rPr>
                <w:color w:val="000000"/>
                <w:sz w:val="16"/>
                <w:szCs w:val="16"/>
              </w:rPr>
              <w:t>2</w:t>
            </w:r>
            <w:r w:rsidRPr="00867560">
              <w:rPr>
                <w:rFonts w:hint="eastAsia"/>
                <w:color w:val="000000"/>
                <w:sz w:val="16"/>
                <w:szCs w:val="16"/>
              </w:rPr>
              <w:t>.01</w:t>
            </w:r>
            <w:r w:rsidRPr="00867560">
              <w:rPr>
                <w:color w:val="000000"/>
                <w:sz w:val="16"/>
                <w:szCs w:val="16"/>
              </w:rPr>
              <w:t>e-002</w:t>
            </w:r>
          </w:p>
        </w:tc>
        <w:tc>
          <w:tcPr>
            <w:tcW w:w="997" w:type="pct"/>
            <w:vAlign w:val="center"/>
          </w:tcPr>
          <w:p w14:paraId="14D5200D" w14:textId="77777777" w:rsidR="00867560" w:rsidRPr="00867560" w:rsidRDefault="00867560" w:rsidP="00E43530">
            <w:pPr>
              <w:jc w:val="center"/>
              <w:rPr>
                <w:color w:val="000000"/>
                <w:sz w:val="16"/>
                <w:szCs w:val="16"/>
              </w:rPr>
            </w:pPr>
            <w:r w:rsidRPr="00867560">
              <w:rPr>
                <w:color w:val="000000"/>
                <w:sz w:val="16"/>
                <w:szCs w:val="16"/>
              </w:rPr>
              <w:t>1.3</w:t>
            </w:r>
            <w:r w:rsidRPr="00867560">
              <w:rPr>
                <w:rFonts w:hint="eastAsia"/>
                <w:color w:val="000000"/>
                <w:sz w:val="16"/>
                <w:szCs w:val="16"/>
              </w:rPr>
              <w:t>4</w:t>
            </w:r>
            <w:r w:rsidRPr="00867560">
              <w:rPr>
                <w:color w:val="000000"/>
                <w:sz w:val="16"/>
                <w:szCs w:val="16"/>
              </w:rPr>
              <w:t>e-002</w:t>
            </w:r>
          </w:p>
        </w:tc>
        <w:tc>
          <w:tcPr>
            <w:tcW w:w="1280" w:type="pct"/>
            <w:vAlign w:val="center"/>
          </w:tcPr>
          <w:p w14:paraId="4F3B5CC0" w14:textId="77777777" w:rsidR="00867560" w:rsidRPr="00867560" w:rsidRDefault="00867560" w:rsidP="00E43530">
            <w:pPr>
              <w:jc w:val="center"/>
              <w:rPr>
                <w:color w:val="000000"/>
                <w:sz w:val="16"/>
                <w:szCs w:val="16"/>
              </w:rPr>
            </w:pPr>
            <w:r w:rsidRPr="00867560">
              <w:rPr>
                <w:color w:val="000000"/>
                <w:sz w:val="16"/>
                <w:szCs w:val="16"/>
              </w:rPr>
              <w:t>1.0</w:t>
            </w:r>
            <w:r w:rsidRPr="00867560">
              <w:rPr>
                <w:rFonts w:hint="eastAsia"/>
                <w:color w:val="000000"/>
                <w:sz w:val="16"/>
                <w:szCs w:val="16"/>
              </w:rPr>
              <w:t>7</w:t>
            </w:r>
            <w:r w:rsidRPr="00867560">
              <w:rPr>
                <w:color w:val="000000"/>
                <w:sz w:val="16"/>
                <w:szCs w:val="16"/>
              </w:rPr>
              <w:t>e-002</w:t>
            </w:r>
          </w:p>
        </w:tc>
      </w:tr>
    </w:tbl>
    <w:p w14:paraId="443DE199" w14:textId="77777777" w:rsidR="00867560" w:rsidRPr="00867560" w:rsidRDefault="00867560" w:rsidP="00867560">
      <w:pPr>
        <w:pStyle w:val="TableTitle"/>
      </w:pPr>
      <w:bookmarkStart w:id="359" w:name="_elm000124"/>
      <w:bookmarkStart w:id="360" w:name="_elm000125"/>
      <w:r w:rsidRPr="00867560">
        <w:t xml:space="preserve">Table </w:t>
      </w:r>
      <w:bookmarkStart w:id="361" w:name="_elm000126"/>
      <w:r w:rsidRPr="00867560">
        <w:rPr>
          <w:rFonts w:hint="eastAsia"/>
        </w:rPr>
        <w:t>6</w:t>
      </w:r>
      <w:bookmarkEnd w:id="360"/>
      <w:bookmarkEnd w:id="361"/>
      <w:r w:rsidRPr="00867560">
        <w:t xml:space="preserve">. </w:t>
      </w:r>
      <w:bookmarkEnd w:id="359"/>
    </w:p>
    <w:p w14:paraId="51F0BFA1" w14:textId="150484E0" w:rsidR="00867560" w:rsidRPr="00867560" w:rsidRDefault="00867560" w:rsidP="00867560">
      <w:pPr>
        <w:pStyle w:val="TableTitle"/>
      </w:pPr>
      <w:bookmarkStart w:id="362" w:name="_elm000127"/>
      <w:r w:rsidRPr="00867560">
        <w:t>Performance</w:t>
      </w:r>
      <w:r w:rsidRPr="00867560">
        <w:rPr>
          <w:rFonts w:hint="eastAsia"/>
        </w:rPr>
        <w:t>s</w:t>
      </w:r>
      <w:r w:rsidRPr="00867560">
        <w:t xml:space="preserve"> of </w:t>
      </w:r>
      <w:r w:rsidRPr="00867560">
        <w:rPr>
          <w:rFonts w:hint="eastAsia"/>
        </w:rPr>
        <w:t>all fuzzy systems used</w:t>
      </w:r>
      <w:r w:rsidRPr="00867560">
        <w:t xml:space="preserve"> for</w:t>
      </w:r>
      <w:r w:rsidRPr="00867560">
        <w:rPr>
          <w:rFonts w:hint="eastAsia"/>
        </w:rPr>
        <w:t>Example 2</w:t>
      </w:r>
      <w:r w:rsidRPr="00867560">
        <w:t xml:space="preserve"> </w:t>
      </w:r>
      <w:r w:rsidRPr="00867560">
        <w:rPr>
          <w:rFonts w:hint="eastAsia"/>
        </w:rPr>
        <w:t>with</w:t>
      </w:r>
      <w:r w:rsidRPr="00867560">
        <w:t xml:space="preserve"> </w:t>
      </w:r>
      <w:r w:rsidRPr="00867560">
        <w:rPr>
          <w:rFonts w:hint="eastAsia"/>
        </w:rPr>
        <w:t>the same number of rules</w:t>
      </w:r>
      <w:bookmarkEnd w:id="3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7"/>
        <w:gridCol w:w="1060"/>
        <w:gridCol w:w="1045"/>
        <w:gridCol w:w="1044"/>
        <w:gridCol w:w="1340"/>
      </w:tblGrid>
      <w:tr w:rsidR="00867560" w:rsidRPr="00867560" w14:paraId="3E9E4EAD" w14:textId="77777777" w:rsidTr="00867560">
        <w:trPr>
          <w:trHeight w:val="429"/>
          <w:jc w:val="center"/>
        </w:trPr>
        <w:tc>
          <w:tcPr>
            <w:tcW w:w="713" w:type="pct"/>
            <w:vAlign w:val="center"/>
          </w:tcPr>
          <w:p w14:paraId="1BF45D68" w14:textId="77777777" w:rsidR="00867560" w:rsidRPr="00867560" w:rsidRDefault="00867560" w:rsidP="00867560">
            <w:pPr>
              <w:jc w:val="center"/>
              <w:rPr>
                <w:color w:val="000000"/>
                <w:sz w:val="16"/>
                <w:szCs w:val="16"/>
              </w:rPr>
            </w:pPr>
            <w:r w:rsidRPr="00867560">
              <w:rPr>
                <w:noProof/>
                <w:color w:val="000000"/>
                <w:sz w:val="16"/>
                <w:szCs w:val="16"/>
              </w:rPr>
              <w:t>Model</w:t>
            </w:r>
            <w:r w:rsidRPr="00867560">
              <w:rPr>
                <w:color w:val="000000"/>
                <w:sz w:val="16"/>
                <w:szCs w:val="16"/>
              </w:rPr>
              <w:t>s</w:t>
            </w:r>
          </w:p>
        </w:tc>
        <w:tc>
          <w:tcPr>
            <w:tcW w:w="1013" w:type="pct"/>
            <w:vAlign w:val="center"/>
          </w:tcPr>
          <w:p w14:paraId="08B01110" w14:textId="77777777" w:rsidR="00867560" w:rsidRPr="00867560" w:rsidRDefault="00867560" w:rsidP="00867560">
            <w:pPr>
              <w:jc w:val="center"/>
              <w:rPr>
                <w:color w:val="000000"/>
                <w:sz w:val="16"/>
                <w:szCs w:val="16"/>
              </w:rPr>
            </w:pPr>
            <w:r w:rsidRPr="00867560">
              <w:rPr>
                <w:color w:val="000000"/>
                <w:sz w:val="16"/>
                <w:szCs w:val="16"/>
              </w:rPr>
              <w:t>BPFS</w:t>
            </w:r>
          </w:p>
        </w:tc>
        <w:tc>
          <w:tcPr>
            <w:tcW w:w="998" w:type="pct"/>
            <w:vAlign w:val="center"/>
          </w:tcPr>
          <w:p w14:paraId="658B41B7" w14:textId="77777777" w:rsidR="00867560" w:rsidRPr="00867560" w:rsidRDefault="00867560" w:rsidP="00867560">
            <w:pPr>
              <w:jc w:val="center"/>
              <w:rPr>
                <w:color w:val="000000"/>
                <w:sz w:val="16"/>
                <w:szCs w:val="16"/>
              </w:rPr>
            </w:pPr>
            <w:r w:rsidRPr="00867560">
              <w:rPr>
                <w:color w:val="000000"/>
                <w:sz w:val="16"/>
                <w:szCs w:val="16"/>
              </w:rPr>
              <w:t>FRBFNN</w:t>
            </w:r>
          </w:p>
        </w:tc>
        <w:tc>
          <w:tcPr>
            <w:tcW w:w="997" w:type="pct"/>
            <w:vAlign w:val="center"/>
          </w:tcPr>
          <w:p w14:paraId="2A64FE72" w14:textId="77777777" w:rsidR="00867560" w:rsidRPr="00867560" w:rsidRDefault="00867560" w:rsidP="00867560">
            <w:pPr>
              <w:jc w:val="center"/>
              <w:rPr>
                <w:color w:val="000000"/>
                <w:sz w:val="16"/>
                <w:szCs w:val="16"/>
              </w:rPr>
            </w:pPr>
            <w:r w:rsidRPr="00867560">
              <w:rPr>
                <w:color w:val="000000"/>
                <w:sz w:val="16"/>
                <w:szCs w:val="16"/>
              </w:rPr>
              <w:t>RFRBFNN</w:t>
            </w:r>
          </w:p>
        </w:tc>
        <w:tc>
          <w:tcPr>
            <w:tcW w:w="1280" w:type="pct"/>
            <w:vAlign w:val="center"/>
          </w:tcPr>
          <w:p w14:paraId="7F8223A4" w14:textId="77777777" w:rsidR="00867560" w:rsidRPr="00867560" w:rsidRDefault="00867560" w:rsidP="00867560">
            <w:pPr>
              <w:jc w:val="center"/>
              <w:rPr>
                <w:color w:val="000000"/>
                <w:sz w:val="16"/>
                <w:szCs w:val="16"/>
              </w:rPr>
            </w:pPr>
            <w:r w:rsidRPr="00867560">
              <w:rPr>
                <w:color w:val="000000"/>
                <w:sz w:val="16"/>
                <w:szCs w:val="16"/>
              </w:rPr>
              <w:t>BPDFS</w:t>
            </w:r>
          </w:p>
        </w:tc>
      </w:tr>
      <w:tr w:rsidR="00867560" w:rsidRPr="00867560" w14:paraId="56D68A9B" w14:textId="77777777" w:rsidTr="00867560">
        <w:trPr>
          <w:trHeight w:val="280"/>
          <w:jc w:val="center"/>
        </w:trPr>
        <w:tc>
          <w:tcPr>
            <w:tcW w:w="713" w:type="pct"/>
            <w:vAlign w:val="center"/>
          </w:tcPr>
          <w:p w14:paraId="5A3D25AD" w14:textId="77777777" w:rsidR="00867560" w:rsidRPr="00867560" w:rsidRDefault="00867560" w:rsidP="00867560">
            <w:pPr>
              <w:jc w:val="center"/>
              <w:rPr>
                <w:color w:val="000000"/>
                <w:sz w:val="16"/>
                <w:szCs w:val="16"/>
              </w:rPr>
            </w:pPr>
            <w:r w:rsidRPr="00867560">
              <w:rPr>
                <w:color w:val="000000"/>
                <w:sz w:val="16"/>
                <w:szCs w:val="16"/>
              </w:rPr>
              <w:t>Rules</w:t>
            </w:r>
          </w:p>
        </w:tc>
        <w:tc>
          <w:tcPr>
            <w:tcW w:w="1013" w:type="pct"/>
            <w:vAlign w:val="center"/>
          </w:tcPr>
          <w:p w14:paraId="76DB4E16" w14:textId="77777777" w:rsidR="00867560" w:rsidRPr="00867560" w:rsidRDefault="00867560" w:rsidP="00867560">
            <w:pPr>
              <w:jc w:val="center"/>
              <w:rPr>
                <w:color w:val="000000"/>
                <w:sz w:val="16"/>
                <w:szCs w:val="16"/>
              </w:rPr>
            </w:pPr>
            <w:r w:rsidRPr="00867560">
              <w:rPr>
                <w:color w:val="000000"/>
                <w:sz w:val="16"/>
                <w:szCs w:val="16"/>
              </w:rPr>
              <w:t>729</w:t>
            </w:r>
          </w:p>
        </w:tc>
        <w:tc>
          <w:tcPr>
            <w:tcW w:w="998" w:type="pct"/>
            <w:vAlign w:val="center"/>
          </w:tcPr>
          <w:p w14:paraId="564FA5F1" w14:textId="77777777" w:rsidR="00867560" w:rsidRPr="00867560" w:rsidRDefault="00867560" w:rsidP="00867560">
            <w:pPr>
              <w:jc w:val="center"/>
              <w:rPr>
                <w:color w:val="000000"/>
                <w:sz w:val="16"/>
                <w:szCs w:val="16"/>
              </w:rPr>
            </w:pPr>
            <w:r w:rsidRPr="00867560">
              <w:rPr>
                <w:color w:val="000000"/>
                <w:sz w:val="16"/>
                <w:szCs w:val="16"/>
              </w:rPr>
              <w:t>729</w:t>
            </w:r>
          </w:p>
        </w:tc>
        <w:tc>
          <w:tcPr>
            <w:tcW w:w="997" w:type="pct"/>
            <w:vAlign w:val="center"/>
          </w:tcPr>
          <w:p w14:paraId="489DE372" w14:textId="77777777" w:rsidR="00867560" w:rsidRPr="00867560" w:rsidRDefault="00867560" w:rsidP="00867560">
            <w:pPr>
              <w:jc w:val="center"/>
              <w:rPr>
                <w:color w:val="000000"/>
                <w:sz w:val="16"/>
                <w:szCs w:val="16"/>
              </w:rPr>
            </w:pPr>
            <w:r w:rsidRPr="00867560">
              <w:rPr>
                <w:color w:val="000000"/>
                <w:sz w:val="16"/>
                <w:szCs w:val="16"/>
              </w:rPr>
              <w:t>729</w:t>
            </w:r>
          </w:p>
        </w:tc>
        <w:tc>
          <w:tcPr>
            <w:tcW w:w="1280" w:type="pct"/>
            <w:vAlign w:val="center"/>
          </w:tcPr>
          <w:p w14:paraId="6C2B5E88" w14:textId="77777777" w:rsidR="00867560" w:rsidRPr="00867560" w:rsidRDefault="00867560" w:rsidP="00867560">
            <w:pPr>
              <w:jc w:val="center"/>
              <w:rPr>
                <w:color w:val="000000"/>
                <w:sz w:val="16"/>
                <w:szCs w:val="16"/>
              </w:rPr>
            </w:pPr>
            <w:r w:rsidRPr="00867560">
              <w:rPr>
                <w:color w:val="000000"/>
                <w:sz w:val="16"/>
                <w:szCs w:val="16"/>
              </w:rPr>
              <w:t>729</w:t>
            </w:r>
          </w:p>
        </w:tc>
      </w:tr>
      <w:tr w:rsidR="00867560" w:rsidRPr="00867560" w14:paraId="433DEFF8" w14:textId="77777777" w:rsidTr="00867560">
        <w:trPr>
          <w:trHeight w:val="270"/>
          <w:jc w:val="center"/>
        </w:trPr>
        <w:tc>
          <w:tcPr>
            <w:tcW w:w="713" w:type="pct"/>
            <w:vAlign w:val="center"/>
          </w:tcPr>
          <w:p w14:paraId="7F90383E" w14:textId="77777777" w:rsidR="00867560" w:rsidRPr="00867560" w:rsidRDefault="00867560" w:rsidP="00867560">
            <w:pPr>
              <w:jc w:val="center"/>
              <w:rPr>
                <w:color w:val="000000"/>
                <w:sz w:val="16"/>
                <w:szCs w:val="16"/>
              </w:rPr>
            </w:pPr>
            <w:r w:rsidRPr="00867560">
              <w:rPr>
                <w:color w:val="000000"/>
                <w:sz w:val="16"/>
                <w:szCs w:val="16"/>
              </w:rPr>
              <w:t>Epoch</w:t>
            </w:r>
          </w:p>
        </w:tc>
        <w:tc>
          <w:tcPr>
            <w:tcW w:w="1013" w:type="pct"/>
            <w:vAlign w:val="center"/>
          </w:tcPr>
          <w:p w14:paraId="5ACA9DDB" w14:textId="77777777" w:rsidR="00867560" w:rsidRPr="00867560" w:rsidRDefault="00867560" w:rsidP="00867560">
            <w:pPr>
              <w:jc w:val="center"/>
              <w:rPr>
                <w:color w:val="000000"/>
                <w:sz w:val="16"/>
                <w:szCs w:val="16"/>
              </w:rPr>
            </w:pPr>
            <w:r w:rsidRPr="00867560">
              <w:rPr>
                <w:color w:val="000000"/>
                <w:sz w:val="16"/>
                <w:szCs w:val="16"/>
              </w:rPr>
              <w:t>162</w:t>
            </w:r>
          </w:p>
        </w:tc>
        <w:tc>
          <w:tcPr>
            <w:tcW w:w="998" w:type="pct"/>
            <w:vAlign w:val="center"/>
          </w:tcPr>
          <w:p w14:paraId="2A16B3CD" w14:textId="77777777" w:rsidR="00867560" w:rsidRPr="00867560" w:rsidRDefault="00867560" w:rsidP="00867560">
            <w:pPr>
              <w:jc w:val="center"/>
              <w:rPr>
                <w:color w:val="000000"/>
                <w:sz w:val="16"/>
                <w:szCs w:val="16"/>
              </w:rPr>
            </w:pPr>
            <w:r w:rsidRPr="00867560">
              <w:rPr>
                <w:color w:val="000000"/>
                <w:sz w:val="16"/>
                <w:szCs w:val="16"/>
              </w:rPr>
              <w:t>324</w:t>
            </w:r>
          </w:p>
        </w:tc>
        <w:tc>
          <w:tcPr>
            <w:tcW w:w="997" w:type="pct"/>
            <w:vAlign w:val="center"/>
          </w:tcPr>
          <w:p w14:paraId="43FC7FC3" w14:textId="77777777" w:rsidR="00867560" w:rsidRPr="00867560" w:rsidRDefault="00867560" w:rsidP="00867560">
            <w:pPr>
              <w:jc w:val="center"/>
              <w:rPr>
                <w:color w:val="000000"/>
                <w:sz w:val="16"/>
                <w:szCs w:val="16"/>
              </w:rPr>
            </w:pPr>
            <w:r w:rsidRPr="00867560">
              <w:rPr>
                <w:color w:val="000000"/>
                <w:sz w:val="16"/>
                <w:szCs w:val="16"/>
              </w:rPr>
              <w:t>245</w:t>
            </w:r>
          </w:p>
        </w:tc>
        <w:tc>
          <w:tcPr>
            <w:tcW w:w="1280" w:type="pct"/>
            <w:vAlign w:val="center"/>
          </w:tcPr>
          <w:p w14:paraId="48BE2FD6" w14:textId="77777777" w:rsidR="00867560" w:rsidRPr="00867560" w:rsidRDefault="00867560" w:rsidP="00867560">
            <w:pPr>
              <w:jc w:val="center"/>
              <w:rPr>
                <w:color w:val="000000"/>
                <w:sz w:val="16"/>
                <w:szCs w:val="16"/>
              </w:rPr>
            </w:pPr>
            <w:r w:rsidRPr="00867560">
              <w:rPr>
                <w:color w:val="000000"/>
                <w:sz w:val="16"/>
                <w:szCs w:val="16"/>
              </w:rPr>
              <w:t>89</w:t>
            </w:r>
          </w:p>
        </w:tc>
      </w:tr>
      <w:tr w:rsidR="00867560" w:rsidRPr="00867560" w14:paraId="5A5496C0" w14:textId="77777777" w:rsidTr="00867560">
        <w:trPr>
          <w:trHeight w:val="416"/>
          <w:jc w:val="center"/>
        </w:trPr>
        <w:tc>
          <w:tcPr>
            <w:tcW w:w="713" w:type="pct"/>
            <w:vAlign w:val="center"/>
          </w:tcPr>
          <w:p w14:paraId="3A2BE505" w14:textId="77777777" w:rsidR="00867560" w:rsidRPr="00867560" w:rsidRDefault="00867560" w:rsidP="00867560">
            <w:pPr>
              <w:jc w:val="center"/>
              <w:rPr>
                <w:color w:val="000000"/>
                <w:sz w:val="16"/>
                <w:szCs w:val="16"/>
              </w:rPr>
            </w:pPr>
            <w:r w:rsidRPr="00867560">
              <w:rPr>
                <w:color w:val="000000"/>
                <w:sz w:val="16"/>
                <w:szCs w:val="16"/>
              </w:rPr>
              <w:t>Training RMSE</w:t>
            </w:r>
          </w:p>
        </w:tc>
        <w:tc>
          <w:tcPr>
            <w:tcW w:w="1013" w:type="pct"/>
            <w:vAlign w:val="center"/>
          </w:tcPr>
          <w:p w14:paraId="40FDC82F" w14:textId="77777777" w:rsidR="00867560" w:rsidRPr="00867560" w:rsidRDefault="00867560" w:rsidP="00E43530">
            <w:pPr>
              <w:jc w:val="center"/>
              <w:rPr>
                <w:color w:val="000000"/>
                <w:sz w:val="16"/>
                <w:szCs w:val="16"/>
                <w:highlight w:val="yellow"/>
              </w:rPr>
            </w:pPr>
            <w:r w:rsidRPr="00867560">
              <w:rPr>
                <w:color w:val="000000"/>
                <w:sz w:val="16"/>
                <w:szCs w:val="16"/>
              </w:rPr>
              <w:t>3.28e-002</w:t>
            </w:r>
          </w:p>
        </w:tc>
        <w:tc>
          <w:tcPr>
            <w:tcW w:w="998" w:type="pct"/>
            <w:vAlign w:val="center"/>
          </w:tcPr>
          <w:p w14:paraId="62F584F8" w14:textId="77777777" w:rsidR="00867560" w:rsidRPr="00867560" w:rsidRDefault="00867560" w:rsidP="00E43530">
            <w:pPr>
              <w:jc w:val="center"/>
              <w:rPr>
                <w:color w:val="000000"/>
                <w:sz w:val="16"/>
                <w:szCs w:val="16"/>
              </w:rPr>
            </w:pPr>
            <w:r w:rsidRPr="00867560">
              <w:rPr>
                <w:color w:val="000000"/>
                <w:sz w:val="16"/>
                <w:szCs w:val="16"/>
              </w:rPr>
              <w:t>3.53e-002</w:t>
            </w:r>
          </w:p>
        </w:tc>
        <w:tc>
          <w:tcPr>
            <w:tcW w:w="997" w:type="pct"/>
            <w:vAlign w:val="center"/>
          </w:tcPr>
          <w:p w14:paraId="7FFB0C62" w14:textId="77777777" w:rsidR="00867560" w:rsidRPr="00867560" w:rsidRDefault="00867560" w:rsidP="00E43530">
            <w:pPr>
              <w:jc w:val="center"/>
              <w:rPr>
                <w:color w:val="000000"/>
                <w:sz w:val="16"/>
                <w:szCs w:val="16"/>
              </w:rPr>
            </w:pPr>
            <w:r w:rsidRPr="00867560">
              <w:rPr>
                <w:color w:val="000000"/>
                <w:sz w:val="16"/>
                <w:szCs w:val="16"/>
              </w:rPr>
              <w:t>3.84e-002</w:t>
            </w:r>
          </w:p>
        </w:tc>
        <w:tc>
          <w:tcPr>
            <w:tcW w:w="1280" w:type="pct"/>
            <w:vAlign w:val="center"/>
          </w:tcPr>
          <w:p w14:paraId="5D171A30" w14:textId="77777777" w:rsidR="00867560" w:rsidRPr="00867560" w:rsidRDefault="00867560" w:rsidP="00E43530">
            <w:pPr>
              <w:jc w:val="center"/>
              <w:rPr>
                <w:color w:val="000000"/>
                <w:sz w:val="16"/>
                <w:szCs w:val="16"/>
              </w:rPr>
            </w:pPr>
            <w:r w:rsidRPr="00867560">
              <w:rPr>
                <w:color w:val="000000"/>
                <w:sz w:val="16"/>
                <w:szCs w:val="16"/>
              </w:rPr>
              <w:t>3.01e-002</w:t>
            </w:r>
          </w:p>
        </w:tc>
      </w:tr>
      <w:tr w:rsidR="00867560" w:rsidRPr="00867560" w14:paraId="36E1E2CA" w14:textId="77777777" w:rsidTr="00867560">
        <w:trPr>
          <w:trHeight w:val="213"/>
          <w:jc w:val="center"/>
        </w:trPr>
        <w:tc>
          <w:tcPr>
            <w:tcW w:w="713" w:type="pct"/>
          </w:tcPr>
          <w:p w14:paraId="7A28327E" w14:textId="77777777" w:rsidR="00867560" w:rsidRPr="00867560" w:rsidRDefault="00867560" w:rsidP="00867560">
            <w:pPr>
              <w:jc w:val="center"/>
              <w:rPr>
                <w:color w:val="000000"/>
                <w:sz w:val="16"/>
                <w:szCs w:val="16"/>
              </w:rPr>
            </w:pPr>
            <w:r w:rsidRPr="00867560">
              <w:rPr>
                <w:color w:val="000000"/>
                <w:sz w:val="16"/>
                <w:szCs w:val="16"/>
              </w:rPr>
              <w:t>Testing RMSE</w:t>
            </w:r>
          </w:p>
        </w:tc>
        <w:tc>
          <w:tcPr>
            <w:tcW w:w="1013" w:type="pct"/>
            <w:vAlign w:val="center"/>
          </w:tcPr>
          <w:p w14:paraId="7325F771" w14:textId="77777777" w:rsidR="00867560" w:rsidRPr="00867560" w:rsidRDefault="00867560" w:rsidP="00E43530">
            <w:pPr>
              <w:jc w:val="center"/>
              <w:rPr>
                <w:color w:val="000000"/>
                <w:sz w:val="16"/>
                <w:szCs w:val="16"/>
                <w:highlight w:val="yellow"/>
              </w:rPr>
            </w:pPr>
            <w:r w:rsidRPr="00867560">
              <w:rPr>
                <w:color w:val="000000"/>
                <w:sz w:val="16"/>
                <w:szCs w:val="16"/>
              </w:rPr>
              <w:t>2.2e-002</w:t>
            </w:r>
          </w:p>
        </w:tc>
        <w:tc>
          <w:tcPr>
            <w:tcW w:w="998" w:type="pct"/>
            <w:vAlign w:val="center"/>
          </w:tcPr>
          <w:p w14:paraId="1292AB01" w14:textId="77777777" w:rsidR="00867560" w:rsidRPr="00867560" w:rsidRDefault="00867560" w:rsidP="00E43530">
            <w:pPr>
              <w:jc w:val="center"/>
              <w:rPr>
                <w:color w:val="000000"/>
                <w:sz w:val="16"/>
                <w:szCs w:val="16"/>
              </w:rPr>
            </w:pPr>
            <w:r w:rsidRPr="00867560">
              <w:rPr>
                <w:color w:val="000000"/>
                <w:sz w:val="16"/>
                <w:szCs w:val="16"/>
              </w:rPr>
              <w:t>1.72e-002</w:t>
            </w:r>
          </w:p>
        </w:tc>
        <w:tc>
          <w:tcPr>
            <w:tcW w:w="997" w:type="pct"/>
            <w:vAlign w:val="center"/>
          </w:tcPr>
          <w:p w14:paraId="1FB71012" w14:textId="77777777" w:rsidR="00867560" w:rsidRPr="00867560" w:rsidRDefault="00867560" w:rsidP="00E43530">
            <w:pPr>
              <w:jc w:val="center"/>
              <w:rPr>
                <w:rStyle w:val="hps"/>
                <w:color w:val="000000"/>
                <w:sz w:val="16"/>
                <w:szCs w:val="16"/>
              </w:rPr>
            </w:pPr>
            <w:r w:rsidRPr="00867560">
              <w:rPr>
                <w:rStyle w:val="hps"/>
                <w:color w:val="000000"/>
                <w:sz w:val="16"/>
                <w:szCs w:val="16"/>
              </w:rPr>
              <w:t>2.06e-002</w:t>
            </w:r>
          </w:p>
        </w:tc>
        <w:tc>
          <w:tcPr>
            <w:tcW w:w="1280" w:type="pct"/>
            <w:vAlign w:val="center"/>
          </w:tcPr>
          <w:p w14:paraId="4CF039B0" w14:textId="77777777" w:rsidR="00867560" w:rsidRPr="00867560" w:rsidRDefault="00867560" w:rsidP="00E43530">
            <w:pPr>
              <w:jc w:val="center"/>
              <w:rPr>
                <w:color w:val="000000"/>
                <w:sz w:val="16"/>
                <w:szCs w:val="16"/>
              </w:rPr>
            </w:pPr>
            <w:r w:rsidRPr="00867560">
              <w:rPr>
                <w:color w:val="000000"/>
                <w:sz w:val="16"/>
                <w:szCs w:val="16"/>
              </w:rPr>
              <w:t>1.07e-002</w:t>
            </w:r>
          </w:p>
        </w:tc>
      </w:tr>
    </w:tbl>
    <w:p w14:paraId="0A498ECE" w14:textId="77777777" w:rsidR="00867560" w:rsidRPr="00867560" w:rsidRDefault="00867560" w:rsidP="00867560">
      <w:pPr>
        <w:pStyle w:val="TableTitle"/>
      </w:pPr>
      <w:bookmarkStart w:id="363" w:name="_elm000128"/>
      <w:bookmarkStart w:id="364" w:name="_elm000129"/>
      <w:r w:rsidRPr="00867560">
        <w:t xml:space="preserve">Table </w:t>
      </w:r>
      <w:bookmarkStart w:id="365" w:name="_elm00012a"/>
      <w:r w:rsidRPr="00867560">
        <w:rPr>
          <w:rFonts w:hint="eastAsia"/>
        </w:rPr>
        <w:t>7</w:t>
      </w:r>
      <w:bookmarkEnd w:id="364"/>
      <w:bookmarkEnd w:id="365"/>
      <w:r w:rsidRPr="00867560">
        <w:t>.</w:t>
      </w:r>
      <w:bookmarkEnd w:id="363"/>
    </w:p>
    <w:p w14:paraId="57F8C39D" w14:textId="415E005D" w:rsidR="00867560" w:rsidRPr="00867560" w:rsidRDefault="00867560" w:rsidP="00867560">
      <w:pPr>
        <w:autoSpaceDE w:val="0"/>
        <w:autoSpaceDN w:val="0"/>
        <w:adjustRightInd w:val="0"/>
        <w:jc w:val="center"/>
        <w:rPr>
          <w:noProof/>
          <w:color w:val="000000"/>
          <w:sz w:val="16"/>
          <w:szCs w:val="16"/>
        </w:rPr>
      </w:pPr>
      <w:r w:rsidRPr="00867560">
        <w:rPr>
          <w:sz w:val="16"/>
          <w:szCs w:val="16"/>
        </w:rPr>
        <w:t xml:space="preserve"> </w:t>
      </w:r>
      <w:bookmarkStart w:id="366" w:name="_elm00012b"/>
      <w:r w:rsidRPr="00867560">
        <w:rPr>
          <w:sz w:val="16"/>
          <w:szCs w:val="16"/>
        </w:rPr>
        <w:t>Performance</w:t>
      </w:r>
      <w:r w:rsidRPr="00867560">
        <w:rPr>
          <w:rFonts w:hint="eastAsia"/>
          <w:sz w:val="16"/>
          <w:szCs w:val="16"/>
        </w:rPr>
        <w:t>s</w:t>
      </w:r>
      <w:r w:rsidRPr="00867560">
        <w:rPr>
          <w:sz w:val="16"/>
          <w:szCs w:val="16"/>
        </w:rPr>
        <w:t xml:space="preserve"> of BPDFS</w:t>
      </w:r>
      <w:r w:rsidRPr="00867560">
        <w:rPr>
          <w:rFonts w:hint="eastAsia"/>
          <w:sz w:val="16"/>
          <w:szCs w:val="16"/>
        </w:rPr>
        <w:t xml:space="preserve"> for Example 2 by using</w:t>
      </w:r>
      <w:r w:rsidRPr="00867560">
        <w:rPr>
          <w:rFonts w:hint="eastAsia"/>
          <w:noProof/>
          <w:color w:val="000000"/>
          <w:sz w:val="16"/>
          <w:szCs w:val="16"/>
        </w:rPr>
        <w:t xml:space="preserve"> </w:t>
      </w:r>
      <w:r>
        <w:rPr>
          <w:rFonts w:hint="eastAsia"/>
          <w:noProof/>
          <w:color w:val="000000"/>
          <w:lang w:eastAsia="zh-TW"/>
        </w:rPr>
        <w:t xml:space="preserve"> </w:t>
      </w:r>
      <w:bookmarkStart w:id="367" w:name="_elm00012f"/>
      <w:r w:rsidRPr="00F32F53">
        <w:rPr>
          <w:rFonts w:hint="eastAsia"/>
          <w:i/>
          <w:color w:val="000000"/>
          <w:sz w:val="16"/>
          <w:szCs w:val="16"/>
          <w:lang w:eastAsia="zh-TW"/>
        </w:rPr>
        <w:t>N</w:t>
      </w:r>
      <w:bookmarkStart w:id="368" w:name="_elm00012e"/>
      <w:bookmarkEnd w:id="367"/>
      <w:r w:rsidRPr="00F32F53">
        <w:rPr>
          <w:rFonts w:hint="eastAsia"/>
          <w:i/>
          <w:color w:val="000000"/>
          <w:sz w:val="16"/>
          <w:szCs w:val="16"/>
          <w:vertAlign w:val="subscript"/>
          <w:lang w:eastAsia="zh-TW"/>
        </w:rPr>
        <w:t>d</w:t>
      </w:r>
      <w:bookmarkEnd w:id="368"/>
      <w:r>
        <w:rPr>
          <w:rFonts w:hint="eastAsia"/>
          <w:i/>
          <w:color w:val="000000"/>
          <w:sz w:val="16"/>
          <w:szCs w:val="16"/>
          <w:vertAlign w:val="subscript"/>
          <w:lang w:eastAsia="zh-TW"/>
        </w:rPr>
        <w:t xml:space="preserve"> </w:t>
      </w:r>
      <w:r w:rsidRPr="00F32F53">
        <w:rPr>
          <w:rFonts w:hint="eastAsia"/>
          <w:color w:val="000000"/>
          <w:sz w:val="16"/>
          <w:szCs w:val="16"/>
        </w:rPr>
        <w:t xml:space="preserve">=3 </w:t>
      </w:r>
      <w:r w:rsidRPr="00AA5C7C">
        <w:rPr>
          <w:rFonts w:hint="eastAsia"/>
          <w:smallCaps/>
          <w:sz w:val="16"/>
          <w:szCs w:val="16"/>
        </w:rPr>
        <w:t xml:space="preserve">and </w:t>
      </w:r>
      <w:bookmarkStart w:id="369" w:name="_elm00012d"/>
      <w:r w:rsidRPr="00F32F53">
        <w:rPr>
          <w:rFonts w:hint="eastAsia"/>
          <w:i/>
          <w:color w:val="000000"/>
          <w:sz w:val="16"/>
          <w:szCs w:val="16"/>
          <w:lang w:eastAsia="zh-TW"/>
        </w:rPr>
        <w:t>N</w:t>
      </w:r>
      <w:bookmarkStart w:id="370" w:name="_elm00012c"/>
      <w:bookmarkEnd w:id="369"/>
      <w:r w:rsidRPr="00F32F53">
        <w:rPr>
          <w:rFonts w:hint="eastAsia"/>
          <w:i/>
          <w:color w:val="000000"/>
          <w:sz w:val="16"/>
          <w:szCs w:val="16"/>
          <w:vertAlign w:val="subscript"/>
          <w:lang w:eastAsia="zh-TW"/>
        </w:rPr>
        <w:t>d</w:t>
      </w:r>
      <w:bookmarkEnd w:id="370"/>
      <w:r>
        <w:rPr>
          <w:rFonts w:hint="eastAsia"/>
          <w:i/>
          <w:color w:val="000000"/>
          <w:sz w:val="16"/>
          <w:szCs w:val="16"/>
          <w:vertAlign w:val="subscript"/>
          <w:lang w:eastAsia="zh-TW"/>
        </w:rPr>
        <w:t xml:space="preserve"> </w:t>
      </w:r>
      <w:r w:rsidRPr="00F32F53">
        <w:rPr>
          <w:rFonts w:hint="eastAsia"/>
          <w:color w:val="000000"/>
          <w:sz w:val="16"/>
          <w:szCs w:val="16"/>
        </w:rPr>
        <w:t>=5</w:t>
      </w:r>
      <w:bookmarkEnd w:id="36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2"/>
        <w:gridCol w:w="1743"/>
        <w:gridCol w:w="1821"/>
      </w:tblGrid>
      <w:tr w:rsidR="00867560" w:rsidRPr="00867560" w14:paraId="4E52D0D6" w14:textId="77777777" w:rsidTr="0028545A">
        <w:trPr>
          <w:trHeight w:val="326"/>
          <w:jc w:val="center"/>
        </w:trPr>
        <w:tc>
          <w:tcPr>
            <w:tcW w:w="2789" w:type="dxa"/>
            <w:vAlign w:val="center"/>
          </w:tcPr>
          <w:p w14:paraId="7D753D0A" w14:textId="77777777" w:rsidR="00867560" w:rsidRPr="00867560" w:rsidRDefault="00867560" w:rsidP="0028545A">
            <w:pPr>
              <w:autoSpaceDE w:val="0"/>
              <w:autoSpaceDN w:val="0"/>
              <w:adjustRightInd w:val="0"/>
              <w:jc w:val="center"/>
              <w:rPr>
                <w:noProof/>
                <w:color w:val="000000"/>
                <w:sz w:val="16"/>
                <w:szCs w:val="16"/>
              </w:rPr>
            </w:pPr>
            <w:r w:rsidRPr="00867560">
              <w:rPr>
                <w:noProof/>
                <w:color w:val="000000"/>
                <w:sz w:val="16"/>
                <w:szCs w:val="16"/>
              </w:rPr>
              <w:t>Model</w:t>
            </w:r>
            <w:r w:rsidRPr="00867560">
              <w:rPr>
                <w:color w:val="000000"/>
                <w:sz w:val="16"/>
                <w:szCs w:val="16"/>
              </w:rPr>
              <w:t>s</w:t>
            </w:r>
          </w:p>
        </w:tc>
        <w:tc>
          <w:tcPr>
            <w:tcW w:w="2789" w:type="dxa"/>
            <w:vAlign w:val="center"/>
          </w:tcPr>
          <w:p w14:paraId="15B3B520" w14:textId="7265102F"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BPDFS</w:t>
            </w:r>
            <w:r w:rsidRPr="00867560">
              <w:rPr>
                <w:rFonts w:hint="eastAsia"/>
                <w:color w:val="000000"/>
                <w:sz w:val="16"/>
                <w:szCs w:val="16"/>
              </w:rPr>
              <w:t xml:space="preserve"> (</w:t>
            </w:r>
            <w:r w:rsidRPr="00F32F53">
              <w:rPr>
                <w:rFonts w:hint="eastAsia"/>
                <w:i/>
                <w:color w:val="000000"/>
                <w:sz w:val="16"/>
                <w:szCs w:val="16"/>
                <w:lang w:eastAsia="zh-TW"/>
              </w:rPr>
              <w:t>N</w:t>
            </w:r>
            <w:r w:rsidRPr="00F32F53">
              <w:rPr>
                <w:rFonts w:hint="eastAsia"/>
                <w:i/>
                <w:color w:val="000000"/>
                <w:sz w:val="16"/>
                <w:szCs w:val="16"/>
                <w:vertAlign w:val="subscript"/>
                <w:lang w:eastAsia="zh-TW"/>
              </w:rPr>
              <w:t>d</w:t>
            </w:r>
            <w:r w:rsidRPr="00867560">
              <w:rPr>
                <w:rFonts w:hint="eastAsia"/>
                <w:color w:val="000000"/>
                <w:sz w:val="16"/>
                <w:szCs w:val="16"/>
              </w:rPr>
              <w:t xml:space="preserve"> =3)</w:t>
            </w:r>
          </w:p>
        </w:tc>
        <w:tc>
          <w:tcPr>
            <w:tcW w:w="2894" w:type="dxa"/>
            <w:vAlign w:val="center"/>
          </w:tcPr>
          <w:p w14:paraId="2A385648" w14:textId="47E41C24"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BPDFS</w:t>
            </w:r>
            <w:r w:rsidRPr="00867560">
              <w:rPr>
                <w:rFonts w:hint="eastAsia"/>
                <w:color w:val="000000"/>
                <w:sz w:val="16"/>
                <w:szCs w:val="16"/>
              </w:rPr>
              <w:t>(</w:t>
            </w:r>
            <w:r w:rsidRPr="00F32F53">
              <w:rPr>
                <w:rFonts w:hint="eastAsia"/>
                <w:i/>
                <w:color w:val="000000"/>
                <w:sz w:val="16"/>
                <w:szCs w:val="16"/>
                <w:lang w:eastAsia="zh-TW"/>
              </w:rPr>
              <w:t>N</w:t>
            </w:r>
            <w:r w:rsidRPr="00F32F53">
              <w:rPr>
                <w:rFonts w:hint="eastAsia"/>
                <w:i/>
                <w:color w:val="000000"/>
                <w:sz w:val="16"/>
                <w:szCs w:val="16"/>
                <w:vertAlign w:val="subscript"/>
                <w:lang w:eastAsia="zh-TW"/>
              </w:rPr>
              <w:t>d</w:t>
            </w:r>
            <w:r w:rsidRPr="00867560">
              <w:rPr>
                <w:rFonts w:hint="eastAsia"/>
                <w:color w:val="000000"/>
                <w:sz w:val="16"/>
                <w:szCs w:val="16"/>
              </w:rPr>
              <w:t xml:space="preserve"> =5)</w:t>
            </w:r>
          </w:p>
        </w:tc>
      </w:tr>
      <w:tr w:rsidR="00867560" w:rsidRPr="00867560" w14:paraId="246BC175" w14:textId="77777777" w:rsidTr="0028545A">
        <w:trPr>
          <w:trHeight w:val="273"/>
          <w:jc w:val="center"/>
        </w:trPr>
        <w:tc>
          <w:tcPr>
            <w:tcW w:w="2789" w:type="dxa"/>
            <w:vAlign w:val="center"/>
          </w:tcPr>
          <w:p w14:paraId="5A2282EC" w14:textId="77777777" w:rsidR="00867560" w:rsidRPr="00867560" w:rsidRDefault="00867560" w:rsidP="0028545A">
            <w:pPr>
              <w:autoSpaceDE w:val="0"/>
              <w:autoSpaceDN w:val="0"/>
              <w:adjustRightInd w:val="0"/>
              <w:jc w:val="center"/>
              <w:rPr>
                <w:noProof/>
                <w:color w:val="000000"/>
                <w:sz w:val="16"/>
                <w:szCs w:val="16"/>
              </w:rPr>
            </w:pPr>
            <w:r w:rsidRPr="00867560">
              <w:rPr>
                <w:rFonts w:hint="eastAsia"/>
                <w:color w:val="000000"/>
                <w:sz w:val="16"/>
                <w:szCs w:val="16"/>
              </w:rPr>
              <w:t>Rules</w:t>
            </w:r>
          </w:p>
        </w:tc>
        <w:tc>
          <w:tcPr>
            <w:tcW w:w="2789" w:type="dxa"/>
            <w:vAlign w:val="center"/>
          </w:tcPr>
          <w:p w14:paraId="79058820" w14:textId="77777777" w:rsidR="00867560" w:rsidRPr="00867560" w:rsidRDefault="00867560" w:rsidP="0028545A">
            <w:pPr>
              <w:jc w:val="center"/>
              <w:rPr>
                <w:color w:val="000000"/>
                <w:sz w:val="16"/>
                <w:szCs w:val="16"/>
              </w:rPr>
            </w:pPr>
            <w:r w:rsidRPr="00867560">
              <w:rPr>
                <w:rFonts w:hint="eastAsia"/>
                <w:color w:val="000000"/>
                <w:sz w:val="16"/>
                <w:szCs w:val="16"/>
              </w:rPr>
              <w:t>729</w:t>
            </w:r>
          </w:p>
        </w:tc>
        <w:tc>
          <w:tcPr>
            <w:tcW w:w="2894" w:type="dxa"/>
            <w:vAlign w:val="center"/>
          </w:tcPr>
          <w:p w14:paraId="64441F25" w14:textId="77777777"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3375</w:t>
            </w:r>
          </w:p>
        </w:tc>
      </w:tr>
      <w:tr w:rsidR="00867560" w:rsidRPr="00867560" w14:paraId="4D085576" w14:textId="77777777" w:rsidTr="0028545A">
        <w:trPr>
          <w:trHeight w:val="278"/>
          <w:jc w:val="center"/>
        </w:trPr>
        <w:tc>
          <w:tcPr>
            <w:tcW w:w="2789" w:type="dxa"/>
            <w:vAlign w:val="center"/>
          </w:tcPr>
          <w:p w14:paraId="54E97860" w14:textId="77777777"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Epoch</w:t>
            </w:r>
          </w:p>
        </w:tc>
        <w:tc>
          <w:tcPr>
            <w:tcW w:w="2789" w:type="dxa"/>
            <w:vAlign w:val="center"/>
          </w:tcPr>
          <w:p w14:paraId="1BBBD0AC" w14:textId="77777777" w:rsidR="00867560" w:rsidRPr="00867560" w:rsidRDefault="00867560" w:rsidP="0028545A">
            <w:pPr>
              <w:jc w:val="center"/>
              <w:rPr>
                <w:color w:val="000000"/>
                <w:sz w:val="16"/>
                <w:szCs w:val="16"/>
              </w:rPr>
            </w:pPr>
            <w:r w:rsidRPr="00867560">
              <w:rPr>
                <w:rFonts w:hint="eastAsia"/>
                <w:color w:val="000000"/>
                <w:sz w:val="16"/>
                <w:szCs w:val="16"/>
              </w:rPr>
              <w:t>89</w:t>
            </w:r>
          </w:p>
        </w:tc>
        <w:tc>
          <w:tcPr>
            <w:tcW w:w="2894" w:type="dxa"/>
            <w:vAlign w:val="center"/>
          </w:tcPr>
          <w:p w14:paraId="0F410924" w14:textId="77777777" w:rsidR="00867560" w:rsidRPr="00867560" w:rsidRDefault="00867560" w:rsidP="0028545A">
            <w:pPr>
              <w:autoSpaceDE w:val="0"/>
              <w:autoSpaceDN w:val="0"/>
              <w:adjustRightInd w:val="0"/>
              <w:jc w:val="center"/>
              <w:rPr>
                <w:noProof/>
                <w:color w:val="000000"/>
                <w:sz w:val="16"/>
                <w:szCs w:val="16"/>
              </w:rPr>
            </w:pPr>
            <w:r w:rsidRPr="00867560">
              <w:rPr>
                <w:rFonts w:hint="eastAsia"/>
                <w:noProof/>
                <w:color w:val="000000"/>
                <w:sz w:val="16"/>
                <w:szCs w:val="16"/>
              </w:rPr>
              <w:t>87</w:t>
            </w:r>
          </w:p>
        </w:tc>
      </w:tr>
      <w:tr w:rsidR="00867560" w:rsidRPr="00867560" w14:paraId="5EB1F5C6" w14:textId="77777777" w:rsidTr="0028545A">
        <w:trPr>
          <w:trHeight w:val="365"/>
          <w:jc w:val="center"/>
        </w:trPr>
        <w:tc>
          <w:tcPr>
            <w:tcW w:w="2789" w:type="dxa"/>
            <w:vAlign w:val="center"/>
          </w:tcPr>
          <w:p w14:paraId="53C37039" w14:textId="77777777"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Training RMSE</w:t>
            </w:r>
          </w:p>
        </w:tc>
        <w:tc>
          <w:tcPr>
            <w:tcW w:w="2789" w:type="dxa"/>
            <w:vAlign w:val="center"/>
          </w:tcPr>
          <w:p w14:paraId="0BB52B2E" w14:textId="77777777" w:rsidR="00867560" w:rsidRPr="00867560" w:rsidRDefault="00867560" w:rsidP="00E43530">
            <w:pPr>
              <w:jc w:val="center"/>
              <w:rPr>
                <w:color w:val="000000"/>
                <w:sz w:val="16"/>
                <w:szCs w:val="16"/>
              </w:rPr>
            </w:pPr>
            <w:r w:rsidRPr="00867560">
              <w:rPr>
                <w:color w:val="000000"/>
                <w:sz w:val="16"/>
                <w:szCs w:val="16"/>
              </w:rPr>
              <w:t>3.01e-002</w:t>
            </w:r>
          </w:p>
        </w:tc>
        <w:tc>
          <w:tcPr>
            <w:tcW w:w="2894" w:type="dxa"/>
            <w:vAlign w:val="center"/>
          </w:tcPr>
          <w:p w14:paraId="4046297A" w14:textId="77777777" w:rsidR="00867560" w:rsidRPr="00867560" w:rsidRDefault="00867560" w:rsidP="00E43530">
            <w:pPr>
              <w:autoSpaceDE w:val="0"/>
              <w:autoSpaceDN w:val="0"/>
              <w:adjustRightInd w:val="0"/>
              <w:jc w:val="center"/>
              <w:rPr>
                <w:noProof/>
                <w:color w:val="000000"/>
                <w:sz w:val="16"/>
                <w:szCs w:val="16"/>
              </w:rPr>
            </w:pPr>
            <w:r w:rsidRPr="00867560">
              <w:rPr>
                <w:color w:val="000000"/>
                <w:sz w:val="16"/>
                <w:szCs w:val="16"/>
              </w:rPr>
              <w:t>3.0</w:t>
            </w:r>
            <w:r w:rsidRPr="00867560">
              <w:rPr>
                <w:rFonts w:hint="eastAsia"/>
                <w:color w:val="000000"/>
                <w:sz w:val="16"/>
                <w:szCs w:val="16"/>
              </w:rPr>
              <w:t>7</w:t>
            </w:r>
            <w:r w:rsidRPr="00867560">
              <w:rPr>
                <w:color w:val="000000"/>
                <w:sz w:val="16"/>
                <w:szCs w:val="16"/>
              </w:rPr>
              <w:t>e-002</w:t>
            </w:r>
          </w:p>
        </w:tc>
      </w:tr>
      <w:tr w:rsidR="00867560" w:rsidRPr="00867560" w14:paraId="606D586F" w14:textId="77777777" w:rsidTr="0028545A">
        <w:trPr>
          <w:trHeight w:val="272"/>
          <w:jc w:val="center"/>
        </w:trPr>
        <w:tc>
          <w:tcPr>
            <w:tcW w:w="2789" w:type="dxa"/>
            <w:vAlign w:val="center"/>
          </w:tcPr>
          <w:p w14:paraId="6C2E9F91" w14:textId="77777777" w:rsidR="00867560" w:rsidRPr="00867560" w:rsidRDefault="00867560" w:rsidP="0028545A">
            <w:pPr>
              <w:autoSpaceDE w:val="0"/>
              <w:autoSpaceDN w:val="0"/>
              <w:adjustRightInd w:val="0"/>
              <w:jc w:val="center"/>
              <w:rPr>
                <w:noProof/>
                <w:color w:val="000000"/>
                <w:sz w:val="16"/>
                <w:szCs w:val="16"/>
              </w:rPr>
            </w:pPr>
            <w:r w:rsidRPr="00867560">
              <w:rPr>
                <w:color w:val="000000"/>
                <w:sz w:val="16"/>
                <w:szCs w:val="16"/>
              </w:rPr>
              <w:t>Testing RMSE</w:t>
            </w:r>
          </w:p>
        </w:tc>
        <w:tc>
          <w:tcPr>
            <w:tcW w:w="2789" w:type="dxa"/>
            <w:vAlign w:val="center"/>
          </w:tcPr>
          <w:p w14:paraId="53AC7A6E" w14:textId="77777777" w:rsidR="00867560" w:rsidRPr="00867560" w:rsidRDefault="00867560" w:rsidP="00E43530">
            <w:pPr>
              <w:jc w:val="center"/>
              <w:rPr>
                <w:color w:val="000000"/>
                <w:sz w:val="16"/>
                <w:szCs w:val="16"/>
              </w:rPr>
            </w:pPr>
            <w:r w:rsidRPr="00867560">
              <w:rPr>
                <w:color w:val="000000"/>
                <w:sz w:val="16"/>
                <w:szCs w:val="16"/>
              </w:rPr>
              <w:t>1.07e-002</w:t>
            </w:r>
          </w:p>
        </w:tc>
        <w:tc>
          <w:tcPr>
            <w:tcW w:w="2894" w:type="dxa"/>
            <w:vAlign w:val="center"/>
          </w:tcPr>
          <w:p w14:paraId="1AE1B870" w14:textId="77777777" w:rsidR="00867560" w:rsidRPr="00867560" w:rsidRDefault="00867560" w:rsidP="00E43530">
            <w:pPr>
              <w:autoSpaceDE w:val="0"/>
              <w:autoSpaceDN w:val="0"/>
              <w:adjustRightInd w:val="0"/>
              <w:jc w:val="center"/>
              <w:rPr>
                <w:noProof/>
                <w:color w:val="000000"/>
                <w:sz w:val="16"/>
                <w:szCs w:val="16"/>
              </w:rPr>
            </w:pPr>
            <w:r w:rsidRPr="00867560">
              <w:rPr>
                <w:color w:val="000000"/>
                <w:sz w:val="16"/>
                <w:szCs w:val="16"/>
              </w:rPr>
              <w:t>1.1</w:t>
            </w:r>
            <w:r w:rsidRPr="00867560">
              <w:rPr>
                <w:rFonts w:hint="eastAsia"/>
                <w:color w:val="000000"/>
                <w:sz w:val="16"/>
                <w:szCs w:val="16"/>
              </w:rPr>
              <w:t>1</w:t>
            </w:r>
            <w:r w:rsidRPr="00867560">
              <w:rPr>
                <w:color w:val="000000"/>
                <w:sz w:val="16"/>
                <w:szCs w:val="16"/>
              </w:rPr>
              <w:t>e-002</w:t>
            </w:r>
          </w:p>
        </w:tc>
      </w:tr>
    </w:tbl>
    <w:p w14:paraId="626EA46E" w14:textId="620A93F2" w:rsidR="00F03B4A" w:rsidRPr="00F03B4A" w:rsidRDefault="00763538" w:rsidP="00E43530">
      <w:pPr>
        <w:pStyle w:val="Heading1"/>
        <w:numPr>
          <w:ilvl w:val="0"/>
          <w:numId w:val="0"/>
        </w:numPr>
      </w:pPr>
      <w:bookmarkStart w:id="371" w:name="_elm000130"/>
      <w:r w:rsidRPr="00F03B4A">
        <w:t>V.</w:t>
      </w:r>
      <w:r w:rsidRPr="00F03B4A">
        <w:tab/>
      </w:r>
      <w:r w:rsidR="00F03B4A" w:rsidRPr="00F03B4A">
        <w:t>Conclusion</w:t>
      </w:r>
      <w:r w:rsidR="00F03B4A" w:rsidRPr="00F03B4A">
        <w:rPr>
          <w:rFonts w:hint="eastAsia"/>
        </w:rPr>
        <w:t>s</w:t>
      </w:r>
      <w:bookmarkEnd w:id="371"/>
    </w:p>
    <w:p w14:paraId="0F1682C5" w14:textId="55029F03" w:rsidR="00F32F53" w:rsidRPr="00F03B4A" w:rsidRDefault="00F03B4A" w:rsidP="00F03B4A">
      <w:pPr>
        <w:spacing w:line="252" w:lineRule="auto"/>
        <w:ind w:firstLine="202"/>
        <w:jc w:val="both"/>
        <w:rPr>
          <w:color w:val="000000"/>
          <w:szCs w:val="24"/>
          <w:lang w:eastAsia="zh-TW"/>
        </w:rPr>
      </w:pPr>
      <w:bookmarkStart w:id="372" w:name="_elm000131"/>
      <w:r w:rsidRPr="00AD0A18">
        <w:rPr>
          <w:color w:val="000000"/>
        </w:rPr>
        <w:t xml:space="preserve">This paper </w:t>
      </w:r>
      <w:r>
        <w:rPr>
          <w:rFonts w:hint="eastAsia"/>
          <w:color w:val="000000"/>
        </w:rPr>
        <w:t xml:space="preserve">reports our study on the use of a novel fuzzy </w:t>
      </w:r>
      <w:r>
        <w:rPr>
          <w:color w:val="000000"/>
        </w:rPr>
        <w:t>structure</w:t>
      </w:r>
      <w:r>
        <w:rPr>
          <w:rFonts w:hint="eastAsia"/>
          <w:color w:val="000000"/>
        </w:rPr>
        <w:t xml:space="preserve">, Decomposed Fuzzy Systems (DFS) for modeling dynamic systems. A commonly-used </w:t>
      </w:r>
      <w:r w:rsidRPr="00AD0A18">
        <w:rPr>
          <w:color w:val="000000"/>
          <w:szCs w:val="24"/>
        </w:rPr>
        <w:t xml:space="preserve">back propagation </w:t>
      </w:r>
      <w:r>
        <w:rPr>
          <w:rFonts w:hint="eastAsia"/>
          <w:color w:val="000000"/>
          <w:szCs w:val="24"/>
        </w:rPr>
        <w:t>learning algorithm is adapted</w:t>
      </w:r>
      <w:r w:rsidRPr="00AD0A18">
        <w:rPr>
          <w:color w:val="000000"/>
          <w:szCs w:val="24"/>
        </w:rPr>
        <w:t xml:space="preserve">. The DFS is composed of multiple component fuzzy systems, and each component fuzzy system is based on one traditional fuzzy </w:t>
      </w:r>
      <w:r>
        <w:rPr>
          <w:rFonts w:hint="eastAsia"/>
          <w:color w:val="000000"/>
          <w:szCs w:val="24"/>
        </w:rPr>
        <w:t>rule</w:t>
      </w:r>
      <w:r w:rsidRPr="00AD0A18">
        <w:rPr>
          <w:color w:val="000000"/>
          <w:szCs w:val="24"/>
        </w:rPr>
        <w:t xml:space="preserve">. </w:t>
      </w:r>
      <w:r>
        <w:rPr>
          <w:rFonts w:hint="eastAsia"/>
          <w:color w:val="000000"/>
        </w:rPr>
        <w:t xml:space="preserve">Owing to the independency among component fuzzy systems, </w:t>
      </w:r>
      <w:r>
        <w:rPr>
          <w:color w:val="000000"/>
        </w:rPr>
        <w:t>the</w:t>
      </w:r>
      <w:r>
        <w:rPr>
          <w:rFonts w:hint="eastAsia"/>
          <w:color w:val="000000"/>
        </w:rPr>
        <w:t xml:space="preserve"> learning for those parameters is also independent among </w:t>
      </w:r>
      <w:r>
        <w:rPr>
          <w:color w:val="000000"/>
        </w:rPr>
        <w:t>different</w:t>
      </w:r>
      <w:r>
        <w:rPr>
          <w:rFonts w:hint="eastAsia"/>
          <w:color w:val="000000"/>
        </w:rPr>
        <w:t xml:space="preserve"> component fuzzy systems and thus, </w:t>
      </w:r>
      <w:r>
        <w:rPr>
          <w:color w:val="000000"/>
        </w:rPr>
        <w:t>the</w:t>
      </w:r>
      <w:r>
        <w:rPr>
          <w:rFonts w:hint="eastAsia"/>
          <w:color w:val="000000"/>
        </w:rPr>
        <w:t xml:space="preserve"> learning can become more efficient</w:t>
      </w:r>
      <w:r w:rsidRPr="00AD0A18">
        <w:rPr>
          <w:color w:val="000000"/>
        </w:rPr>
        <w:t>.</w:t>
      </w:r>
      <w:r>
        <w:rPr>
          <w:rFonts w:hint="eastAsia"/>
          <w:color w:val="000000"/>
          <w:szCs w:val="24"/>
        </w:rPr>
        <w:t xml:space="preserve"> </w:t>
      </w:r>
      <w:r w:rsidRPr="00AD0A18">
        <w:rPr>
          <w:color w:val="000000"/>
          <w:szCs w:val="24"/>
        </w:rPr>
        <w:t xml:space="preserve">From the simulation results, </w:t>
      </w:r>
      <w:r w:rsidRPr="00AD0A18">
        <w:rPr>
          <w:rStyle w:val="st"/>
          <w:color w:val="000000"/>
          <w:szCs w:val="24"/>
        </w:rPr>
        <w:t>it is evident that</w:t>
      </w:r>
      <w:r w:rsidRPr="00AD0A18">
        <w:rPr>
          <w:color w:val="000000"/>
          <w:szCs w:val="24"/>
        </w:rPr>
        <w:t xml:space="preserve"> </w:t>
      </w:r>
      <w:r>
        <w:rPr>
          <w:rFonts w:hint="eastAsia"/>
          <w:color w:val="000000"/>
        </w:rPr>
        <w:t xml:space="preserve">BPDFS can not </w:t>
      </w:r>
      <w:r>
        <w:rPr>
          <w:rFonts w:hint="eastAsia"/>
          <w:color w:val="000000"/>
        </w:rPr>
        <w:lastRenderedPageBreak/>
        <w:t>only have a faster learning process, but also achieve a lower testing error compared to those existing fuzzy systems</w:t>
      </w:r>
      <w:r w:rsidRPr="00AD0A18">
        <w:rPr>
          <w:rStyle w:val="st"/>
          <w:color w:val="000000"/>
          <w:szCs w:val="24"/>
        </w:rPr>
        <w:t>.</w:t>
      </w:r>
      <w:r>
        <w:rPr>
          <w:rStyle w:val="st"/>
          <w:rFonts w:hint="eastAsia"/>
          <w:color w:val="000000"/>
          <w:szCs w:val="24"/>
        </w:rPr>
        <w:t xml:space="preserve"> </w:t>
      </w:r>
      <w:r>
        <w:rPr>
          <w:rFonts w:hint="eastAsia"/>
          <w:color w:val="000000"/>
          <w:szCs w:val="24"/>
        </w:rPr>
        <w:t>W</w:t>
      </w:r>
      <w:r w:rsidRPr="00AD0A18">
        <w:rPr>
          <w:color w:val="000000"/>
          <w:szCs w:val="24"/>
        </w:rPr>
        <w:t xml:space="preserve">e believe that </w:t>
      </w:r>
      <w:r>
        <w:rPr>
          <w:rFonts w:hint="eastAsia"/>
          <w:color w:val="000000"/>
          <w:szCs w:val="24"/>
        </w:rPr>
        <w:t xml:space="preserve">the </w:t>
      </w:r>
      <w:r w:rsidRPr="00AD0A18">
        <w:rPr>
          <w:color w:val="000000"/>
          <w:szCs w:val="24"/>
        </w:rPr>
        <w:t>proposed structure is a very good idea and can provide a great impact on the use of fuzzy system</w:t>
      </w:r>
      <w:r>
        <w:rPr>
          <w:rFonts w:hint="eastAsia"/>
          <w:color w:val="000000"/>
          <w:szCs w:val="24"/>
        </w:rPr>
        <w:t>s</w:t>
      </w:r>
      <w:r w:rsidRPr="00AD0A18">
        <w:rPr>
          <w:color w:val="000000"/>
          <w:szCs w:val="24"/>
        </w:rPr>
        <w:t>.</w:t>
      </w:r>
      <w:bookmarkEnd w:id="62"/>
      <w:bookmarkEnd w:id="372"/>
    </w:p>
    <w:p w14:paraId="65644017" w14:textId="04A1FA0E" w:rsidR="002817AE" w:rsidRPr="00F03B4A" w:rsidRDefault="00F03B4A" w:rsidP="00F03B4A">
      <w:pPr>
        <w:pStyle w:val="ReferenceHead"/>
        <w:rPr>
          <w:lang w:eastAsia="zh-TW"/>
        </w:rPr>
      </w:pPr>
      <w:bookmarkStart w:id="373" w:name="_elm000181"/>
      <w:bookmarkStart w:id="374" w:name="_elm000182"/>
      <w:bookmarkStart w:id="375" w:name="_elm0001fb"/>
      <w:r>
        <w:t>References</w:t>
      </w:r>
      <w:bookmarkEnd w:id="374"/>
    </w:p>
    <w:p w14:paraId="32A36E0F" w14:textId="35142CE1" w:rsidR="00F03B4A" w:rsidRPr="00F03B4A" w:rsidRDefault="00763538" w:rsidP="00763538">
      <w:pPr>
        <w:pStyle w:val="A"/>
        <w:ind w:left="480" w:hanging="480"/>
        <w:jc w:val="both"/>
        <w:rPr>
          <w:sz w:val="16"/>
          <w:szCs w:val="16"/>
        </w:rPr>
      </w:pPr>
      <w:bookmarkStart w:id="376" w:name="_elm0001fc"/>
      <w:bookmarkStart w:id="377" w:name="_elm000209"/>
      <w:bookmarkStart w:id="378" w:name="_elm00020a"/>
      <w:r w:rsidRPr="00F03B4A">
        <w:rPr>
          <w:rFonts w:hint="eastAsia"/>
          <w:sz w:val="16"/>
          <w:szCs w:val="16"/>
        </w:rPr>
        <w:t>[1]</w:t>
      </w:r>
      <w:bookmarkEnd w:id="378"/>
      <w:r w:rsidRPr="00F03B4A">
        <w:rPr>
          <w:rFonts w:hint="eastAsia"/>
          <w:sz w:val="16"/>
          <w:szCs w:val="16"/>
        </w:rPr>
        <w:tab/>
      </w:r>
      <w:bookmarkStart w:id="379" w:name="_elm00020b"/>
      <w:bookmarkStart w:id="380" w:name="_elm00020c"/>
      <w:bookmarkStart w:id="381" w:name="_elm000216"/>
      <w:bookmarkStart w:id="382" w:name="_elm000220"/>
      <w:r w:rsidR="00F03B4A" w:rsidRPr="00F03B4A">
        <w:rPr>
          <w:sz w:val="16"/>
          <w:szCs w:val="16"/>
        </w:rPr>
        <w:t>Y.-C.</w:t>
      </w:r>
      <w:bookmarkEnd w:id="379"/>
      <w:r w:rsidR="00F03B4A" w:rsidRPr="00F03B4A">
        <w:rPr>
          <w:sz w:val="16"/>
          <w:szCs w:val="16"/>
        </w:rPr>
        <w:t xml:space="preserve"> </w:t>
      </w:r>
      <w:bookmarkStart w:id="383" w:name="_elm00020d"/>
      <w:r w:rsidR="00F03B4A" w:rsidRPr="00F03B4A">
        <w:rPr>
          <w:sz w:val="16"/>
          <w:szCs w:val="16"/>
        </w:rPr>
        <w:t>Hsueh</w:t>
      </w:r>
      <w:bookmarkStart w:id="384" w:name="_elm00020e"/>
      <w:bookmarkEnd w:id="380"/>
      <w:bookmarkEnd w:id="383"/>
      <w:r w:rsidR="00F03B4A" w:rsidRPr="00F03B4A">
        <w:rPr>
          <w:sz w:val="16"/>
          <w:szCs w:val="16"/>
        </w:rPr>
        <w:t xml:space="preserve">, </w:t>
      </w:r>
      <w:bookmarkStart w:id="385" w:name="_elm00020f"/>
      <w:bookmarkStart w:id="386" w:name="_elm000210"/>
      <w:bookmarkEnd w:id="384"/>
      <w:r w:rsidR="00F03B4A" w:rsidRPr="00F03B4A">
        <w:rPr>
          <w:sz w:val="16"/>
          <w:szCs w:val="16"/>
        </w:rPr>
        <w:t>S.-F.</w:t>
      </w:r>
      <w:bookmarkEnd w:id="385"/>
      <w:r w:rsidR="00F03B4A" w:rsidRPr="00F03B4A">
        <w:rPr>
          <w:sz w:val="16"/>
          <w:szCs w:val="16"/>
        </w:rPr>
        <w:t xml:space="preserve"> </w:t>
      </w:r>
      <w:bookmarkStart w:id="387" w:name="_elm000211"/>
      <w:r w:rsidR="00F03B4A" w:rsidRPr="00F03B4A">
        <w:rPr>
          <w:sz w:val="16"/>
          <w:szCs w:val="16"/>
        </w:rPr>
        <w:t>Su</w:t>
      </w:r>
      <w:bookmarkStart w:id="388" w:name="_elm000212"/>
      <w:bookmarkEnd w:id="386"/>
      <w:bookmarkEnd w:id="387"/>
      <w:r w:rsidR="00F03B4A" w:rsidRPr="00F03B4A">
        <w:rPr>
          <w:sz w:val="16"/>
          <w:szCs w:val="16"/>
        </w:rPr>
        <w:t xml:space="preserve">, and </w:t>
      </w:r>
      <w:bookmarkStart w:id="389" w:name="_elm000213"/>
      <w:bookmarkStart w:id="390" w:name="_elm000214"/>
      <w:bookmarkEnd w:id="388"/>
      <w:r w:rsidR="00F03B4A" w:rsidRPr="00F03B4A">
        <w:rPr>
          <w:rFonts w:eastAsia="DFKai-SB"/>
          <w:sz w:val="16"/>
          <w:szCs w:val="16"/>
        </w:rPr>
        <w:t>M.-C.</w:t>
      </w:r>
      <w:bookmarkEnd w:id="389"/>
      <w:r w:rsidR="00F03B4A" w:rsidRPr="00F03B4A">
        <w:rPr>
          <w:rFonts w:eastAsia="DFKai-SB"/>
          <w:sz w:val="16"/>
          <w:szCs w:val="16"/>
        </w:rPr>
        <w:t xml:space="preserve"> </w:t>
      </w:r>
      <w:bookmarkStart w:id="391" w:name="_elm000215"/>
      <w:r w:rsidR="00F03B4A" w:rsidRPr="00F03B4A">
        <w:rPr>
          <w:rFonts w:eastAsia="DFKai-SB"/>
          <w:sz w:val="16"/>
          <w:szCs w:val="16"/>
        </w:rPr>
        <w:t>Chen</w:t>
      </w:r>
      <w:bookmarkStart w:id="392" w:name="_elm000217"/>
      <w:bookmarkEnd w:id="390"/>
      <w:bookmarkEnd w:id="391"/>
      <w:r w:rsidR="00F03B4A" w:rsidRPr="00F03B4A">
        <w:rPr>
          <w:sz w:val="16"/>
          <w:szCs w:val="16"/>
        </w:rPr>
        <w:t xml:space="preserve">, </w:t>
      </w:r>
      <w:bookmarkEnd w:id="381"/>
      <w:bookmarkEnd w:id="392"/>
      <w:r w:rsidR="00F03B4A" w:rsidRPr="00F03B4A">
        <w:rPr>
          <w:sz w:val="16"/>
          <w:szCs w:val="16"/>
        </w:rPr>
        <w:t>“</w:t>
      </w:r>
      <w:bookmarkStart w:id="393" w:name="_elm000218"/>
      <w:r w:rsidR="00F03B4A" w:rsidRPr="00F03B4A">
        <w:rPr>
          <w:sz w:val="16"/>
          <w:szCs w:val="16"/>
        </w:rPr>
        <w:t>Decomposed fuzzy systems and their application in direct adaptive fuzzy control</w:t>
      </w:r>
      <w:bookmarkEnd w:id="393"/>
      <w:r w:rsidR="00F03B4A" w:rsidRPr="00F03B4A">
        <w:rPr>
          <w:sz w:val="16"/>
          <w:szCs w:val="16"/>
          <w:lang w:eastAsia="zh-TW"/>
        </w:rPr>
        <w:t>,</w:t>
      </w:r>
      <w:r w:rsidR="00F03B4A" w:rsidRPr="00F03B4A">
        <w:rPr>
          <w:sz w:val="16"/>
          <w:szCs w:val="16"/>
        </w:rPr>
        <w:t xml:space="preserve">” </w:t>
      </w:r>
      <w:bookmarkStart w:id="394" w:name="_elm000219"/>
      <w:r w:rsidR="00F03B4A" w:rsidRPr="00F03B4A">
        <w:rPr>
          <w:i/>
          <w:sz w:val="16"/>
          <w:szCs w:val="16"/>
        </w:rPr>
        <w:t>IEEE Trans. on Cybernetics</w:t>
      </w:r>
      <w:bookmarkEnd w:id="394"/>
      <w:r w:rsidR="00F03B4A" w:rsidRPr="00F03B4A">
        <w:rPr>
          <w:sz w:val="16"/>
          <w:szCs w:val="16"/>
          <w:lang w:eastAsia="zh-TW"/>
        </w:rPr>
        <w:t xml:space="preserve">, vol. </w:t>
      </w:r>
      <w:bookmarkStart w:id="395" w:name="_elm00021a"/>
      <w:r w:rsidR="00F03B4A" w:rsidRPr="00F03B4A">
        <w:rPr>
          <w:sz w:val="16"/>
          <w:szCs w:val="16"/>
          <w:lang w:eastAsia="zh-TW"/>
        </w:rPr>
        <w:t>40</w:t>
      </w:r>
      <w:bookmarkEnd w:id="395"/>
      <w:r w:rsidR="00F03B4A" w:rsidRPr="00F03B4A">
        <w:rPr>
          <w:sz w:val="16"/>
          <w:szCs w:val="16"/>
          <w:lang w:eastAsia="zh-TW"/>
        </w:rPr>
        <w:t xml:space="preserve">, no. </w:t>
      </w:r>
      <w:bookmarkStart w:id="396" w:name="_elm00021b"/>
      <w:r w:rsidR="00F03B4A" w:rsidRPr="00F03B4A">
        <w:rPr>
          <w:sz w:val="16"/>
          <w:szCs w:val="16"/>
          <w:lang w:eastAsia="zh-TW"/>
        </w:rPr>
        <w:t>10</w:t>
      </w:r>
      <w:bookmarkEnd w:id="396"/>
      <w:r w:rsidR="00F03B4A" w:rsidRPr="00F03B4A">
        <w:rPr>
          <w:sz w:val="16"/>
          <w:szCs w:val="16"/>
          <w:lang w:eastAsia="zh-TW"/>
        </w:rPr>
        <w:t xml:space="preserve">, pp. </w:t>
      </w:r>
      <w:bookmarkStart w:id="397" w:name="_elm00021c"/>
      <w:r w:rsidR="00F03B4A" w:rsidRPr="00F03B4A">
        <w:rPr>
          <w:sz w:val="16"/>
          <w:szCs w:val="16"/>
          <w:lang w:eastAsia="zh-TW"/>
        </w:rPr>
        <w:t>1772</w:t>
      </w:r>
      <w:bookmarkEnd w:id="397"/>
      <w:r w:rsidR="00F03B4A" w:rsidRPr="00F03B4A">
        <w:rPr>
          <w:sz w:val="16"/>
          <w:szCs w:val="16"/>
          <w:lang w:eastAsia="zh-TW"/>
        </w:rPr>
        <w:t>-</w:t>
      </w:r>
      <w:bookmarkStart w:id="398" w:name="_elm00021d"/>
      <w:r w:rsidR="00F03B4A" w:rsidRPr="00F03B4A">
        <w:rPr>
          <w:sz w:val="16"/>
          <w:szCs w:val="16"/>
          <w:lang w:eastAsia="zh-TW"/>
        </w:rPr>
        <w:t>1783</w:t>
      </w:r>
      <w:bookmarkEnd w:id="398"/>
      <w:r w:rsidR="00F03B4A" w:rsidRPr="00F03B4A">
        <w:rPr>
          <w:sz w:val="16"/>
          <w:szCs w:val="16"/>
          <w:lang w:eastAsia="zh-TW"/>
        </w:rPr>
        <w:t xml:space="preserve">, </w:t>
      </w:r>
      <w:bookmarkStart w:id="399" w:name="_elm00021e"/>
      <w:r w:rsidR="00F03B4A" w:rsidRPr="00F03B4A">
        <w:rPr>
          <w:sz w:val="16"/>
          <w:szCs w:val="16"/>
          <w:lang w:eastAsia="zh-TW"/>
        </w:rPr>
        <w:t>Oct.</w:t>
      </w:r>
      <w:bookmarkEnd w:id="399"/>
      <w:r w:rsidR="00F03B4A" w:rsidRPr="00F03B4A">
        <w:rPr>
          <w:sz w:val="16"/>
          <w:szCs w:val="16"/>
          <w:lang w:eastAsia="zh-TW"/>
        </w:rPr>
        <w:t xml:space="preserve"> </w:t>
      </w:r>
      <w:bookmarkStart w:id="400" w:name="_elm00021f"/>
      <w:r w:rsidR="00F03B4A" w:rsidRPr="00F03B4A">
        <w:rPr>
          <w:sz w:val="16"/>
          <w:szCs w:val="16"/>
          <w:lang w:eastAsia="zh-TW"/>
        </w:rPr>
        <w:t>2014</w:t>
      </w:r>
      <w:bookmarkStart w:id="401" w:name="_elm000221"/>
      <w:bookmarkEnd w:id="400"/>
      <w:r w:rsidR="00F03B4A" w:rsidRPr="00F03B4A">
        <w:rPr>
          <w:sz w:val="16"/>
          <w:szCs w:val="16"/>
          <w:lang w:eastAsia="zh-TW"/>
        </w:rPr>
        <w:t>.</w:t>
      </w:r>
      <w:bookmarkEnd w:id="377"/>
      <w:bookmarkEnd w:id="382"/>
      <w:bookmarkEnd w:id="401"/>
    </w:p>
    <w:p w14:paraId="42C1F224" w14:textId="1B44AFAC" w:rsidR="00F03B4A" w:rsidRPr="00F03B4A" w:rsidRDefault="00763538" w:rsidP="00763538">
      <w:pPr>
        <w:pStyle w:val="1"/>
        <w:autoSpaceDE w:val="0"/>
        <w:autoSpaceDN w:val="0"/>
        <w:adjustRightInd w:val="0"/>
        <w:ind w:leftChars="0" w:left="482" w:hanging="482"/>
        <w:jc w:val="both"/>
        <w:rPr>
          <w:rFonts w:ascii="Times New Roman" w:hAnsi="Times New Roman"/>
          <w:color w:val="000000"/>
          <w:sz w:val="16"/>
          <w:szCs w:val="16"/>
        </w:rPr>
      </w:pPr>
      <w:bookmarkStart w:id="402" w:name="_elm000222"/>
      <w:bookmarkStart w:id="403" w:name="_elm000223"/>
      <w:r w:rsidRPr="00F03B4A">
        <w:rPr>
          <w:rFonts w:ascii="Times New Roman" w:hAnsi="Times New Roman" w:hint="eastAsia"/>
          <w:color w:val="000000"/>
          <w:sz w:val="16"/>
          <w:szCs w:val="16"/>
        </w:rPr>
        <w:t>[2]</w:t>
      </w:r>
      <w:bookmarkEnd w:id="403"/>
      <w:r w:rsidRPr="00F03B4A">
        <w:rPr>
          <w:rFonts w:ascii="Times New Roman" w:hAnsi="Times New Roman" w:hint="eastAsia"/>
          <w:color w:val="000000"/>
          <w:sz w:val="16"/>
          <w:szCs w:val="16"/>
        </w:rPr>
        <w:tab/>
      </w:r>
      <w:bookmarkStart w:id="404" w:name="_elm000224"/>
      <w:bookmarkStart w:id="405" w:name="_elm000225"/>
      <w:bookmarkStart w:id="406" w:name="_elm00022f"/>
      <w:bookmarkStart w:id="407" w:name="_elm000238"/>
      <w:r w:rsidR="00F03B4A" w:rsidRPr="00F03B4A">
        <w:rPr>
          <w:rFonts w:ascii="Times New Roman" w:hAnsi="Times New Roman"/>
          <w:color w:val="000000"/>
          <w:sz w:val="16"/>
          <w:szCs w:val="16"/>
        </w:rPr>
        <w:t>K.</w:t>
      </w:r>
      <w:bookmarkEnd w:id="404"/>
      <w:r w:rsidR="00F03B4A" w:rsidRPr="00F03B4A">
        <w:rPr>
          <w:rFonts w:ascii="Times New Roman" w:hAnsi="Times New Roman"/>
          <w:color w:val="000000"/>
          <w:sz w:val="16"/>
          <w:szCs w:val="16"/>
        </w:rPr>
        <w:t xml:space="preserve"> </w:t>
      </w:r>
      <w:bookmarkStart w:id="408" w:name="_elm000226"/>
      <w:r w:rsidR="00F03B4A" w:rsidRPr="00F03B4A">
        <w:rPr>
          <w:rFonts w:ascii="Times New Roman" w:hAnsi="Times New Roman"/>
          <w:color w:val="000000"/>
          <w:sz w:val="16"/>
          <w:szCs w:val="16"/>
        </w:rPr>
        <w:t>Hornik</w:t>
      </w:r>
      <w:bookmarkStart w:id="409" w:name="_elm000227"/>
      <w:bookmarkEnd w:id="405"/>
      <w:bookmarkEnd w:id="408"/>
      <w:r w:rsidR="00F03B4A" w:rsidRPr="00F03B4A">
        <w:rPr>
          <w:rFonts w:ascii="Times New Roman" w:hAnsi="Times New Roman"/>
          <w:color w:val="000000"/>
          <w:sz w:val="16"/>
          <w:szCs w:val="16"/>
        </w:rPr>
        <w:t xml:space="preserve">, </w:t>
      </w:r>
      <w:bookmarkStart w:id="410" w:name="_elm000228"/>
      <w:bookmarkStart w:id="411" w:name="_elm000229"/>
      <w:bookmarkEnd w:id="409"/>
      <w:r w:rsidR="00F03B4A" w:rsidRPr="00F03B4A">
        <w:rPr>
          <w:rFonts w:ascii="Times New Roman" w:hAnsi="Times New Roman"/>
          <w:color w:val="000000"/>
          <w:sz w:val="16"/>
          <w:szCs w:val="16"/>
        </w:rPr>
        <w:t>M.</w:t>
      </w:r>
      <w:bookmarkEnd w:id="410"/>
      <w:r w:rsidR="00F03B4A" w:rsidRPr="00F03B4A">
        <w:rPr>
          <w:rFonts w:ascii="Times New Roman" w:hAnsi="Times New Roman"/>
          <w:color w:val="000000"/>
          <w:sz w:val="16"/>
          <w:szCs w:val="16"/>
        </w:rPr>
        <w:t xml:space="preserve"> </w:t>
      </w:r>
      <w:bookmarkStart w:id="412" w:name="_elm00022a"/>
      <w:r w:rsidR="00F03B4A" w:rsidRPr="00F03B4A">
        <w:rPr>
          <w:rFonts w:ascii="Times New Roman" w:hAnsi="Times New Roman"/>
          <w:color w:val="000000"/>
          <w:sz w:val="16"/>
          <w:szCs w:val="16"/>
        </w:rPr>
        <w:t>Stinchcombe</w:t>
      </w:r>
      <w:bookmarkEnd w:id="411"/>
      <w:bookmarkEnd w:id="412"/>
      <w:r w:rsidR="00F03B4A" w:rsidRPr="00F03B4A">
        <w:rPr>
          <w:rFonts w:ascii="Times New Roman" w:hAnsi="Times New Roman"/>
          <w:color w:val="000000"/>
          <w:sz w:val="16"/>
          <w:szCs w:val="16"/>
        </w:rPr>
        <w:t xml:space="preserve"> </w:t>
      </w:r>
      <w:bookmarkStart w:id="413" w:name="_elm00022b"/>
      <w:r w:rsidR="00F03B4A" w:rsidRPr="00F03B4A">
        <w:rPr>
          <w:rFonts w:ascii="Times New Roman" w:hAnsi="Times New Roman"/>
          <w:color w:val="000000"/>
          <w:sz w:val="16"/>
          <w:szCs w:val="16"/>
        </w:rPr>
        <w:t xml:space="preserve">and </w:t>
      </w:r>
      <w:bookmarkStart w:id="414" w:name="_elm00022c"/>
      <w:bookmarkStart w:id="415" w:name="_elm00022d"/>
      <w:bookmarkEnd w:id="413"/>
      <w:r w:rsidR="00F03B4A" w:rsidRPr="00F03B4A">
        <w:rPr>
          <w:rFonts w:ascii="Times New Roman" w:hAnsi="Times New Roman"/>
          <w:color w:val="000000"/>
          <w:sz w:val="16"/>
          <w:szCs w:val="16"/>
        </w:rPr>
        <w:t>H.</w:t>
      </w:r>
      <w:bookmarkEnd w:id="414"/>
      <w:r w:rsidR="00F03B4A" w:rsidRPr="00F03B4A">
        <w:rPr>
          <w:rFonts w:ascii="Times New Roman" w:hAnsi="Times New Roman"/>
          <w:color w:val="000000"/>
          <w:sz w:val="16"/>
          <w:szCs w:val="16"/>
        </w:rPr>
        <w:t xml:space="preserve"> </w:t>
      </w:r>
      <w:bookmarkStart w:id="416" w:name="_elm00022e"/>
      <w:r w:rsidR="00F03B4A" w:rsidRPr="00F03B4A">
        <w:rPr>
          <w:rFonts w:ascii="Times New Roman" w:hAnsi="Times New Roman"/>
          <w:color w:val="000000"/>
          <w:sz w:val="16"/>
          <w:szCs w:val="16"/>
        </w:rPr>
        <w:t>White</w:t>
      </w:r>
      <w:bookmarkStart w:id="417" w:name="_elm000230"/>
      <w:bookmarkEnd w:id="415"/>
      <w:bookmarkEnd w:id="416"/>
      <w:r w:rsidR="00F03B4A" w:rsidRPr="00F03B4A">
        <w:rPr>
          <w:rFonts w:ascii="Times New Roman" w:hAnsi="Times New Roman"/>
          <w:color w:val="000000"/>
          <w:sz w:val="16"/>
          <w:szCs w:val="16"/>
        </w:rPr>
        <w:t xml:space="preserve">, </w:t>
      </w:r>
      <w:bookmarkEnd w:id="406"/>
      <w:bookmarkEnd w:id="417"/>
      <w:r w:rsidR="00F03B4A" w:rsidRPr="00F03B4A">
        <w:rPr>
          <w:rFonts w:ascii="Times New Roman" w:hAnsi="Times New Roman"/>
          <w:color w:val="000000"/>
          <w:sz w:val="16"/>
          <w:szCs w:val="16"/>
        </w:rPr>
        <w:t>“</w:t>
      </w:r>
      <w:bookmarkStart w:id="418" w:name="_elm000231"/>
      <w:r w:rsidR="00F03B4A" w:rsidRPr="00F03B4A">
        <w:rPr>
          <w:rFonts w:ascii="Times New Roman" w:hAnsi="Times New Roman"/>
          <w:color w:val="000000"/>
          <w:sz w:val="16"/>
          <w:szCs w:val="16"/>
        </w:rPr>
        <w:t>Multilayer feedforward networks are universal approximators</w:t>
      </w:r>
      <w:bookmarkEnd w:id="418"/>
      <w:r w:rsidR="00F03B4A" w:rsidRPr="00F03B4A">
        <w:rPr>
          <w:rFonts w:ascii="Times New Roman" w:hAnsi="Times New Roman"/>
          <w:color w:val="000000"/>
          <w:sz w:val="16"/>
          <w:szCs w:val="16"/>
        </w:rPr>
        <w:t xml:space="preserve">,” </w:t>
      </w:r>
      <w:bookmarkStart w:id="419" w:name="_elm000232"/>
      <w:r w:rsidR="00F03B4A" w:rsidRPr="00F03B4A">
        <w:rPr>
          <w:rFonts w:ascii="Times New Roman" w:hAnsi="Times New Roman"/>
          <w:i/>
          <w:color w:val="000000"/>
          <w:sz w:val="16"/>
          <w:szCs w:val="16"/>
        </w:rPr>
        <w:t>Neural Networks</w:t>
      </w:r>
      <w:bookmarkEnd w:id="419"/>
      <w:r w:rsidR="00F03B4A" w:rsidRPr="00F03B4A">
        <w:rPr>
          <w:rFonts w:ascii="Times New Roman" w:hAnsi="Times New Roman"/>
          <w:color w:val="000000"/>
          <w:sz w:val="16"/>
          <w:szCs w:val="16"/>
        </w:rPr>
        <w:t>, vol.</w:t>
      </w:r>
      <w:bookmarkStart w:id="420" w:name="_elm000233"/>
      <w:r w:rsidR="00F03B4A" w:rsidRPr="00F03B4A">
        <w:rPr>
          <w:rFonts w:ascii="Times New Roman" w:hAnsi="Times New Roman"/>
          <w:color w:val="000000"/>
          <w:sz w:val="16"/>
          <w:szCs w:val="16"/>
        </w:rPr>
        <w:t>2</w:t>
      </w:r>
      <w:bookmarkEnd w:id="420"/>
      <w:r w:rsidR="00F03B4A" w:rsidRPr="00F03B4A">
        <w:rPr>
          <w:rFonts w:ascii="Times New Roman" w:hAnsi="Times New Roman"/>
          <w:color w:val="000000"/>
          <w:sz w:val="16"/>
          <w:szCs w:val="16"/>
        </w:rPr>
        <w:t>, no.</w:t>
      </w:r>
      <w:bookmarkStart w:id="421" w:name="_elm000234"/>
      <w:r w:rsidR="00F03B4A" w:rsidRPr="00F03B4A">
        <w:rPr>
          <w:rFonts w:ascii="Times New Roman" w:hAnsi="Times New Roman"/>
          <w:color w:val="000000"/>
          <w:sz w:val="16"/>
          <w:szCs w:val="16"/>
        </w:rPr>
        <w:t>5</w:t>
      </w:r>
      <w:bookmarkEnd w:id="421"/>
      <w:r w:rsidR="00F03B4A" w:rsidRPr="00F03B4A">
        <w:rPr>
          <w:rFonts w:ascii="Times New Roman" w:hAnsi="Times New Roman"/>
          <w:color w:val="000000"/>
          <w:sz w:val="16"/>
          <w:szCs w:val="16"/>
        </w:rPr>
        <w:t xml:space="preserve">, pp. </w:t>
      </w:r>
      <w:bookmarkStart w:id="422" w:name="_elm000235"/>
      <w:r w:rsidR="00F03B4A" w:rsidRPr="00F03B4A">
        <w:rPr>
          <w:rFonts w:ascii="Times New Roman" w:hAnsi="Times New Roman"/>
          <w:color w:val="000000"/>
          <w:sz w:val="16"/>
          <w:szCs w:val="16"/>
        </w:rPr>
        <w:t>359</w:t>
      </w:r>
      <w:bookmarkEnd w:id="422"/>
      <w:r w:rsidR="00F03B4A" w:rsidRPr="00F03B4A">
        <w:rPr>
          <w:rFonts w:ascii="Times New Roman" w:hAnsi="Times New Roman"/>
          <w:sz w:val="16"/>
          <w:szCs w:val="16"/>
        </w:rPr>
        <w:t>–</w:t>
      </w:r>
      <w:bookmarkStart w:id="423" w:name="_elm000236"/>
      <w:r w:rsidR="00F03B4A" w:rsidRPr="00F03B4A">
        <w:rPr>
          <w:rFonts w:ascii="Times New Roman" w:hAnsi="Times New Roman"/>
          <w:color w:val="000000"/>
          <w:sz w:val="16"/>
          <w:szCs w:val="16"/>
        </w:rPr>
        <w:t>366</w:t>
      </w:r>
      <w:bookmarkEnd w:id="423"/>
      <w:r w:rsidR="00F03B4A" w:rsidRPr="00F03B4A">
        <w:rPr>
          <w:rFonts w:ascii="Times New Roman" w:hAnsi="Times New Roman"/>
          <w:color w:val="000000"/>
          <w:sz w:val="16"/>
          <w:szCs w:val="16"/>
        </w:rPr>
        <w:t xml:space="preserve">, </w:t>
      </w:r>
      <w:bookmarkStart w:id="424" w:name="_elm000237"/>
      <w:r w:rsidR="00F03B4A" w:rsidRPr="00F03B4A">
        <w:rPr>
          <w:rFonts w:ascii="Times New Roman" w:hAnsi="Times New Roman"/>
          <w:color w:val="000000"/>
          <w:sz w:val="16"/>
          <w:szCs w:val="16"/>
        </w:rPr>
        <w:t>1989</w:t>
      </w:r>
      <w:bookmarkStart w:id="425" w:name="_elm000239"/>
      <w:bookmarkEnd w:id="424"/>
      <w:r w:rsidR="00F03B4A" w:rsidRPr="00F03B4A">
        <w:rPr>
          <w:rFonts w:ascii="Times New Roman" w:hAnsi="Times New Roman"/>
          <w:color w:val="000000"/>
          <w:sz w:val="16"/>
          <w:szCs w:val="16"/>
        </w:rPr>
        <w:t>.</w:t>
      </w:r>
      <w:bookmarkEnd w:id="402"/>
      <w:bookmarkEnd w:id="407"/>
      <w:bookmarkEnd w:id="425"/>
    </w:p>
    <w:p w14:paraId="25732DDD" w14:textId="6DD83A62" w:rsidR="00F03B4A" w:rsidRPr="00F03B4A" w:rsidRDefault="00763538" w:rsidP="00763538">
      <w:pPr>
        <w:pStyle w:val="1"/>
        <w:autoSpaceDE w:val="0"/>
        <w:autoSpaceDN w:val="0"/>
        <w:adjustRightInd w:val="0"/>
        <w:ind w:leftChars="0" w:left="482" w:hanging="482"/>
        <w:jc w:val="both"/>
        <w:rPr>
          <w:rFonts w:ascii="Times New Roman" w:hAnsi="Times New Roman"/>
          <w:color w:val="000000"/>
          <w:sz w:val="16"/>
          <w:szCs w:val="16"/>
        </w:rPr>
      </w:pPr>
      <w:bookmarkStart w:id="426" w:name="_elm00023a"/>
      <w:bookmarkStart w:id="427" w:name="_elm00023b"/>
      <w:r w:rsidRPr="00F03B4A">
        <w:rPr>
          <w:rFonts w:ascii="Times New Roman" w:hAnsi="Times New Roman" w:hint="eastAsia"/>
          <w:color w:val="000000"/>
          <w:sz w:val="16"/>
          <w:szCs w:val="16"/>
        </w:rPr>
        <w:t>[3]</w:t>
      </w:r>
      <w:bookmarkEnd w:id="427"/>
      <w:r w:rsidRPr="00F03B4A">
        <w:rPr>
          <w:rFonts w:ascii="Times New Roman" w:hAnsi="Times New Roman" w:hint="eastAsia"/>
          <w:color w:val="000000"/>
          <w:sz w:val="16"/>
          <w:szCs w:val="16"/>
        </w:rPr>
        <w:tab/>
      </w:r>
      <w:bookmarkStart w:id="428" w:name="_elm00023c"/>
      <w:bookmarkStart w:id="429" w:name="_elm00023d"/>
      <w:bookmarkStart w:id="430" w:name="_elm000243"/>
      <w:bookmarkStart w:id="431" w:name="_elm00024c"/>
      <w:r w:rsidR="00F03B4A" w:rsidRPr="00F03B4A">
        <w:rPr>
          <w:rFonts w:ascii="Times New Roman" w:hAnsi="Times New Roman"/>
          <w:color w:val="000000"/>
          <w:sz w:val="16"/>
          <w:szCs w:val="16"/>
        </w:rPr>
        <w:t>L.-X.</w:t>
      </w:r>
      <w:bookmarkEnd w:id="428"/>
      <w:r w:rsidR="00F03B4A" w:rsidRPr="00F03B4A">
        <w:rPr>
          <w:rFonts w:ascii="Times New Roman" w:hAnsi="Times New Roman"/>
          <w:color w:val="000000"/>
          <w:sz w:val="16"/>
          <w:szCs w:val="16"/>
        </w:rPr>
        <w:t xml:space="preserve"> </w:t>
      </w:r>
      <w:bookmarkStart w:id="432" w:name="_elm00023e"/>
      <w:r w:rsidR="00F03B4A" w:rsidRPr="00F03B4A">
        <w:rPr>
          <w:rFonts w:ascii="Times New Roman" w:hAnsi="Times New Roman"/>
          <w:color w:val="000000"/>
          <w:sz w:val="16"/>
          <w:szCs w:val="16"/>
        </w:rPr>
        <w:t>Wang</w:t>
      </w:r>
      <w:bookmarkEnd w:id="429"/>
      <w:bookmarkEnd w:id="432"/>
      <w:r w:rsidR="00F03B4A" w:rsidRPr="00F03B4A">
        <w:rPr>
          <w:rFonts w:ascii="Times New Roman" w:hAnsi="Times New Roman"/>
          <w:color w:val="000000"/>
          <w:sz w:val="16"/>
          <w:szCs w:val="16"/>
        </w:rPr>
        <w:t xml:space="preserve"> </w:t>
      </w:r>
      <w:bookmarkStart w:id="433" w:name="_elm00023f"/>
      <w:r w:rsidR="00F03B4A" w:rsidRPr="00F03B4A">
        <w:rPr>
          <w:rFonts w:ascii="Times New Roman" w:hAnsi="Times New Roman"/>
          <w:color w:val="000000"/>
          <w:sz w:val="16"/>
          <w:szCs w:val="16"/>
        </w:rPr>
        <w:t xml:space="preserve">and </w:t>
      </w:r>
      <w:bookmarkStart w:id="434" w:name="_elm000240"/>
      <w:bookmarkStart w:id="435" w:name="_elm000241"/>
      <w:bookmarkEnd w:id="433"/>
      <w:r w:rsidR="00F03B4A" w:rsidRPr="00F03B4A">
        <w:rPr>
          <w:rFonts w:ascii="Times New Roman" w:hAnsi="Times New Roman"/>
          <w:color w:val="000000"/>
          <w:sz w:val="16"/>
          <w:szCs w:val="16"/>
        </w:rPr>
        <w:t>J. M.</w:t>
      </w:r>
      <w:bookmarkEnd w:id="434"/>
      <w:r w:rsidR="00F03B4A" w:rsidRPr="00F03B4A">
        <w:rPr>
          <w:rFonts w:ascii="Times New Roman" w:hAnsi="Times New Roman"/>
          <w:color w:val="000000"/>
          <w:sz w:val="16"/>
          <w:szCs w:val="16"/>
        </w:rPr>
        <w:t xml:space="preserve"> </w:t>
      </w:r>
      <w:bookmarkStart w:id="436" w:name="_elm000242"/>
      <w:r w:rsidR="00F03B4A" w:rsidRPr="00F03B4A">
        <w:rPr>
          <w:rFonts w:ascii="Times New Roman" w:hAnsi="Times New Roman"/>
          <w:color w:val="000000"/>
          <w:sz w:val="16"/>
          <w:szCs w:val="16"/>
        </w:rPr>
        <w:t>Mendel</w:t>
      </w:r>
      <w:bookmarkStart w:id="437" w:name="_elm000244"/>
      <w:bookmarkEnd w:id="435"/>
      <w:bookmarkEnd w:id="436"/>
      <w:r w:rsidR="00F03B4A" w:rsidRPr="00F03B4A">
        <w:rPr>
          <w:rFonts w:ascii="Times New Roman" w:hAnsi="Times New Roman"/>
          <w:color w:val="000000"/>
          <w:sz w:val="16"/>
          <w:szCs w:val="16"/>
        </w:rPr>
        <w:t xml:space="preserve">, </w:t>
      </w:r>
      <w:bookmarkEnd w:id="430"/>
      <w:bookmarkEnd w:id="437"/>
      <w:r w:rsidR="00F03B4A" w:rsidRPr="00F03B4A">
        <w:rPr>
          <w:rFonts w:ascii="Times New Roman" w:hAnsi="Times New Roman"/>
          <w:color w:val="000000"/>
          <w:sz w:val="16"/>
          <w:szCs w:val="16"/>
        </w:rPr>
        <w:t>“</w:t>
      </w:r>
      <w:bookmarkStart w:id="438" w:name="_elm000245"/>
      <w:r w:rsidR="00F03B4A" w:rsidRPr="00F03B4A">
        <w:rPr>
          <w:rFonts w:ascii="Times New Roman" w:hAnsi="Times New Roman"/>
          <w:color w:val="000000"/>
          <w:sz w:val="16"/>
          <w:szCs w:val="16"/>
        </w:rPr>
        <w:t>Fuzzy basis functions, universal approximation, and orthogonal least square learning</w:t>
      </w:r>
      <w:bookmarkEnd w:id="438"/>
      <w:r w:rsidR="00F03B4A" w:rsidRPr="00F03B4A">
        <w:rPr>
          <w:rFonts w:ascii="Times New Roman" w:hAnsi="Times New Roman"/>
          <w:color w:val="000000"/>
          <w:sz w:val="16"/>
          <w:szCs w:val="16"/>
        </w:rPr>
        <w:t xml:space="preserve">,” </w:t>
      </w:r>
      <w:bookmarkStart w:id="439" w:name="_elm000246"/>
      <w:r w:rsidR="00F03B4A" w:rsidRPr="00F03B4A">
        <w:rPr>
          <w:rFonts w:ascii="Times New Roman" w:hAnsi="Times New Roman"/>
          <w:i/>
          <w:color w:val="000000"/>
          <w:sz w:val="16"/>
          <w:szCs w:val="16"/>
        </w:rPr>
        <w:t>IEEE Trans. on Neural Networks</w:t>
      </w:r>
      <w:bookmarkEnd w:id="439"/>
      <w:r w:rsidR="00F03B4A" w:rsidRPr="00F03B4A">
        <w:rPr>
          <w:rFonts w:ascii="Times New Roman" w:hAnsi="Times New Roman"/>
          <w:color w:val="000000"/>
          <w:sz w:val="16"/>
          <w:szCs w:val="16"/>
        </w:rPr>
        <w:t>, vol.</w:t>
      </w:r>
      <w:bookmarkStart w:id="440" w:name="_elm000247"/>
      <w:r w:rsidR="00F03B4A" w:rsidRPr="00F03B4A">
        <w:rPr>
          <w:rFonts w:ascii="Times New Roman" w:hAnsi="Times New Roman"/>
          <w:color w:val="000000"/>
          <w:sz w:val="16"/>
          <w:szCs w:val="16"/>
        </w:rPr>
        <w:t>3</w:t>
      </w:r>
      <w:bookmarkEnd w:id="440"/>
      <w:r w:rsidR="00F03B4A" w:rsidRPr="00F03B4A">
        <w:rPr>
          <w:rFonts w:ascii="Times New Roman" w:hAnsi="Times New Roman"/>
          <w:color w:val="000000"/>
          <w:sz w:val="16"/>
          <w:szCs w:val="16"/>
        </w:rPr>
        <w:t>, no.</w:t>
      </w:r>
      <w:bookmarkStart w:id="441" w:name="_elm000248"/>
      <w:r w:rsidR="00F03B4A" w:rsidRPr="00F03B4A">
        <w:rPr>
          <w:rFonts w:ascii="Times New Roman" w:hAnsi="Times New Roman"/>
          <w:color w:val="000000"/>
          <w:sz w:val="16"/>
          <w:szCs w:val="16"/>
        </w:rPr>
        <w:t>5</w:t>
      </w:r>
      <w:bookmarkEnd w:id="441"/>
      <w:r w:rsidR="00F03B4A" w:rsidRPr="00F03B4A">
        <w:rPr>
          <w:rFonts w:ascii="Times New Roman" w:hAnsi="Times New Roman"/>
          <w:color w:val="000000"/>
          <w:sz w:val="16"/>
          <w:szCs w:val="16"/>
        </w:rPr>
        <w:t xml:space="preserve">, pp. </w:t>
      </w:r>
      <w:bookmarkStart w:id="442" w:name="_elm000249"/>
      <w:r w:rsidR="00F03B4A" w:rsidRPr="00F03B4A">
        <w:rPr>
          <w:rFonts w:ascii="Times New Roman" w:hAnsi="Times New Roman"/>
          <w:color w:val="000000"/>
          <w:sz w:val="16"/>
          <w:szCs w:val="16"/>
        </w:rPr>
        <w:t>807</w:t>
      </w:r>
      <w:bookmarkEnd w:id="442"/>
      <w:r w:rsidR="00F03B4A" w:rsidRPr="00F03B4A">
        <w:rPr>
          <w:rFonts w:ascii="Times New Roman" w:hAnsi="Times New Roman"/>
          <w:sz w:val="16"/>
          <w:szCs w:val="16"/>
        </w:rPr>
        <w:t>–</w:t>
      </w:r>
      <w:bookmarkStart w:id="443" w:name="_elm00024a"/>
      <w:r w:rsidR="00F03B4A" w:rsidRPr="00F03B4A">
        <w:rPr>
          <w:rFonts w:ascii="Times New Roman" w:hAnsi="Times New Roman"/>
          <w:color w:val="000000"/>
          <w:sz w:val="16"/>
          <w:szCs w:val="16"/>
        </w:rPr>
        <w:t>814</w:t>
      </w:r>
      <w:bookmarkEnd w:id="443"/>
      <w:r w:rsidR="00F03B4A" w:rsidRPr="00F03B4A">
        <w:rPr>
          <w:rFonts w:ascii="Times New Roman" w:hAnsi="Times New Roman"/>
          <w:color w:val="000000"/>
          <w:sz w:val="16"/>
          <w:szCs w:val="16"/>
        </w:rPr>
        <w:t xml:space="preserve">, </w:t>
      </w:r>
      <w:bookmarkStart w:id="444" w:name="_elm00024b"/>
      <w:r w:rsidR="00F03B4A" w:rsidRPr="00F03B4A">
        <w:rPr>
          <w:rFonts w:ascii="Times New Roman" w:hAnsi="Times New Roman"/>
          <w:color w:val="000000"/>
          <w:sz w:val="16"/>
          <w:szCs w:val="16"/>
        </w:rPr>
        <w:t>1992</w:t>
      </w:r>
      <w:bookmarkStart w:id="445" w:name="_elm00024d"/>
      <w:bookmarkEnd w:id="444"/>
      <w:r w:rsidR="00F03B4A" w:rsidRPr="00F03B4A">
        <w:rPr>
          <w:rFonts w:ascii="Times New Roman" w:hAnsi="Times New Roman"/>
          <w:color w:val="000000"/>
          <w:sz w:val="16"/>
          <w:szCs w:val="16"/>
        </w:rPr>
        <w:t>.</w:t>
      </w:r>
      <w:bookmarkEnd w:id="426"/>
      <w:bookmarkEnd w:id="431"/>
      <w:bookmarkEnd w:id="445"/>
    </w:p>
    <w:p w14:paraId="4EB34882" w14:textId="493E15D4" w:rsidR="00F03B4A" w:rsidRPr="00F03B4A" w:rsidRDefault="00763538" w:rsidP="00763538">
      <w:pPr>
        <w:pStyle w:val="a0"/>
        <w:suppressAutoHyphens/>
        <w:spacing w:line="240" w:lineRule="auto"/>
        <w:ind w:left="490" w:hanging="482"/>
        <w:rPr>
          <w:color w:val="000000"/>
          <w:sz w:val="16"/>
          <w:szCs w:val="16"/>
        </w:rPr>
      </w:pPr>
      <w:bookmarkStart w:id="446" w:name="_elm00024e"/>
      <w:bookmarkStart w:id="447" w:name="_elm00024f"/>
      <w:r w:rsidRPr="00F03B4A">
        <w:rPr>
          <w:rFonts w:hint="eastAsia"/>
          <w:color w:val="000000"/>
          <w:sz w:val="16"/>
          <w:szCs w:val="16"/>
        </w:rPr>
        <w:t>[4]</w:t>
      </w:r>
      <w:bookmarkEnd w:id="447"/>
      <w:r w:rsidRPr="00F03B4A">
        <w:rPr>
          <w:rFonts w:hint="eastAsia"/>
          <w:color w:val="000000"/>
          <w:sz w:val="16"/>
          <w:szCs w:val="16"/>
        </w:rPr>
        <w:tab/>
      </w:r>
      <w:bookmarkStart w:id="448" w:name="_elm000250"/>
      <w:bookmarkStart w:id="449" w:name="_elm000251"/>
      <w:bookmarkStart w:id="450" w:name="_elm000257"/>
      <w:bookmarkStart w:id="451" w:name="_elm000261"/>
      <w:r w:rsidR="00F03B4A" w:rsidRPr="00F03B4A">
        <w:rPr>
          <w:color w:val="000000"/>
          <w:sz w:val="16"/>
          <w:szCs w:val="16"/>
        </w:rPr>
        <w:t>Y.</w:t>
      </w:r>
      <w:bookmarkEnd w:id="448"/>
      <w:r w:rsidR="00F03B4A" w:rsidRPr="00F03B4A">
        <w:rPr>
          <w:color w:val="000000"/>
          <w:sz w:val="16"/>
          <w:szCs w:val="16"/>
        </w:rPr>
        <w:t xml:space="preserve"> </w:t>
      </w:r>
      <w:bookmarkStart w:id="452" w:name="_elm000252"/>
      <w:r w:rsidR="00F03B4A" w:rsidRPr="00F03B4A">
        <w:rPr>
          <w:color w:val="000000"/>
          <w:sz w:val="16"/>
          <w:szCs w:val="16"/>
        </w:rPr>
        <w:t>Li</w:t>
      </w:r>
      <w:bookmarkStart w:id="453" w:name="_elm000253"/>
      <w:bookmarkEnd w:id="449"/>
      <w:bookmarkEnd w:id="452"/>
      <w:r w:rsidR="00F03B4A" w:rsidRPr="00F03B4A">
        <w:rPr>
          <w:color w:val="000000"/>
          <w:sz w:val="16"/>
          <w:szCs w:val="16"/>
        </w:rPr>
        <w:t xml:space="preserve">, and </w:t>
      </w:r>
      <w:bookmarkStart w:id="454" w:name="_elm000254"/>
      <w:bookmarkStart w:id="455" w:name="_elm000255"/>
      <w:bookmarkEnd w:id="453"/>
      <w:r w:rsidR="00F03B4A" w:rsidRPr="00F03B4A">
        <w:rPr>
          <w:color w:val="000000"/>
          <w:sz w:val="16"/>
          <w:szCs w:val="16"/>
        </w:rPr>
        <w:t>S.</w:t>
      </w:r>
      <w:bookmarkEnd w:id="454"/>
      <w:r w:rsidR="00F03B4A" w:rsidRPr="00F03B4A">
        <w:rPr>
          <w:color w:val="000000"/>
          <w:sz w:val="16"/>
          <w:szCs w:val="16"/>
        </w:rPr>
        <w:t xml:space="preserve"> </w:t>
      </w:r>
      <w:bookmarkStart w:id="456" w:name="_elm000256"/>
      <w:r w:rsidR="00F03B4A" w:rsidRPr="00F03B4A">
        <w:rPr>
          <w:color w:val="000000"/>
          <w:sz w:val="16"/>
          <w:szCs w:val="16"/>
        </w:rPr>
        <w:t>Tong</w:t>
      </w:r>
      <w:bookmarkStart w:id="457" w:name="_elm000258"/>
      <w:bookmarkEnd w:id="455"/>
      <w:bookmarkEnd w:id="456"/>
      <w:r w:rsidR="00F03B4A" w:rsidRPr="00F03B4A">
        <w:rPr>
          <w:color w:val="000000"/>
          <w:sz w:val="16"/>
          <w:szCs w:val="16"/>
        </w:rPr>
        <w:t xml:space="preserve">, </w:t>
      </w:r>
      <w:bookmarkEnd w:id="450"/>
      <w:bookmarkEnd w:id="457"/>
      <w:r w:rsidR="00F03B4A" w:rsidRPr="00F03B4A">
        <w:rPr>
          <w:color w:val="000000"/>
          <w:sz w:val="16"/>
          <w:szCs w:val="16"/>
        </w:rPr>
        <w:t>“</w:t>
      </w:r>
      <w:bookmarkStart w:id="458" w:name="_elm000259"/>
      <w:r w:rsidR="00F03B4A" w:rsidRPr="00F03B4A">
        <w:rPr>
          <w:color w:val="000000"/>
          <w:sz w:val="16"/>
          <w:szCs w:val="16"/>
        </w:rPr>
        <w:t>Fuzzy Adaptive Backstepping Decentralized Control for Switched Nonlinear Large-Scale Systems with Switching Jumps</w:t>
      </w:r>
      <w:bookmarkEnd w:id="458"/>
      <w:r w:rsidR="00F03B4A" w:rsidRPr="00F03B4A">
        <w:rPr>
          <w:color w:val="000000"/>
          <w:sz w:val="16"/>
          <w:szCs w:val="16"/>
        </w:rPr>
        <w:t xml:space="preserve">,” </w:t>
      </w:r>
      <w:bookmarkStart w:id="459" w:name="_elm00025a"/>
      <w:r w:rsidR="00F03B4A" w:rsidRPr="00F03B4A">
        <w:rPr>
          <w:i/>
          <w:color w:val="000000"/>
          <w:sz w:val="16"/>
          <w:szCs w:val="16"/>
        </w:rPr>
        <w:t>International Journal of Fuzzy Systems</w:t>
      </w:r>
      <w:bookmarkEnd w:id="459"/>
      <w:r w:rsidR="00F03B4A" w:rsidRPr="00F03B4A">
        <w:rPr>
          <w:color w:val="000000"/>
          <w:sz w:val="16"/>
          <w:szCs w:val="16"/>
        </w:rPr>
        <w:t xml:space="preserve">, vol. </w:t>
      </w:r>
      <w:bookmarkStart w:id="460" w:name="_elm00025b"/>
      <w:r w:rsidR="00F03B4A" w:rsidRPr="00F03B4A">
        <w:rPr>
          <w:color w:val="000000"/>
          <w:sz w:val="16"/>
          <w:szCs w:val="16"/>
        </w:rPr>
        <w:t>17</w:t>
      </w:r>
      <w:bookmarkEnd w:id="460"/>
      <w:r w:rsidR="00F03B4A" w:rsidRPr="00F03B4A">
        <w:rPr>
          <w:color w:val="000000"/>
          <w:sz w:val="16"/>
          <w:szCs w:val="16"/>
        </w:rPr>
        <w:t xml:space="preserve">, no. </w:t>
      </w:r>
      <w:bookmarkStart w:id="461" w:name="_elm00025c"/>
      <w:r w:rsidR="00F03B4A" w:rsidRPr="00F03B4A">
        <w:rPr>
          <w:color w:val="000000"/>
          <w:sz w:val="16"/>
          <w:szCs w:val="16"/>
        </w:rPr>
        <w:t>1</w:t>
      </w:r>
      <w:bookmarkEnd w:id="461"/>
      <w:r w:rsidR="00F03B4A" w:rsidRPr="00F03B4A">
        <w:rPr>
          <w:color w:val="000000"/>
          <w:sz w:val="16"/>
          <w:szCs w:val="16"/>
        </w:rPr>
        <w:t xml:space="preserve">, pp. </w:t>
      </w:r>
      <w:bookmarkStart w:id="462" w:name="_elm00025d"/>
      <w:r w:rsidR="00F03B4A" w:rsidRPr="00F03B4A">
        <w:rPr>
          <w:color w:val="000000"/>
          <w:sz w:val="16"/>
          <w:szCs w:val="16"/>
        </w:rPr>
        <w:t>12</w:t>
      </w:r>
      <w:bookmarkEnd w:id="462"/>
      <w:r w:rsidR="00F03B4A" w:rsidRPr="00F03B4A">
        <w:rPr>
          <w:color w:val="000000"/>
          <w:sz w:val="16"/>
          <w:szCs w:val="16"/>
        </w:rPr>
        <w:t xml:space="preserve"> - </w:t>
      </w:r>
      <w:bookmarkStart w:id="463" w:name="_elm00025e"/>
      <w:r w:rsidR="00F03B4A" w:rsidRPr="00F03B4A">
        <w:rPr>
          <w:color w:val="000000"/>
          <w:sz w:val="16"/>
          <w:szCs w:val="16"/>
        </w:rPr>
        <w:t>21</w:t>
      </w:r>
      <w:bookmarkEnd w:id="463"/>
      <w:r w:rsidR="00F03B4A" w:rsidRPr="00F03B4A">
        <w:rPr>
          <w:color w:val="000000"/>
          <w:sz w:val="16"/>
          <w:szCs w:val="16"/>
        </w:rPr>
        <w:t xml:space="preserve">, </w:t>
      </w:r>
      <w:bookmarkStart w:id="464" w:name="_elm00025f"/>
      <w:r w:rsidR="00F03B4A" w:rsidRPr="00F03B4A">
        <w:rPr>
          <w:color w:val="000000"/>
          <w:sz w:val="16"/>
          <w:szCs w:val="16"/>
        </w:rPr>
        <w:t>March</w:t>
      </w:r>
      <w:bookmarkEnd w:id="464"/>
      <w:r w:rsidR="00F03B4A" w:rsidRPr="00F03B4A">
        <w:rPr>
          <w:color w:val="000000"/>
          <w:sz w:val="16"/>
          <w:szCs w:val="16"/>
        </w:rPr>
        <w:t xml:space="preserve"> </w:t>
      </w:r>
      <w:bookmarkStart w:id="465" w:name="_elm000260"/>
      <w:r w:rsidR="00F03B4A" w:rsidRPr="00F03B4A">
        <w:rPr>
          <w:color w:val="000000"/>
          <w:sz w:val="16"/>
          <w:szCs w:val="16"/>
        </w:rPr>
        <w:t>2015</w:t>
      </w:r>
      <w:bookmarkStart w:id="466" w:name="_elm000262"/>
      <w:bookmarkEnd w:id="465"/>
      <w:r w:rsidR="00F03B4A" w:rsidRPr="00F03B4A">
        <w:rPr>
          <w:color w:val="000000"/>
          <w:sz w:val="16"/>
          <w:szCs w:val="16"/>
        </w:rPr>
        <w:t>.</w:t>
      </w:r>
      <w:bookmarkEnd w:id="446"/>
      <w:bookmarkEnd w:id="451"/>
      <w:bookmarkEnd w:id="466"/>
    </w:p>
    <w:p w14:paraId="4EF1792B" w14:textId="682AB3BC" w:rsidR="00F03B4A" w:rsidRPr="00F03B4A" w:rsidRDefault="00763538" w:rsidP="00763538">
      <w:pPr>
        <w:pStyle w:val="a0"/>
        <w:suppressAutoHyphens/>
        <w:spacing w:line="240" w:lineRule="auto"/>
        <w:ind w:left="490" w:hanging="482"/>
        <w:rPr>
          <w:sz w:val="16"/>
          <w:szCs w:val="16"/>
        </w:rPr>
      </w:pPr>
      <w:bookmarkStart w:id="467" w:name="_elm000263"/>
      <w:bookmarkStart w:id="468" w:name="_elm000264"/>
      <w:r w:rsidRPr="00F03B4A">
        <w:rPr>
          <w:rFonts w:hint="eastAsia"/>
          <w:sz w:val="16"/>
          <w:szCs w:val="16"/>
        </w:rPr>
        <w:t>[5]</w:t>
      </w:r>
      <w:bookmarkEnd w:id="468"/>
      <w:r w:rsidRPr="00F03B4A">
        <w:rPr>
          <w:rFonts w:hint="eastAsia"/>
          <w:sz w:val="16"/>
          <w:szCs w:val="16"/>
        </w:rPr>
        <w:tab/>
      </w:r>
      <w:bookmarkStart w:id="469" w:name="_elm000265"/>
      <w:bookmarkStart w:id="470" w:name="_elm000266"/>
      <w:bookmarkStart w:id="471" w:name="_elm000268"/>
      <w:bookmarkStart w:id="472" w:name="_elm00026f"/>
      <w:r w:rsidR="00F03B4A" w:rsidRPr="00F03B4A">
        <w:rPr>
          <w:sz w:val="16"/>
          <w:szCs w:val="16"/>
        </w:rPr>
        <w:t>B.</w:t>
      </w:r>
      <w:bookmarkEnd w:id="469"/>
      <w:r w:rsidR="00F03B4A" w:rsidRPr="00F03B4A">
        <w:rPr>
          <w:sz w:val="16"/>
          <w:szCs w:val="16"/>
        </w:rPr>
        <w:t xml:space="preserve"> </w:t>
      </w:r>
      <w:bookmarkStart w:id="473" w:name="_elm000267"/>
      <w:r w:rsidR="00F03B4A" w:rsidRPr="00F03B4A">
        <w:rPr>
          <w:sz w:val="16"/>
          <w:szCs w:val="16"/>
        </w:rPr>
        <w:t>Kosko</w:t>
      </w:r>
      <w:bookmarkStart w:id="474" w:name="_elm000269"/>
      <w:bookmarkEnd w:id="470"/>
      <w:bookmarkEnd w:id="473"/>
      <w:r w:rsidR="00F03B4A" w:rsidRPr="00F03B4A">
        <w:rPr>
          <w:sz w:val="16"/>
          <w:szCs w:val="16"/>
        </w:rPr>
        <w:t xml:space="preserve">, </w:t>
      </w:r>
      <w:bookmarkEnd w:id="471"/>
      <w:bookmarkEnd w:id="474"/>
      <w:r w:rsidR="00F03B4A" w:rsidRPr="00F03B4A">
        <w:rPr>
          <w:sz w:val="16"/>
          <w:szCs w:val="16"/>
        </w:rPr>
        <w:t>“</w:t>
      </w:r>
      <w:bookmarkStart w:id="475" w:name="_elm00026a"/>
      <w:r w:rsidR="00F03B4A" w:rsidRPr="00F03B4A">
        <w:rPr>
          <w:sz w:val="16"/>
          <w:szCs w:val="16"/>
        </w:rPr>
        <w:t>Fuzzy systems as universal approximators</w:t>
      </w:r>
      <w:bookmarkEnd w:id="475"/>
      <w:r w:rsidR="00F03B4A" w:rsidRPr="00F03B4A">
        <w:rPr>
          <w:sz w:val="16"/>
          <w:szCs w:val="16"/>
        </w:rPr>
        <w:t>,”</w:t>
      </w:r>
      <w:r w:rsidR="00F03B4A" w:rsidRPr="00F03B4A">
        <w:rPr>
          <w:i/>
          <w:sz w:val="16"/>
          <w:szCs w:val="16"/>
        </w:rPr>
        <w:t xml:space="preserve"> in </w:t>
      </w:r>
      <w:bookmarkStart w:id="476" w:name="_elm00026b"/>
      <w:r w:rsidR="00F03B4A" w:rsidRPr="00F03B4A">
        <w:rPr>
          <w:i/>
          <w:sz w:val="16"/>
          <w:szCs w:val="16"/>
        </w:rPr>
        <w:t>Proc. of the IEEE Int’l Conf. On Fuzzy Systems</w:t>
      </w:r>
      <w:bookmarkEnd w:id="476"/>
      <w:r w:rsidR="00F03B4A" w:rsidRPr="00F03B4A">
        <w:rPr>
          <w:i/>
          <w:sz w:val="16"/>
          <w:szCs w:val="16"/>
        </w:rPr>
        <w:t>,</w:t>
      </w:r>
      <w:r w:rsidR="00F03B4A" w:rsidRPr="00F03B4A">
        <w:rPr>
          <w:sz w:val="16"/>
          <w:szCs w:val="16"/>
        </w:rPr>
        <w:t xml:space="preserve"> pp. </w:t>
      </w:r>
      <w:bookmarkStart w:id="477" w:name="_elm00026c"/>
      <w:r w:rsidR="00F03B4A" w:rsidRPr="00F03B4A">
        <w:rPr>
          <w:sz w:val="16"/>
          <w:szCs w:val="16"/>
        </w:rPr>
        <w:t>1153</w:t>
      </w:r>
      <w:bookmarkEnd w:id="477"/>
      <w:r w:rsidR="00F03B4A" w:rsidRPr="00F03B4A">
        <w:rPr>
          <w:sz w:val="16"/>
          <w:szCs w:val="16"/>
        </w:rPr>
        <w:t>–</w:t>
      </w:r>
      <w:bookmarkStart w:id="478" w:name="_elm00026d"/>
      <w:r w:rsidR="00F03B4A" w:rsidRPr="00F03B4A">
        <w:rPr>
          <w:sz w:val="16"/>
          <w:szCs w:val="16"/>
        </w:rPr>
        <w:t>1162</w:t>
      </w:r>
      <w:bookmarkEnd w:id="478"/>
      <w:r w:rsidR="00F03B4A" w:rsidRPr="00F03B4A">
        <w:rPr>
          <w:sz w:val="16"/>
          <w:szCs w:val="16"/>
        </w:rPr>
        <w:t xml:space="preserve">, </w:t>
      </w:r>
      <w:bookmarkStart w:id="479" w:name="_elm00026e"/>
      <w:r w:rsidR="00F03B4A" w:rsidRPr="00F03B4A">
        <w:rPr>
          <w:sz w:val="16"/>
          <w:szCs w:val="16"/>
        </w:rPr>
        <w:t>1992</w:t>
      </w:r>
      <w:bookmarkStart w:id="480" w:name="_elm000270"/>
      <w:bookmarkEnd w:id="479"/>
      <w:r w:rsidR="00F03B4A" w:rsidRPr="00F03B4A">
        <w:rPr>
          <w:sz w:val="16"/>
          <w:szCs w:val="16"/>
        </w:rPr>
        <w:t>.</w:t>
      </w:r>
      <w:bookmarkEnd w:id="467"/>
      <w:bookmarkEnd w:id="472"/>
      <w:bookmarkEnd w:id="480"/>
    </w:p>
    <w:p w14:paraId="20C24D93" w14:textId="3BCDFB33" w:rsidR="00F03B4A" w:rsidRPr="00F03B4A" w:rsidRDefault="00763538" w:rsidP="00763538">
      <w:pPr>
        <w:pStyle w:val="1"/>
        <w:autoSpaceDE w:val="0"/>
        <w:autoSpaceDN w:val="0"/>
        <w:adjustRightInd w:val="0"/>
        <w:ind w:leftChars="0" w:left="482" w:hanging="482"/>
        <w:jc w:val="both"/>
        <w:rPr>
          <w:rFonts w:ascii="Times New Roman" w:hAnsi="Times New Roman"/>
          <w:color w:val="000000"/>
          <w:sz w:val="16"/>
          <w:szCs w:val="16"/>
        </w:rPr>
      </w:pPr>
      <w:bookmarkStart w:id="481" w:name="_elm000271"/>
      <w:bookmarkStart w:id="482" w:name="_elm000272"/>
      <w:r w:rsidRPr="00F03B4A">
        <w:rPr>
          <w:rFonts w:ascii="Times New Roman" w:hAnsi="Times New Roman" w:hint="eastAsia"/>
          <w:color w:val="000000"/>
          <w:sz w:val="16"/>
          <w:szCs w:val="16"/>
        </w:rPr>
        <w:t>[6]</w:t>
      </w:r>
      <w:bookmarkEnd w:id="482"/>
      <w:r w:rsidRPr="00F03B4A">
        <w:rPr>
          <w:rFonts w:ascii="Times New Roman" w:hAnsi="Times New Roman" w:hint="eastAsia"/>
          <w:color w:val="000000"/>
          <w:sz w:val="16"/>
          <w:szCs w:val="16"/>
        </w:rPr>
        <w:tab/>
      </w:r>
      <w:bookmarkStart w:id="483" w:name="_elm000273"/>
      <w:bookmarkStart w:id="484" w:name="_elm000274"/>
      <w:bookmarkStart w:id="485" w:name="_elm000282"/>
      <w:bookmarkStart w:id="486" w:name="_elm00028c"/>
      <w:r w:rsidR="00F03B4A" w:rsidRPr="00F03B4A">
        <w:rPr>
          <w:rFonts w:ascii="Times New Roman" w:hAnsi="Times New Roman"/>
          <w:color w:val="000000"/>
          <w:sz w:val="16"/>
          <w:szCs w:val="16"/>
        </w:rPr>
        <w:t>C.-H.</w:t>
      </w:r>
      <w:bookmarkEnd w:id="483"/>
      <w:r w:rsidR="00F03B4A" w:rsidRPr="00F03B4A">
        <w:rPr>
          <w:rFonts w:ascii="Times New Roman" w:hAnsi="Times New Roman"/>
          <w:color w:val="000000"/>
          <w:sz w:val="16"/>
          <w:szCs w:val="16"/>
        </w:rPr>
        <w:t xml:space="preserve"> </w:t>
      </w:r>
      <w:bookmarkStart w:id="487" w:name="_elm000275"/>
      <w:r w:rsidR="00F03B4A" w:rsidRPr="00F03B4A">
        <w:rPr>
          <w:rFonts w:ascii="Times New Roman" w:hAnsi="Times New Roman"/>
          <w:color w:val="000000"/>
          <w:sz w:val="16"/>
          <w:szCs w:val="16"/>
        </w:rPr>
        <w:t>Wang</w:t>
      </w:r>
      <w:bookmarkStart w:id="488" w:name="_elm000276"/>
      <w:bookmarkEnd w:id="484"/>
      <w:bookmarkEnd w:id="487"/>
      <w:r w:rsidR="00F03B4A" w:rsidRPr="00F03B4A">
        <w:rPr>
          <w:rFonts w:ascii="Times New Roman" w:hAnsi="Times New Roman"/>
          <w:color w:val="000000"/>
          <w:sz w:val="16"/>
          <w:szCs w:val="16"/>
        </w:rPr>
        <w:t xml:space="preserve">, </w:t>
      </w:r>
      <w:bookmarkStart w:id="489" w:name="_elm000277"/>
      <w:bookmarkStart w:id="490" w:name="_elm000278"/>
      <w:bookmarkEnd w:id="488"/>
      <w:r w:rsidR="00F03B4A" w:rsidRPr="00F03B4A">
        <w:rPr>
          <w:rFonts w:ascii="Times New Roman" w:hAnsi="Times New Roman"/>
          <w:color w:val="000000"/>
          <w:sz w:val="16"/>
          <w:szCs w:val="16"/>
        </w:rPr>
        <w:t>W.-Y.</w:t>
      </w:r>
      <w:bookmarkEnd w:id="489"/>
      <w:r w:rsidR="00F03B4A" w:rsidRPr="00F03B4A">
        <w:rPr>
          <w:rFonts w:ascii="Times New Roman" w:hAnsi="Times New Roman"/>
          <w:color w:val="000000"/>
          <w:sz w:val="16"/>
          <w:szCs w:val="16"/>
        </w:rPr>
        <w:t xml:space="preserve"> </w:t>
      </w:r>
      <w:bookmarkStart w:id="491" w:name="_elm000279"/>
      <w:r w:rsidR="00F03B4A" w:rsidRPr="00F03B4A">
        <w:rPr>
          <w:rFonts w:ascii="Times New Roman" w:hAnsi="Times New Roman"/>
          <w:color w:val="000000"/>
          <w:sz w:val="16"/>
          <w:szCs w:val="16"/>
        </w:rPr>
        <w:t>Wang</w:t>
      </w:r>
      <w:bookmarkStart w:id="492" w:name="_elm00027a"/>
      <w:bookmarkEnd w:id="490"/>
      <w:bookmarkEnd w:id="491"/>
      <w:r w:rsidR="00F03B4A" w:rsidRPr="00F03B4A">
        <w:rPr>
          <w:rFonts w:ascii="Times New Roman" w:hAnsi="Times New Roman"/>
          <w:color w:val="000000"/>
          <w:sz w:val="16"/>
          <w:szCs w:val="16"/>
        </w:rPr>
        <w:t xml:space="preserve">, </w:t>
      </w:r>
      <w:bookmarkStart w:id="493" w:name="_elm00027b"/>
      <w:bookmarkStart w:id="494" w:name="_elm00027c"/>
      <w:bookmarkEnd w:id="492"/>
      <w:r w:rsidR="00F03B4A" w:rsidRPr="00F03B4A">
        <w:rPr>
          <w:rFonts w:ascii="Times New Roman" w:hAnsi="Times New Roman"/>
          <w:color w:val="000000"/>
          <w:sz w:val="16"/>
          <w:szCs w:val="16"/>
        </w:rPr>
        <w:t>T.-T.</w:t>
      </w:r>
      <w:bookmarkEnd w:id="493"/>
      <w:r w:rsidR="00F03B4A" w:rsidRPr="00F03B4A">
        <w:rPr>
          <w:rFonts w:ascii="Times New Roman" w:hAnsi="Times New Roman"/>
          <w:color w:val="000000"/>
          <w:sz w:val="16"/>
          <w:szCs w:val="16"/>
        </w:rPr>
        <w:t xml:space="preserve"> </w:t>
      </w:r>
      <w:bookmarkStart w:id="495" w:name="_elm00027d"/>
      <w:r w:rsidR="00F03B4A" w:rsidRPr="00F03B4A">
        <w:rPr>
          <w:rFonts w:ascii="Times New Roman" w:hAnsi="Times New Roman"/>
          <w:color w:val="000000"/>
          <w:sz w:val="16"/>
          <w:szCs w:val="16"/>
        </w:rPr>
        <w:t>Lee</w:t>
      </w:r>
      <w:bookmarkEnd w:id="494"/>
      <w:bookmarkEnd w:id="495"/>
      <w:r w:rsidR="00F03B4A" w:rsidRPr="00F03B4A">
        <w:rPr>
          <w:rFonts w:ascii="Times New Roman" w:hAnsi="Times New Roman"/>
          <w:color w:val="000000"/>
          <w:sz w:val="16"/>
          <w:szCs w:val="16"/>
        </w:rPr>
        <w:t xml:space="preserve"> </w:t>
      </w:r>
      <w:bookmarkStart w:id="496" w:name="_elm00027e"/>
      <w:r w:rsidR="00F03B4A" w:rsidRPr="00F03B4A">
        <w:rPr>
          <w:rFonts w:ascii="Times New Roman" w:hAnsi="Times New Roman"/>
          <w:color w:val="000000"/>
          <w:sz w:val="16"/>
          <w:szCs w:val="16"/>
        </w:rPr>
        <w:t xml:space="preserve">and </w:t>
      </w:r>
      <w:bookmarkStart w:id="497" w:name="_elm00027f"/>
      <w:bookmarkStart w:id="498" w:name="_elm000280"/>
      <w:bookmarkEnd w:id="496"/>
      <w:r w:rsidR="00F03B4A" w:rsidRPr="00F03B4A">
        <w:rPr>
          <w:rFonts w:ascii="Times New Roman" w:hAnsi="Times New Roman"/>
          <w:color w:val="000000"/>
          <w:sz w:val="16"/>
          <w:szCs w:val="16"/>
        </w:rPr>
        <w:t>P.-S.</w:t>
      </w:r>
      <w:bookmarkEnd w:id="497"/>
      <w:r w:rsidR="00F03B4A" w:rsidRPr="00F03B4A">
        <w:rPr>
          <w:rFonts w:ascii="Times New Roman" w:hAnsi="Times New Roman"/>
          <w:color w:val="000000"/>
          <w:sz w:val="16"/>
          <w:szCs w:val="16"/>
        </w:rPr>
        <w:t xml:space="preserve"> </w:t>
      </w:r>
      <w:bookmarkStart w:id="499" w:name="_elm000281"/>
      <w:r w:rsidR="00F03B4A" w:rsidRPr="00F03B4A">
        <w:rPr>
          <w:rFonts w:ascii="Times New Roman" w:hAnsi="Times New Roman"/>
          <w:color w:val="000000"/>
          <w:sz w:val="16"/>
          <w:szCs w:val="16"/>
        </w:rPr>
        <w:t>Tseng</w:t>
      </w:r>
      <w:bookmarkStart w:id="500" w:name="_elm000283"/>
      <w:bookmarkEnd w:id="498"/>
      <w:bookmarkEnd w:id="499"/>
      <w:r w:rsidR="00F03B4A" w:rsidRPr="00F03B4A">
        <w:rPr>
          <w:rFonts w:ascii="Times New Roman" w:hAnsi="Times New Roman"/>
          <w:color w:val="000000"/>
          <w:sz w:val="16"/>
          <w:szCs w:val="16"/>
        </w:rPr>
        <w:t xml:space="preserve">, </w:t>
      </w:r>
      <w:bookmarkEnd w:id="485"/>
      <w:bookmarkEnd w:id="500"/>
      <w:r w:rsidR="00F03B4A" w:rsidRPr="00F03B4A">
        <w:rPr>
          <w:rFonts w:ascii="Times New Roman" w:hAnsi="Times New Roman"/>
          <w:color w:val="000000"/>
          <w:sz w:val="16"/>
          <w:szCs w:val="16"/>
        </w:rPr>
        <w:t>“</w:t>
      </w:r>
      <w:bookmarkStart w:id="501" w:name="_elm000284"/>
      <w:r w:rsidR="00F03B4A" w:rsidRPr="00F03B4A">
        <w:rPr>
          <w:rFonts w:ascii="Times New Roman" w:hAnsi="Times New Roman"/>
          <w:color w:val="000000"/>
          <w:sz w:val="16"/>
          <w:szCs w:val="16"/>
        </w:rPr>
        <w:t>Fuzzy B-spline membership function (BMF) and its applications in fuzzy-neural control</w:t>
      </w:r>
      <w:bookmarkEnd w:id="501"/>
      <w:r w:rsidR="00F03B4A" w:rsidRPr="00F03B4A">
        <w:rPr>
          <w:rFonts w:ascii="Times New Roman" w:hAnsi="Times New Roman"/>
          <w:color w:val="000000"/>
          <w:sz w:val="16"/>
          <w:szCs w:val="16"/>
        </w:rPr>
        <w:t xml:space="preserve">,” </w:t>
      </w:r>
      <w:bookmarkStart w:id="502" w:name="_elm000285"/>
      <w:r w:rsidR="00F03B4A" w:rsidRPr="00F03B4A">
        <w:rPr>
          <w:rFonts w:ascii="Times New Roman" w:hAnsi="Times New Roman"/>
          <w:i/>
          <w:color w:val="000000"/>
          <w:sz w:val="16"/>
          <w:szCs w:val="16"/>
        </w:rPr>
        <w:t>IEEE Trans. on Systems</w:t>
      </w:r>
      <w:bookmarkEnd w:id="502"/>
      <w:r w:rsidR="00F03B4A" w:rsidRPr="00F03B4A">
        <w:rPr>
          <w:rFonts w:ascii="Times New Roman" w:hAnsi="Times New Roman"/>
          <w:i/>
          <w:color w:val="000000"/>
          <w:sz w:val="16"/>
          <w:szCs w:val="16"/>
        </w:rPr>
        <w:t xml:space="preserve">, </w:t>
      </w:r>
      <w:bookmarkStart w:id="503" w:name="_elm000286"/>
      <w:r w:rsidR="00F03B4A" w:rsidRPr="00F03B4A">
        <w:rPr>
          <w:rFonts w:ascii="Times New Roman" w:hAnsi="Times New Roman"/>
          <w:i/>
          <w:color w:val="000000"/>
          <w:sz w:val="16"/>
          <w:szCs w:val="16"/>
        </w:rPr>
        <w:t>Man and Cybernetics</w:t>
      </w:r>
      <w:bookmarkEnd w:id="503"/>
      <w:r w:rsidR="00F03B4A" w:rsidRPr="00F03B4A">
        <w:rPr>
          <w:rFonts w:ascii="Times New Roman" w:hAnsi="Times New Roman"/>
          <w:color w:val="000000"/>
          <w:sz w:val="16"/>
          <w:szCs w:val="16"/>
        </w:rPr>
        <w:t>, vol.</w:t>
      </w:r>
      <w:bookmarkStart w:id="504" w:name="_elm000287"/>
      <w:r w:rsidR="00F03B4A" w:rsidRPr="00F03B4A">
        <w:rPr>
          <w:rFonts w:ascii="Times New Roman" w:hAnsi="Times New Roman"/>
          <w:color w:val="000000"/>
          <w:sz w:val="16"/>
          <w:szCs w:val="16"/>
        </w:rPr>
        <w:t>25</w:t>
      </w:r>
      <w:bookmarkEnd w:id="504"/>
      <w:r w:rsidR="00F03B4A" w:rsidRPr="00F03B4A">
        <w:rPr>
          <w:rFonts w:ascii="Times New Roman" w:hAnsi="Times New Roman"/>
          <w:color w:val="000000"/>
          <w:sz w:val="16"/>
          <w:szCs w:val="16"/>
        </w:rPr>
        <w:t>, no.</w:t>
      </w:r>
      <w:bookmarkStart w:id="505" w:name="_elm000288"/>
      <w:r w:rsidR="00F03B4A" w:rsidRPr="00F03B4A">
        <w:rPr>
          <w:rFonts w:ascii="Times New Roman" w:hAnsi="Times New Roman"/>
          <w:color w:val="000000"/>
          <w:sz w:val="16"/>
          <w:szCs w:val="16"/>
        </w:rPr>
        <w:t>5</w:t>
      </w:r>
      <w:bookmarkEnd w:id="505"/>
      <w:r w:rsidR="00F03B4A" w:rsidRPr="00F03B4A">
        <w:rPr>
          <w:rFonts w:ascii="Times New Roman" w:hAnsi="Times New Roman"/>
          <w:color w:val="000000"/>
          <w:sz w:val="16"/>
          <w:szCs w:val="16"/>
        </w:rPr>
        <w:t xml:space="preserve">, pp. </w:t>
      </w:r>
      <w:bookmarkStart w:id="506" w:name="_elm000289"/>
      <w:r w:rsidR="00F03B4A" w:rsidRPr="00F03B4A">
        <w:rPr>
          <w:rFonts w:ascii="Times New Roman" w:hAnsi="Times New Roman"/>
          <w:color w:val="000000"/>
          <w:sz w:val="16"/>
          <w:szCs w:val="16"/>
        </w:rPr>
        <w:t>841</w:t>
      </w:r>
      <w:bookmarkEnd w:id="506"/>
      <w:r w:rsidR="00F03B4A" w:rsidRPr="00F03B4A">
        <w:rPr>
          <w:rFonts w:ascii="Times New Roman" w:hAnsi="Times New Roman"/>
          <w:sz w:val="16"/>
          <w:szCs w:val="16"/>
        </w:rPr>
        <w:t>–</w:t>
      </w:r>
      <w:bookmarkStart w:id="507" w:name="_elm00028a"/>
      <w:r w:rsidR="00F03B4A" w:rsidRPr="00F03B4A">
        <w:rPr>
          <w:rFonts w:ascii="Times New Roman" w:hAnsi="Times New Roman"/>
          <w:color w:val="000000"/>
          <w:sz w:val="16"/>
          <w:szCs w:val="16"/>
        </w:rPr>
        <w:t>851</w:t>
      </w:r>
      <w:bookmarkEnd w:id="507"/>
      <w:r w:rsidR="00F03B4A" w:rsidRPr="00F03B4A">
        <w:rPr>
          <w:rFonts w:ascii="Times New Roman" w:hAnsi="Times New Roman"/>
          <w:color w:val="000000"/>
          <w:sz w:val="16"/>
          <w:szCs w:val="16"/>
        </w:rPr>
        <w:t xml:space="preserve">, </w:t>
      </w:r>
      <w:bookmarkStart w:id="508" w:name="_elm00028b"/>
      <w:r w:rsidR="00F03B4A" w:rsidRPr="00F03B4A">
        <w:rPr>
          <w:rFonts w:ascii="Times New Roman" w:hAnsi="Times New Roman"/>
          <w:color w:val="000000"/>
          <w:sz w:val="16"/>
          <w:szCs w:val="16"/>
        </w:rPr>
        <w:t>1995</w:t>
      </w:r>
      <w:bookmarkStart w:id="509" w:name="_elm00028d"/>
      <w:bookmarkEnd w:id="508"/>
      <w:r w:rsidR="00F03B4A" w:rsidRPr="00F03B4A">
        <w:rPr>
          <w:rFonts w:ascii="Times New Roman" w:hAnsi="Times New Roman"/>
          <w:color w:val="000000"/>
          <w:sz w:val="16"/>
          <w:szCs w:val="16"/>
        </w:rPr>
        <w:t>.</w:t>
      </w:r>
      <w:bookmarkEnd w:id="481"/>
      <w:bookmarkEnd w:id="486"/>
      <w:bookmarkEnd w:id="509"/>
    </w:p>
    <w:p w14:paraId="5926C9E8" w14:textId="5E45EE25" w:rsidR="00F03B4A" w:rsidRPr="00F03B4A" w:rsidRDefault="00763538" w:rsidP="00763538">
      <w:pPr>
        <w:pStyle w:val="1"/>
        <w:autoSpaceDE w:val="0"/>
        <w:autoSpaceDN w:val="0"/>
        <w:adjustRightInd w:val="0"/>
        <w:ind w:leftChars="0" w:left="482" w:hanging="482"/>
        <w:jc w:val="both"/>
        <w:rPr>
          <w:rFonts w:ascii="Times New Roman" w:hAnsi="Times New Roman"/>
          <w:color w:val="000000"/>
          <w:sz w:val="16"/>
          <w:szCs w:val="16"/>
        </w:rPr>
      </w:pPr>
      <w:bookmarkStart w:id="510" w:name="_elm00028e"/>
      <w:bookmarkStart w:id="511" w:name="_elm00028f"/>
      <w:r w:rsidRPr="00F03B4A">
        <w:rPr>
          <w:rFonts w:ascii="Times New Roman" w:hAnsi="Times New Roman" w:hint="eastAsia"/>
          <w:color w:val="000000"/>
          <w:sz w:val="16"/>
          <w:szCs w:val="16"/>
        </w:rPr>
        <w:t>[7]</w:t>
      </w:r>
      <w:bookmarkEnd w:id="511"/>
      <w:r w:rsidRPr="00F03B4A">
        <w:rPr>
          <w:rFonts w:ascii="Times New Roman" w:hAnsi="Times New Roman" w:hint="eastAsia"/>
          <w:color w:val="000000"/>
          <w:sz w:val="16"/>
          <w:szCs w:val="16"/>
        </w:rPr>
        <w:tab/>
      </w:r>
      <w:bookmarkStart w:id="512" w:name="_elm000290"/>
      <w:bookmarkStart w:id="513" w:name="_elm000291"/>
      <w:bookmarkStart w:id="514" w:name="_elm000297"/>
      <w:bookmarkStart w:id="515" w:name="_elm0002a0"/>
      <w:r w:rsidR="00F03B4A" w:rsidRPr="00F03B4A">
        <w:rPr>
          <w:rFonts w:ascii="Times New Roman" w:hAnsi="Times New Roman"/>
          <w:color w:val="000000"/>
          <w:sz w:val="16"/>
          <w:szCs w:val="16"/>
        </w:rPr>
        <w:t>C.-L.</w:t>
      </w:r>
      <w:bookmarkEnd w:id="512"/>
      <w:r w:rsidR="00F03B4A" w:rsidRPr="00F03B4A">
        <w:rPr>
          <w:rFonts w:ascii="Times New Roman" w:hAnsi="Times New Roman"/>
          <w:color w:val="000000"/>
          <w:sz w:val="16"/>
          <w:szCs w:val="16"/>
        </w:rPr>
        <w:t xml:space="preserve"> </w:t>
      </w:r>
      <w:bookmarkStart w:id="516" w:name="_elm000292"/>
      <w:r w:rsidR="00F03B4A" w:rsidRPr="00F03B4A">
        <w:rPr>
          <w:rFonts w:ascii="Times New Roman" w:hAnsi="Times New Roman"/>
          <w:color w:val="000000"/>
          <w:sz w:val="16"/>
          <w:szCs w:val="16"/>
        </w:rPr>
        <w:t>Hwang</w:t>
      </w:r>
      <w:bookmarkEnd w:id="513"/>
      <w:bookmarkEnd w:id="516"/>
      <w:r w:rsidR="00F03B4A" w:rsidRPr="00F03B4A">
        <w:rPr>
          <w:rFonts w:ascii="Times New Roman" w:hAnsi="Times New Roman"/>
          <w:color w:val="000000"/>
          <w:sz w:val="16"/>
          <w:szCs w:val="16"/>
        </w:rPr>
        <w:t xml:space="preserve"> </w:t>
      </w:r>
      <w:bookmarkStart w:id="517" w:name="_elm000293"/>
      <w:r w:rsidR="00F03B4A" w:rsidRPr="00F03B4A">
        <w:rPr>
          <w:rFonts w:ascii="Times New Roman" w:hAnsi="Times New Roman"/>
          <w:color w:val="000000"/>
          <w:sz w:val="16"/>
          <w:szCs w:val="16"/>
        </w:rPr>
        <w:t xml:space="preserve">and </w:t>
      </w:r>
      <w:bookmarkStart w:id="518" w:name="_elm000294"/>
      <w:bookmarkStart w:id="519" w:name="_elm000295"/>
      <w:bookmarkEnd w:id="517"/>
      <w:r w:rsidR="00F03B4A" w:rsidRPr="00F03B4A">
        <w:rPr>
          <w:rFonts w:ascii="Times New Roman" w:hAnsi="Times New Roman"/>
          <w:color w:val="000000"/>
          <w:sz w:val="16"/>
          <w:szCs w:val="16"/>
        </w:rPr>
        <w:t>L.-J.</w:t>
      </w:r>
      <w:bookmarkEnd w:id="518"/>
      <w:r w:rsidR="00F03B4A" w:rsidRPr="00F03B4A">
        <w:rPr>
          <w:rFonts w:ascii="Times New Roman" w:hAnsi="Times New Roman"/>
          <w:color w:val="000000"/>
          <w:sz w:val="16"/>
          <w:szCs w:val="16"/>
        </w:rPr>
        <w:t xml:space="preserve"> </w:t>
      </w:r>
      <w:bookmarkStart w:id="520" w:name="_elm000296"/>
      <w:r w:rsidR="00F03B4A" w:rsidRPr="00F03B4A">
        <w:rPr>
          <w:rFonts w:ascii="Times New Roman" w:hAnsi="Times New Roman"/>
          <w:color w:val="000000"/>
          <w:sz w:val="16"/>
          <w:szCs w:val="16"/>
        </w:rPr>
        <w:t>Chang</w:t>
      </w:r>
      <w:bookmarkStart w:id="521" w:name="_elm000298"/>
      <w:bookmarkEnd w:id="519"/>
      <w:bookmarkEnd w:id="520"/>
      <w:r w:rsidR="00F03B4A" w:rsidRPr="00F03B4A">
        <w:rPr>
          <w:rFonts w:ascii="Times New Roman" w:hAnsi="Times New Roman"/>
          <w:color w:val="000000"/>
          <w:sz w:val="16"/>
          <w:szCs w:val="16"/>
        </w:rPr>
        <w:t xml:space="preserve">, </w:t>
      </w:r>
      <w:bookmarkEnd w:id="514"/>
      <w:bookmarkEnd w:id="521"/>
      <w:r w:rsidR="00F03B4A" w:rsidRPr="00F03B4A">
        <w:rPr>
          <w:rFonts w:ascii="Times New Roman" w:hAnsi="Times New Roman"/>
          <w:color w:val="000000"/>
          <w:sz w:val="16"/>
          <w:szCs w:val="16"/>
        </w:rPr>
        <w:t>“</w:t>
      </w:r>
      <w:bookmarkStart w:id="522" w:name="_elm000299"/>
      <w:r w:rsidR="00F03B4A" w:rsidRPr="00F03B4A">
        <w:rPr>
          <w:rFonts w:ascii="Times New Roman" w:hAnsi="Times New Roman"/>
          <w:color w:val="000000"/>
          <w:sz w:val="16"/>
          <w:szCs w:val="16"/>
        </w:rPr>
        <w:t>Fuzzy neural-based control for nonlinear time-varying delay systems</w:t>
      </w:r>
      <w:bookmarkEnd w:id="522"/>
      <w:r w:rsidR="00F03B4A" w:rsidRPr="00F03B4A">
        <w:rPr>
          <w:rFonts w:ascii="Times New Roman" w:hAnsi="Times New Roman"/>
          <w:color w:val="000000"/>
          <w:sz w:val="16"/>
          <w:szCs w:val="16"/>
        </w:rPr>
        <w:t xml:space="preserve">,” </w:t>
      </w:r>
      <w:bookmarkStart w:id="523" w:name="_elm00029a"/>
      <w:r w:rsidR="00F03B4A" w:rsidRPr="00F03B4A">
        <w:rPr>
          <w:rFonts w:ascii="Times New Roman" w:hAnsi="Times New Roman"/>
          <w:i/>
          <w:color w:val="000000"/>
          <w:sz w:val="16"/>
          <w:szCs w:val="16"/>
        </w:rPr>
        <w:t>IEEE Trans. on System Man and Cybernetics-Part B</w:t>
      </w:r>
      <w:r w:rsidR="00F03B4A" w:rsidRPr="00F03B4A">
        <w:rPr>
          <w:rFonts w:ascii="Times New Roman" w:hAnsi="Times New Roman"/>
          <w:i/>
          <w:sz w:val="16"/>
          <w:szCs w:val="16"/>
        </w:rPr>
        <w:t>: Cybernetics</w:t>
      </w:r>
      <w:bookmarkEnd w:id="523"/>
      <w:r w:rsidR="00F03B4A" w:rsidRPr="00F03B4A">
        <w:rPr>
          <w:rFonts w:ascii="Times New Roman" w:hAnsi="Times New Roman"/>
          <w:color w:val="000000"/>
          <w:sz w:val="16"/>
          <w:szCs w:val="16"/>
        </w:rPr>
        <w:t>, vol.</w:t>
      </w:r>
      <w:bookmarkStart w:id="524" w:name="_elm00029b"/>
      <w:r w:rsidR="00F03B4A" w:rsidRPr="00F03B4A">
        <w:rPr>
          <w:rFonts w:ascii="Times New Roman" w:hAnsi="Times New Roman"/>
          <w:color w:val="000000"/>
          <w:sz w:val="16"/>
          <w:szCs w:val="16"/>
        </w:rPr>
        <w:t>37</w:t>
      </w:r>
      <w:bookmarkEnd w:id="524"/>
      <w:r w:rsidR="00F03B4A" w:rsidRPr="00F03B4A">
        <w:rPr>
          <w:rFonts w:ascii="Times New Roman" w:hAnsi="Times New Roman"/>
          <w:color w:val="000000"/>
          <w:sz w:val="16"/>
          <w:szCs w:val="16"/>
        </w:rPr>
        <w:t>, no.</w:t>
      </w:r>
      <w:bookmarkStart w:id="525" w:name="_elm00029c"/>
      <w:r w:rsidR="00F03B4A" w:rsidRPr="00F03B4A">
        <w:rPr>
          <w:rFonts w:ascii="Times New Roman" w:hAnsi="Times New Roman"/>
          <w:color w:val="000000"/>
          <w:sz w:val="16"/>
          <w:szCs w:val="16"/>
        </w:rPr>
        <w:t>6</w:t>
      </w:r>
      <w:bookmarkEnd w:id="525"/>
      <w:r w:rsidR="00F03B4A" w:rsidRPr="00F03B4A">
        <w:rPr>
          <w:rFonts w:ascii="Times New Roman" w:hAnsi="Times New Roman"/>
          <w:color w:val="000000"/>
          <w:sz w:val="16"/>
          <w:szCs w:val="16"/>
        </w:rPr>
        <w:t xml:space="preserve">, pp. </w:t>
      </w:r>
      <w:bookmarkStart w:id="526" w:name="_elm00029d"/>
      <w:r w:rsidR="00F03B4A" w:rsidRPr="00F03B4A">
        <w:rPr>
          <w:rFonts w:ascii="Times New Roman" w:hAnsi="Times New Roman"/>
          <w:color w:val="000000"/>
          <w:sz w:val="16"/>
          <w:szCs w:val="16"/>
        </w:rPr>
        <w:t>1471</w:t>
      </w:r>
      <w:bookmarkEnd w:id="526"/>
      <w:r w:rsidR="00F03B4A" w:rsidRPr="00F03B4A">
        <w:rPr>
          <w:rFonts w:ascii="Times New Roman" w:hAnsi="Times New Roman"/>
          <w:sz w:val="16"/>
          <w:szCs w:val="16"/>
        </w:rPr>
        <w:t>–</w:t>
      </w:r>
      <w:bookmarkStart w:id="527" w:name="_elm00029e"/>
      <w:r w:rsidR="00F03B4A" w:rsidRPr="00F03B4A">
        <w:rPr>
          <w:rFonts w:ascii="Times New Roman" w:hAnsi="Times New Roman"/>
          <w:color w:val="000000"/>
          <w:sz w:val="16"/>
          <w:szCs w:val="16"/>
        </w:rPr>
        <w:t>1485</w:t>
      </w:r>
      <w:bookmarkEnd w:id="527"/>
      <w:r w:rsidR="00F03B4A" w:rsidRPr="00F03B4A">
        <w:rPr>
          <w:rFonts w:ascii="Times New Roman" w:hAnsi="Times New Roman"/>
          <w:color w:val="000000"/>
          <w:sz w:val="16"/>
          <w:szCs w:val="16"/>
        </w:rPr>
        <w:t xml:space="preserve">, </w:t>
      </w:r>
      <w:bookmarkStart w:id="528" w:name="_elm00029f"/>
      <w:r w:rsidR="00F03B4A" w:rsidRPr="00F03B4A">
        <w:rPr>
          <w:rFonts w:ascii="Times New Roman" w:hAnsi="Times New Roman"/>
          <w:color w:val="000000"/>
          <w:sz w:val="16"/>
          <w:szCs w:val="16"/>
        </w:rPr>
        <w:t>2007</w:t>
      </w:r>
      <w:bookmarkStart w:id="529" w:name="_elm0002a1"/>
      <w:bookmarkEnd w:id="528"/>
      <w:r w:rsidR="00F03B4A" w:rsidRPr="00F03B4A">
        <w:rPr>
          <w:rFonts w:ascii="Times New Roman" w:hAnsi="Times New Roman"/>
          <w:color w:val="000000"/>
          <w:sz w:val="16"/>
          <w:szCs w:val="16"/>
        </w:rPr>
        <w:t>.</w:t>
      </w:r>
      <w:bookmarkEnd w:id="510"/>
      <w:bookmarkEnd w:id="515"/>
      <w:bookmarkEnd w:id="529"/>
    </w:p>
    <w:p w14:paraId="401CAA63" w14:textId="3B5C4814" w:rsidR="00F03B4A" w:rsidRPr="00F03B4A" w:rsidRDefault="00763538" w:rsidP="00763538">
      <w:pPr>
        <w:pStyle w:val="1"/>
        <w:autoSpaceDE w:val="0"/>
        <w:autoSpaceDN w:val="0"/>
        <w:adjustRightInd w:val="0"/>
        <w:ind w:leftChars="0" w:left="482" w:hanging="482"/>
        <w:jc w:val="both"/>
        <w:rPr>
          <w:rFonts w:ascii="Times New Roman" w:hAnsi="Times New Roman"/>
          <w:sz w:val="16"/>
          <w:szCs w:val="16"/>
        </w:rPr>
      </w:pPr>
      <w:bookmarkStart w:id="530" w:name="_elm0002a2"/>
      <w:bookmarkStart w:id="531" w:name="_elm0002a3"/>
      <w:r w:rsidRPr="00F03B4A">
        <w:rPr>
          <w:rFonts w:ascii="Times New Roman" w:hAnsi="Times New Roman" w:hint="eastAsia"/>
          <w:sz w:val="16"/>
          <w:szCs w:val="16"/>
        </w:rPr>
        <w:t>[8]</w:t>
      </w:r>
      <w:bookmarkEnd w:id="531"/>
      <w:r w:rsidRPr="00F03B4A">
        <w:rPr>
          <w:rFonts w:ascii="Times New Roman" w:hAnsi="Times New Roman" w:hint="eastAsia"/>
          <w:sz w:val="16"/>
          <w:szCs w:val="16"/>
        </w:rPr>
        <w:tab/>
      </w:r>
      <w:bookmarkStart w:id="532" w:name="_elm0002a4"/>
      <w:bookmarkStart w:id="533" w:name="_elm0002a5"/>
      <w:bookmarkStart w:id="534" w:name="_elm0002af"/>
      <w:bookmarkStart w:id="535" w:name="_elm0002b8"/>
      <w:r w:rsidR="00F03B4A" w:rsidRPr="00F03B4A">
        <w:rPr>
          <w:rFonts w:ascii="Times New Roman" w:hAnsi="Times New Roman"/>
          <w:color w:val="000000"/>
          <w:sz w:val="16"/>
          <w:szCs w:val="16"/>
        </w:rPr>
        <w:t>C.-F.</w:t>
      </w:r>
      <w:bookmarkEnd w:id="532"/>
      <w:r w:rsidR="00F03B4A" w:rsidRPr="00F03B4A">
        <w:rPr>
          <w:rFonts w:ascii="Times New Roman" w:hAnsi="Times New Roman"/>
          <w:color w:val="000000"/>
          <w:sz w:val="16"/>
          <w:szCs w:val="16"/>
        </w:rPr>
        <w:t xml:space="preserve"> </w:t>
      </w:r>
      <w:bookmarkStart w:id="536" w:name="_elm0002a6"/>
      <w:r w:rsidR="00F03B4A" w:rsidRPr="00F03B4A">
        <w:rPr>
          <w:rFonts w:ascii="Times New Roman" w:hAnsi="Times New Roman"/>
          <w:color w:val="000000"/>
          <w:sz w:val="16"/>
          <w:szCs w:val="16"/>
        </w:rPr>
        <w:t>Hsu</w:t>
      </w:r>
      <w:bookmarkStart w:id="537" w:name="_elm0002a7"/>
      <w:bookmarkEnd w:id="533"/>
      <w:bookmarkEnd w:id="536"/>
      <w:r w:rsidR="00F03B4A" w:rsidRPr="00F03B4A">
        <w:rPr>
          <w:rFonts w:ascii="Times New Roman" w:hAnsi="Times New Roman"/>
          <w:color w:val="000000"/>
          <w:sz w:val="16"/>
          <w:szCs w:val="16"/>
        </w:rPr>
        <w:t xml:space="preserve">, </w:t>
      </w:r>
      <w:bookmarkStart w:id="538" w:name="_elm0002a8"/>
      <w:bookmarkStart w:id="539" w:name="_elm0002a9"/>
      <w:bookmarkEnd w:id="537"/>
      <w:r w:rsidR="00F03B4A" w:rsidRPr="00F03B4A">
        <w:rPr>
          <w:rFonts w:ascii="Times New Roman" w:hAnsi="Times New Roman"/>
          <w:color w:val="000000"/>
          <w:sz w:val="16"/>
          <w:szCs w:val="16"/>
        </w:rPr>
        <w:t>C.-M.</w:t>
      </w:r>
      <w:bookmarkEnd w:id="538"/>
      <w:r w:rsidR="00F03B4A" w:rsidRPr="00F03B4A">
        <w:rPr>
          <w:rFonts w:ascii="Times New Roman" w:hAnsi="Times New Roman"/>
          <w:color w:val="000000"/>
          <w:sz w:val="16"/>
          <w:szCs w:val="16"/>
        </w:rPr>
        <w:t xml:space="preserve"> </w:t>
      </w:r>
      <w:bookmarkStart w:id="540" w:name="_elm0002aa"/>
      <w:r w:rsidR="00F03B4A" w:rsidRPr="00F03B4A">
        <w:rPr>
          <w:rFonts w:ascii="Times New Roman" w:hAnsi="Times New Roman"/>
          <w:color w:val="000000"/>
          <w:sz w:val="16"/>
          <w:szCs w:val="16"/>
        </w:rPr>
        <w:t>Lin</w:t>
      </w:r>
      <w:bookmarkEnd w:id="539"/>
      <w:bookmarkEnd w:id="540"/>
      <w:r w:rsidR="00F03B4A" w:rsidRPr="00F03B4A">
        <w:rPr>
          <w:rFonts w:ascii="Times New Roman" w:hAnsi="Times New Roman"/>
          <w:color w:val="000000"/>
          <w:sz w:val="16"/>
          <w:szCs w:val="16"/>
        </w:rPr>
        <w:t xml:space="preserve"> </w:t>
      </w:r>
      <w:bookmarkStart w:id="541" w:name="_elm0002ab"/>
      <w:r w:rsidR="00F03B4A" w:rsidRPr="00F03B4A">
        <w:rPr>
          <w:rFonts w:ascii="Times New Roman" w:hAnsi="Times New Roman"/>
          <w:color w:val="000000"/>
          <w:sz w:val="16"/>
          <w:szCs w:val="16"/>
        </w:rPr>
        <w:t xml:space="preserve">and </w:t>
      </w:r>
      <w:bookmarkStart w:id="542" w:name="_elm0002ac"/>
      <w:bookmarkStart w:id="543" w:name="_elm0002ad"/>
      <w:bookmarkEnd w:id="541"/>
      <w:r w:rsidR="00F03B4A" w:rsidRPr="00F03B4A">
        <w:rPr>
          <w:rFonts w:ascii="Times New Roman" w:hAnsi="Times New Roman"/>
          <w:color w:val="000000"/>
          <w:sz w:val="16"/>
          <w:szCs w:val="16"/>
        </w:rPr>
        <w:t>T.-T.</w:t>
      </w:r>
      <w:bookmarkEnd w:id="542"/>
      <w:r w:rsidR="00F03B4A" w:rsidRPr="00F03B4A">
        <w:rPr>
          <w:rFonts w:ascii="Times New Roman" w:hAnsi="Times New Roman"/>
          <w:color w:val="000000"/>
          <w:sz w:val="16"/>
          <w:szCs w:val="16"/>
        </w:rPr>
        <w:t xml:space="preserve"> </w:t>
      </w:r>
      <w:bookmarkStart w:id="544" w:name="_elm0002ae"/>
      <w:r w:rsidR="00F03B4A" w:rsidRPr="00F03B4A">
        <w:rPr>
          <w:rFonts w:ascii="Times New Roman" w:hAnsi="Times New Roman"/>
          <w:color w:val="000000"/>
          <w:sz w:val="16"/>
          <w:szCs w:val="16"/>
        </w:rPr>
        <w:t>Lee</w:t>
      </w:r>
      <w:bookmarkStart w:id="545" w:name="_elm0002b0"/>
      <w:bookmarkEnd w:id="543"/>
      <w:bookmarkEnd w:id="544"/>
      <w:r w:rsidR="00F03B4A" w:rsidRPr="00F03B4A">
        <w:rPr>
          <w:rFonts w:ascii="Times New Roman" w:hAnsi="Times New Roman"/>
          <w:color w:val="000000"/>
          <w:sz w:val="16"/>
          <w:szCs w:val="16"/>
        </w:rPr>
        <w:t xml:space="preserve">, </w:t>
      </w:r>
      <w:bookmarkEnd w:id="534"/>
      <w:bookmarkEnd w:id="545"/>
      <w:r w:rsidR="00F03B4A" w:rsidRPr="00F03B4A">
        <w:rPr>
          <w:rFonts w:ascii="Times New Roman" w:hAnsi="Times New Roman"/>
          <w:color w:val="000000"/>
          <w:sz w:val="16"/>
          <w:szCs w:val="16"/>
        </w:rPr>
        <w:t>“</w:t>
      </w:r>
      <w:bookmarkStart w:id="546" w:name="_elm0002b1"/>
      <w:r w:rsidR="00F03B4A" w:rsidRPr="00F03B4A">
        <w:rPr>
          <w:rFonts w:ascii="Times New Roman" w:hAnsi="Times New Roman"/>
          <w:color w:val="000000"/>
          <w:sz w:val="16"/>
          <w:szCs w:val="16"/>
        </w:rPr>
        <w:t>Wavelet adaptive backstepping control for a class of nonlinear systems</w:t>
      </w:r>
      <w:bookmarkEnd w:id="546"/>
      <w:r w:rsidR="00F03B4A" w:rsidRPr="00F03B4A">
        <w:rPr>
          <w:rFonts w:ascii="Times New Roman" w:hAnsi="Times New Roman"/>
          <w:color w:val="000000"/>
          <w:sz w:val="16"/>
          <w:szCs w:val="16"/>
        </w:rPr>
        <w:t xml:space="preserve">,” </w:t>
      </w:r>
      <w:bookmarkStart w:id="547" w:name="_elm0002b2"/>
      <w:r w:rsidR="00F03B4A" w:rsidRPr="00F03B4A">
        <w:rPr>
          <w:rFonts w:ascii="Times New Roman" w:hAnsi="Times New Roman"/>
          <w:i/>
          <w:color w:val="000000"/>
          <w:sz w:val="16"/>
          <w:szCs w:val="16"/>
        </w:rPr>
        <w:t>IEEE Trans. on Neural Networks</w:t>
      </w:r>
      <w:bookmarkEnd w:id="547"/>
      <w:r w:rsidR="00F03B4A" w:rsidRPr="00F03B4A">
        <w:rPr>
          <w:rFonts w:ascii="Times New Roman" w:hAnsi="Times New Roman"/>
          <w:color w:val="000000"/>
          <w:sz w:val="16"/>
          <w:szCs w:val="16"/>
        </w:rPr>
        <w:t xml:space="preserve">, vol. </w:t>
      </w:r>
      <w:bookmarkStart w:id="548" w:name="_elm0002b3"/>
      <w:r w:rsidR="00F03B4A" w:rsidRPr="00F03B4A">
        <w:rPr>
          <w:rFonts w:ascii="Times New Roman" w:hAnsi="Times New Roman"/>
          <w:color w:val="000000"/>
          <w:sz w:val="16"/>
          <w:szCs w:val="16"/>
        </w:rPr>
        <w:t>17</w:t>
      </w:r>
      <w:bookmarkEnd w:id="548"/>
      <w:r w:rsidR="00F03B4A" w:rsidRPr="00F03B4A">
        <w:rPr>
          <w:rFonts w:ascii="Times New Roman" w:hAnsi="Times New Roman"/>
          <w:color w:val="000000"/>
          <w:sz w:val="16"/>
          <w:szCs w:val="16"/>
        </w:rPr>
        <w:t xml:space="preserve">, no. </w:t>
      </w:r>
      <w:bookmarkStart w:id="549" w:name="_elm0002b4"/>
      <w:r w:rsidR="00F03B4A" w:rsidRPr="00F03B4A">
        <w:rPr>
          <w:rFonts w:ascii="Times New Roman" w:hAnsi="Times New Roman"/>
          <w:color w:val="000000"/>
          <w:sz w:val="16"/>
          <w:szCs w:val="16"/>
        </w:rPr>
        <w:t>5</w:t>
      </w:r>
      <w:bookmarkEnd w:id="549"/>
      <w:r w:rsidR="00F03B4A" w:rsidRPr="00F03B4A">
        <w:rPr>
          <w:rFonts w:ascii="Times New Roman" w:hAnsi="Times New Roman"/>
          <w:color w:val="000000"/>
          <w:sz w:val="16"/>
          <w:szCs w:val="16"/>
        </w:rPr>
        <w:t xml:space="preserve">, pp. </w:t>
      </w:r>
      <w:bookmarkStart w:id="550" w:name="_elm0002b5"/>
      <w:r w:rsidR="00F03B4A" w:rsidRPr="00F03B4A">
        <w:rPr>
          <w:rFonts w:ascii="Times New Roman" w:hAnsi="Times New Roman"/>
          <w:color w:val="000000"/>
          <w:sz w:val="16"/>
          <w:szCs w:val="16"/>
        </w:rPr>
        <w:t>1175</w:t>
      </w:r>
      <w:bookmarkEnd w:id="550"/>
      <w:r w:rsidR="00F03B4A" w:rsidRPr="00F03B4A">
        <w:rPr>
          <w:rFonts w:ascii="Times New Roman" w:hAnsi="Times New Roman"/>
          <w:sz w:val="16"/>
          <w:szCs w:val="16"/>
        </w:rPr>
        <w:t>–</w:t>
      </w:r>
      <w:bookmarkStart w:id="551" w:name="_elm0002b6"/>
      <w:r w:rsidR="00F03B4A" w:rsidRPr="00F03B4A">
        <w:rPr>
          <w:rFonts w:ascii="Times New Roman" w:hAnsi="Times New Roman"/>
          <w:color w:val="000000"/>
          <w:sz w:val="16"/>
          <w:szCs w:val="16"/>
        </w:rPr>
        <w:t>1183</w:t>
      </w:r>
      <w:bookmarkEnd w:id="551"/>
      <w:r w:rsidR="00F03B4A" w:rsidRPr="00F03B4A">
        <w:rPr>
          <w:rFonts w:ascii="Times New Roman" w:hAnsi="Times New Roman"/>
          <w:color w:val="000000"/>
          <w:sz w:val="16"/>
          <w:szCs w:val="16"/>
        </w:rPr>
        <w:t xml:space="preserve">, </w:t>
      </w:r>
      <w:bookmarkStart w:id="552" w:name="_elm0002b7"/>
      <w:r w:rsidR="00F03B4A" w:rsidRPr="00F03B4A">
        <w:rPr>
          <w:rFonts w:ascii="Times New Roman" w:hAnsi="Times New Roman"/>
          <w:color w:val="000000"/>
          <w:sz w:val="16"/>
          <w:szCs w:val="16"/>
        </w:rPr>
        <w:t>2006</w:t>
      </w:r>
      <w:bookmarkStart w:id="553" w:name="_elm0002b9"/>
      <w:bookmarkEnd w:id="552"/>
      <w:r w:rsidR="00F03B4A" w:rsidRPr="00F03B4A">
        <w:rPr>
          <w:rFonts w:ascii="Times New Roman" w:hAnsi="Times New Roman"/>
          <w:color w:val="000000"/>
          <w:sz w:val="16"/>
          <w:szCs w:val="16"/>
        </w:rPr>
        <w:t>.</w:t>
      </w:r>
      <w:bookmarkEnd w:id="530"/>
      <w:bookmarkEnd w:id="535"/>
      <w:bookmarkEnd w:id="553"/>
    </w:p>
    <w:p w14:paraId="26C18164" w14:textId="6134A2F4" w:rsidR="00F03B4A" w:rsidRPr="00F03B4A" w:rsidRDefault="00763538" w:rsidP="00763538">
      <w:pPr>
        <w:pStyle w:val="a0"/>
        <w:suppressAutoHyphens/>
        <w:spacing w:line="240" w:lineRule="auto"/>
        <w:ind w:left="480" w:hanging="480"/>
        <w:rPr>
          <w:sz w:val="16"/>
          <w:szCs w:val="16"/>
        </w:rPr>
      </w:pPr>
      <w:bookmarkStart w:id="554" w:name="_elm0002ba"/>
      <w:bookmarkStart w:id="555" w:name="_elm0002bb"/>
      <w:r w:rsidRPr="00F03B4A">
        <w:rPr>
          <w:rFonts w:hint="eastAsia"/>
          <w:sz w:val="16"/>
          <w:szCs w:val="16"/>
        </w:rPr>
        <w:t>[9]</w:t>
      </w:r>
      <w:bookmarkEnd w:id="555"/>
      <w:r w:rsidRPr="00F03B4A">
        <w:rPr>
          <w:rFonts w:hint="eastAsia"/>
          <w:sz w:val="16"/>
          <w:szCs w:val="16"/>
        </w:rPr>
        <w:tab/>
      </w:r>
      <w:bookmarkStart w:id="556" w:name="_elm0002bc"/>
      <w:bookmarkStart w:id="557" w:name="_elm0002bd"/>
      <w:bookmarkStart w:id="558" w:name="_elm0002bf"/>
      <w:bookmarkStart w:id="559" w:name="_elm0002ca"/>
      <w:r w:rsidR="00F03B4A" w:rsidRPr="00F03B4A">
        <w:rPr>
          <w:sz w:val="16"/>
          <w:szCs w:val="16"/>
        </w:rPr>
        <w:t>L.</w:t>
      </w:r>
      <w:bookmarkEnd w:id="556"/>
      <w:r w:rsidR="00F03B4A" w:rsidRPr="00F03B4A">
        <w:rPr>
          <w:sz w:val="16"/>
          <w:szCs w:val="16"/>
        </w:rPr>
        <w:t xml:space="preserve"> </w:t>
      </w:r>
      <w:bookmarkStart w:id="560" w:name="_elm0002be"/>
      <w:r w:rsidR="00F03B4A" w:rsidRPr="00F03B4A">
        <w:rPr>
          <w:sz w:val="16"/>
          <w:szCs w:val="16"/>
        </w:rPr>
        <w:t>Zadeh</w:t>
      </w:r>
      <w:bookmarkStart w:id="561" w:name="_elm0002c0"/>
      <w:bookmarkEnd w:id="557"/>
      <w:bookmarkEnd w:id="560"/>
      <w:r w:rsidR="00F03B4A" w:rsidRPr="00F03B4A">
        <w:rPr>
          <w:sz w:val="16"/>
          <w:szCs w:val="16"/>
        </w:rPr>
        <w:t xml:space="preserve">, </w:t>
      </w:r>
      <w:bookmarkEnd w:id="558"/>
      <w:bookmarkEnd w:id="561"/>
      <w:r w:rsidR="00F03B4A" w:rsidRPr="00F03B4A">
        <w:rPr>
          <w:sz w:val="16"/>
          <w:szCs w:val="16"/>
        </w:rPr>
        <w:t>“</w:t>
      </w:r>
      <w:bookmarkStart w:id="562" w:name="_elm0002c1"/>
      <w:r w:rsidR="00F03B4A" w:rsidRPr="00F03B4A">
        <w:rPr>
          <w:sz w:val="16"/>
          <w:szCs w:val="16"/>
        </w:rPr>
        <w:t>Outline of a new approach to the analysis of complex systems and decision process</w:t>
      </w:r>
      <w:bookmarkEnd w:id="562"/>
      <w:r w:rsidR="00F03B4A" w:rsidRPr="00F03B4A">
        <w:rPr>
          <w:sz w:val="16"/>
          <w:szCs w:val="16"/>
        </w:rPr>
        <w:t xml:space="preserve">,” </w:t>
      </w:r>
      <w:bookmarkStart w:id="563" w:name="_elm0002c2"/>
      <w:r w:rsidR="00F03B4A" w:rsidRPr="00F03B4A">
        <w:rPr>
          <w:i/>
          <w:sz w:val="16"/>
          <w:szCs w:val="16"/>
        </w:rPr>
        <w:t>IEEE Trans. on Systems</w:t>
      </w:r>
      <w:bookmarkEnd w:id="563"/>
      <w:r w:rsidR="00F03B4A" w:rsidRPr="00F03B4A">
        <w:rPr>
          <w:i/>
          <w:sz w:val="16"/>
          <w:szCs w:val="16"/>
        </w:rPr>
        <w:t xml:space="preserve">, </w:t>
      </w:r>
      <w:bookmarkStart w:id="564" w:name="_elm0002c3"/>
      <w:r w:rsidR="00F03B4A" w:rsidRPr="00F03B4A">
        <w:rPr>
          <w:i/>
          <w:sz w:val="16"/>
          <w:szCs w:val="16"/>
        </w:rPr>
        <w:t>Man</w:t>
      </w:r>
      <w:bookmarkEnd w:id="564"/>
      <w:r w:rsidR="00F03B4A" w:rsidRPr="00F03B4A">
        <w:rPr>
          <w:i/>
          <w:sz w:val="16"/>
          <w:szCs w:val="16"/>
        </w:rPr>
        <w:t xml:space="preserve">, </w:t>
      </w:r>
      <w:bookmarkStart w:id="565" w:name="_elm0002c4"/>
      <w:r w:rsidR="00F03B4A" w:rsidRPr="00F03B4A">
        <w:rPr>
          <w:i/>
          <w:sz w:val="16"/>
          <w:szCs w:val="16"/>
        </w:rPr>
        <w:t>and Cybernetics</w:t>
      </w:r>
      <w:bookmarkEnd w:id="565"/>
      <w:r w:rsidR="00F03B4A" w:rsidRPr="00F03B4A">
        <w:rPr>
          <w:i/>
          <w:sz w:val="16"/>
          <w:szCs w:val="16"/>
        </w:rPr>
        <w:t xml:space="preserve">, </w:t>
      </w:r>
      <w:r w:rsidR="00F03B4A" w:rsidRPr="00F03B4A">
        <w:rPr>
          <w:sz w:val="16"/>
          <w:szCs w:val="16"/>
        </w:rPr>
        <w:t xml:space="preserve">vol. </w:t>
      </w:r>
      <w:bookmarkStart w:id="566" w:name="_elm0002c5"/>
      <w:r w:rsidR="00F03B4A" w:rsidRPr="00F03B4A">
        <w:rPr>
          <w:sz w:val="16"/>
          <w:szCs w:val="16"/>
        </w:rPr>
        <w:t>14</w:t>
      </w:r>
      <w:bookmarkEnd w:id="566"/>
      <w:r w:rsidR="00F03B4A" w:rsidRPr="00F03B4A">
        <w:rPr>
          <w:sz w:val="16"/>
          <w:szCs w:val="16"/>
        </w:rPr>
        <w:t xml:space="preserve">, no. </w:t>
      </w:r>
      <w:bookmarkStart w:id="567" w:name="_elm0002c6"/>
      <w:r w:rsidR="00F03B4A" w:rsidRPr="00F03B4A">
        <w:rPr>
          <w:sz w:val="16"/>
          <w:szCs w:val="16"/>
        </w:rPr>
        <w:t>1</w:t>
      </w:r>
      <w:bookmarkEnd w:id="567"/>
      <w:r w:rsidR="00F03B4A" w:rsidRPr="00F03B4A">
        <w:rPr>
          <w:sz w:val="16"/>
          <w:szCs w:val="16"/>
        </w:rPr>
        <w:t xml:space="preserve">, pp. </w:t>
      </w:r>
      <w:bookmarkStart w:id="568" w:name="_elm0002c7"/>
      <w:r w:rsidR="00F03B4A" w:rsidRPr="00F03B4A">
        <w:rPr>
          <w:sz w:val="16"/>
          <w:szCs w:val="16"/>
        </w:rPr>
        <w:t>28</w:t>
      </w:r>
      <w:bookmarkEnd w:id="568"/>
      <w:r w:rsidR="00F03B4A" w:rsidRPr="00F03B4A">
        <w:rPr>
          <w:sz w:val="16"/>
          <w:szCs w:val="16"/>
        </w:rPr>
        <w:t>–</w:t>
      </w:r>
      <w:bookmarkStart w:id="569" w:name="_elm0002c8"/>
      <w:r w:rsidR="00F03B4A" w:rsidRPr="00F03B4A">
        <w:rPr>
          <w:sz w:val="16"/>
          <w:szCs w:val="16"/>
        </w:rPr>
        <w:t>44</w:t>
      </w:r>
      <w:bookmarkEnd w:id="569"/>
      <w:r w:rsidR="00F03B4A" w:rsidRPr="00F03B4A">
        <w:rPr>
          <w:sz w:val="16"/>
          <w:szCs w:val="16"/>
        </w:rPr>
        <w:t xml:space="preserve">, </w:t>
      </w:r>
      <w:bookmarkStart w:id="570" w:name="_elm0002c9"/>
      <w:r w:rsidR="00F03B4A" w:rsidRPr="00F03B4A">
        <w:rPr>
          <w:sz w:val="16"/>
          <w:szCs w:val="16"/>
        </w:rPr>
        <w:t>1973</w:t>
      </w:r>
      <w:bookmarkStart w:id="571" w:name="_elm0002cb"/>
      <w:bookmarkEnd w:id="570"/>
      <w:r w:rsidR="00F03B4A" w:rsidRPr="00F03B4A">
        <w:rPr>
          <w:sz w:val="16"/>
          <w:szCs w:val="16"/>
        </w:rPr>
        <w:t>.</w:t>
      </w:r>
      <w:bookmarkEnd w:id="554"/>
      <w:bookmarkEnd w:id="559"/>
      <w:bookmarkEnd w:id="571"/>
    </w:p>
    <w:p w14:paraId="688DA29B" w14:textId="70936272" w:rsidR="00F03B4A" w:rsidRPr="00F03B4A" w:rsidRDefault="00763538" w:rsidP="00763538">
      <w:pPr>
        <w:pStyle w:val="a0"/>
        <w:suppressAutoHyphens/>
        <w:spacing w:line="240" w:lineRule="auto"/>
        <w:ind w:left="480" w:hanging="480"/>
        <w:rPr>
          <w:sz w:val="16"/>
          <w:szCs w:val="16"/>
        </w:rPr>
      </w:pPr>
      <w:bookmarkStart w:id="572" w:name="_elm0002cc"/>
      <w:bookmarkStart w:id="573" w:name="_elm0002cd"/>
      <w:r w:rsidRPr="00F03B4A">
        <w:rPr>
          <w:rFonts w:hint="eastAsia"/>
          <w:sz w:val="16"/>
          <w:szCs w:val="16"/>
        </w:rPr>
        <w:t>[10]</w:t>
      </w:r>
      <w:bookmarkEnd w:id="573"/>
      <w:r w:rsidRPr="00F03B4A">
        <w:rPr>
          <w:rFonts w:hint="eastAsia"/>
          <w:sz w:val="16"/>
          <w:szCs w:val="16"/>
        </w:rPr>
        <w:tab/>
      </w:r>
      <w:bookmarkStart w:id="574" w:name="_elm0002ce"/>
      <w:bookmarkStart w:id="575" w:name="_elm0002cf"/>
      <w:bookmarkStart w:id="576" w:name="_elm0002d1"/>
      <w:bookmarkStart w:id="577" w:name="_elm0002d9"/>
      <w:r w:rsidR="00F03B4A" w:rsidRPr="00F03B4A">
        <w:rPr>
          <w:sz w:val="16"/>
          <w:szCs w:val="16"/>
        </w:rPr>
        <w:t>W.</w:t>
      </w:r>
      <w:bookmarkEnd w:id="574"/>
      <w:r w:rsidR="00F03B4A" w:rsidRPr="00F03B4A">
        <w:rPr>
          <w:sz w:val="16"/>
          <w:szCs w:val="16"/>
        </w:rPr>
        <w:t xml:space="preserve"> </w:t>
      </w:r>
      <w:bookmarkStart w:id="578" w:name="_elm0002d0"/>
      <w:r w:rsidR="00F03B4A" w:rsidRPr="00F03B4A">
        <w:rPr>
          <w:sz w:val="16"/>
          <w:szCs w:val="16"/>
        </w:rPr>
        <w:t>Pedrycz</w:t>
      </w:r>
      <w:bookmarkStart w:id="579" w:name="_elm0002d2"/>
      <w:bookmarkEnd w:id="575"/>
      <w:bookmarkEnd w:id="578"/>
      <w:r w:rsidR="00F03B4A" w:rsidRPr="00F03B4A">
        <w:rPr>
          <w:sz w:val="16"/>
          <w:szCs w:val="16"/>
        </w:rPr>
        <w:t xml:space="preserve">, </w:t>
      </w:r>
      <w:bookmarkEnd w:id="576"/>
      <w:bookmarkEnd w:id="579"/>
      <w:r w:rsidR="00F03B4A" w:rsidRPr="00F03B4A">
        <w:rPr>
          <w:sz w:val="16"/>
          <w:szCs w:val="16"/>
        </w:rPr>
        <w:t>“</w:t>
      </w:r>
      <w:bookmarkStart w:id="580" w:name="_elm0002d3"/>
      <w:r w:rsidR="00F03B4A" w:rsidRPr="00F03B4A">
        <w:rPr>
          <w:sz w:val="16"/>
          <w:szCs w:val="16"/>
        </w:rPr>
        <w:t>Structured fuzzy models</w:t>
      </w:r>
      <w:bookmarkEnd w:id="580"/>
      <w:r w:rsidR="00F03B4A" w:rsidRPr="00F03B4A">
        <w:rPr>
          <w:sz w:val="16"/>
          <w:szCs w:val="16"/>
        </w:rPr>
        <w:t xml:space="preserve">,” </w:t>
      </w:r>
      <w:bookmarkStart w:id="581" w:name="_elm0002d4"/>
      <w:r w:rsidR="00F03B4A" w:rsidRPr="00F03B4A">
        <w:rPr>
          <w:i/>
          <w:sz w:val="16"/>
          <w:szCs w:val="16"/>
        </w:rPr>
        <w:t>Cybernetics and Systems</w:t>
      </w:r>
      <w:bookmarkEnd w:id="581"/>
      <w:r w:rsidR="00F03B4A" w:rsidRPr="00F03B4A">
        <w:rPr>
          <w:i/>
          <w:sz w:val="16"/>
          <w:szCs w:val="16"/>
        </w:rPr>
        <w:t xml:space="preserve">, </w:t>
      </w:r>
      <w:r w:rsidR="00F03B4A" w:rsidRPr="00F03B4A">
        <w:rPr>
          <w:sz w:val="16"/>
          <w:szCs w:val="16"/>
        </w:rPr>
        <w:t xml:space="preserve">vol. </w:t>
      </w:r>
      <w:bookmarkStart w:id="582" w:name="_elm0002d5"/>
      <w:r w:rsidR="00F03B4A" w:rsidRPr="00F03B4A">
        <w:rPr>
          <w:sz w:val="16"/>
          <w:szCs w:val="16"/>
        </w:rPr>
        <w:t>16</w:t>
      </w:r>
      <w:bookmarkEnd w:id="582"/>
      <w:r w:rsidR="00F03B4A" w:rsidRPr="00F03B4A">
        <w:rPr>
          <w:sz w:val="16"/>
          <w:szCs w:val="16"/>
        </w:rPr>
        <w:t xml:space="preserve">, pp. </w:t>
      </w:r>
      <w:bookmarkStart w:id="583" w:name="_elm0002d6"/>
      <w:r w:rsidR="00F03B4A" w:rsidRPr="00F03B4A">
        <w:rPr>
          <w:sz w:val="16"/>
          <w:szCs w:val="16"/>
        </w:rPr>
        <w:t>103</w:t>
      </w:r>
      <w:bookmarkEnd w:id="583"/>
      <w:r w:rsidR="00F03B4A" w:rsidRPr="00F03B4A">
        <w:rPr>
          <w:sz w:val="16"/>
          <w:szCs w:val="16"/>
        </w:rPr>
        <w:t>–</w:t>
      </w:r>
      <w:bookmarkStart w:id="584" w:name="_elm0002d7"/>
      <w:r w:rsidR="00F03B4A" w:rsidRPr="00F03B4A">
        <w:rPr>
          <w:sz w:val="16"/>
          <w:szCs w:val="16"/>
        </w:rPr>
        <w:t>117</w:t>
      </w:r>
      <w:bookmarkEnd w:id="584"/>
      <w:r w:rsidR="00F03B4A" w:rsidRPr="00F03B4A">
        <w:rPr>
          <w:sz w:val="16"/>
          <w:szCs w:val="16"/>
        </w:rPr>
        <w:t xml:space="preserve">, </w:t>
      </w:r>
      <w:bookmarkStart w:id="585" w:name="_elm0002d8"/>
      <w:r w:rsidR="00F03B4A" w:rsidRPr="00F03B4A">
        <w:rPr>
          <w:sz w:val="16"/>
          <w:szCs w:val="16"/>
        </w:rPr>
        <w:t>1986</w:t>
      </w:r>
      <w:bookmarkStart w:id="586" w:name="_elm0002da"/>
      <w:bookmarkEnd w:id="585"/>
      <w:r w:rsidR="00F03B4A" w:rsidRPr="00F03B4A">
        <w:rPr>
          <w:sz w:val="16"/>
          <w:szCs w:val="16"/>
        </w:rPr>
        <w:t>.</w:t>
      </w:r>
      <w:bookmarkEnd w:id="572"/>
      <w:bookmarkEnd w:id="577"/>
      <w:bookmarkEnd w:id="586"/>
    </w:p>
    <w:p w14:paraId="1CA406E0" w14:textId="64F6F149" w:rsidR="00F03B4A" w:rsidRPr="00F03B4A" w:rsidRDefault="00763538" w:rsidP="00763538">
      <w:pPr>
        <w:pStyle w:val="a0"/>
        <w:suppressAutoHyphens/>
        <w:spacing w:line="240" w:lineRule="auto"/>
        <w:ind w:left="480" w:hanging="480"/>
        <w:rPr>
          <w:sz w:val="16"/>
          <w:szCs w:val="16"/>
        </w:rPr>
      </w:pPr>
      <w:bookmarkStart w:id="587" w:name="_elm0002db"/>
      <w:bookmarkStart w:id="588" w:name="_elm0002dc"/>
      <w:r w:rsidRPr="00F03B4A">
        <w:rPr>
          <w:rFonts w:hint="eastAsia"/>
          <w:sz w:val="16"/>
          <w:szCs w:val="16"/>
        </w:rPr>
        <w:t>[11]</w:t>
      </w:r>
      <w:bookmarkEnd w:id="588"/>
      <w:r w:rsidRPr="00F03B4A">
        <w:rPr>
          <w:rFonts w:hint="eastAsia"/>
          <w:sz w:val="16"/>
          <w:szCs w:val="16"/>
        </w:rPr>
        <w:tab/>
      </w:r>
      <w:bookmarkStart w:id="589" w:name="_elm0002dd"/>
      <w:bookmarkStart w:id="590" w:name="_elm0002de"/>
      <w:bookmarkStart w:id="591" w:name="_elm0002e4"/>
      <w:bookmarkStart w:id="592" w:name="_elm0002ef"/>
      <w:r w:rsidR="00F03B4A" w:rsidRPr="00F03B4A">
        <w:rPr>
          <w:sz w:val="16"/>
          <w:szCs w:val="16"/>
        </w:rPr>
        <w:t>L.-X.</w:t>
      </w:r>
      <w:bookmarkEnd w:id="589"/>
      <w:r w:rsidR="00F03B4A" w:rsidRPr="00F03B4A">
        <w:rPr>
          <w:sz w:val="16"/>
          <w:szCs w:val="16"/>
        </w:rPr>
        <w:t xml:space="preserve"> </w:t>
      </w:r>
      <w:bookmarkStart w:id="593" w:name="_elm0002df"/>
      <w:r w:rsidR="00F03B4A" w:rsidRPr="00F03B4A">
        <w:rPr>
          <w:sz w:val="16"/>
          <w:szCs w:val="16"/>
        </w:rPr>
        <w:t>Wang</w:t>
      </w:r>
      <w:bookmarkEnd w:id="590"/>
      <w:bookmarkEnd w:id="593"/>
      <w:r w:rsidR="00F03B4A" w:rsidRPr="00F03B4A">
        <w:rPr>
          <w:sz w:val="16"/>
          <w:szCs w:val="16"/>
        </w:rPr>
        <w:t xml:space="preserve"> </w:t>
      </w:r>
      <w:bookmarkStart w:id="594" w:name="_elm0002e0"/>
      <w:r w:rsidR="00F03B4A" w:rsidRPr="00F03B4A">
        <w:rPr>
          <w:sz w:val="16"/>
          <w:szCs w:val="16"/>
        </w:rPr>
        <w:t xml:space="preserve">and </w:t>
      </w:r>
      <w:bookmarkStart w:id="595" w:name="_elm0002e1"/>
      <w:bookmarkStart w:id="596" w:name="_elm0002e2"/>
      <w:bookmarkEnd w:id="594"/>
      <w:r w:rsidR="00F03B4A" w:rsidRPr="00F03B4A">
        <w:rPr>
          <w:sz w:val="16"/>
          <w:szCs w:val="16"/>
        </w:rPr>
        <w:t>J. M.</w:t>
      </w:r>
      <w:bookmarkEnd w:id="595"/>
      <w:r w:rsidR="00F03B4A" w:rsidRPr="00F03B4A">
        <w:rPr>
          <w:sz w:val="16"/>
          <w:szCs w:val="16"/>
        </w:rPr>
        <w:t xml:space="preserve"> </w:t>
      </w:r>
      <w:bookmarkStart w:id="597" w:name="_elm0002e3"/>
      <w:r w:rsidR="00F03B4A" w:rsidRPr="00F03B4A">
        <w:rPr>
          <w:sz w:val="16"/>
          <w:szCs w:val="16"/>
        </w:rPr>
        <w:t>Mendel</w:t>
      </w:r>
      <w:bookmarkStart w:id="598" w:name="_elm0002e5"/>
      <w:bookmarkEnd w:id="596"/>
      <w:bookmarkEnd w:id="597"/>
      <w:r w:rsidR="00F03B4A" w:rsidRPr="00F03B4A">
        <w:rPr>
          <w:sz w:val="16"/>
          <w:szCs w:val="16"/>
        </w:rPr>
        <w:t xml:space="preserve">, </w:t>
      </w:r>
      <w:bookmarkEnd w:id="591"/>
      <w:bookmarkEnd w:id="598"/>
      <w:r w:rsidR="00F03B4A" w:rsidRPr="00F03B4A">
        <w:rPr>
          <w:sz w:val="16"/>
          <w:szCs w:val="16"/>
        </w:rPr>
        <w:t>“</w:t>
      </w:r>
      <w:bookmarkStart w:id="599" w:name="_elm0002e6"/>
      <w:r w:rsidR="00F03B4A" w:rsidRPr="00F03B4A">
        <w:rPr>
          <w:sz w:val="16"/>
          <w:szCs w:val="16"/>
        </w:rPr>
        <w:t>Generating fuzzy rules by learning from examples</w:t>
      </w:r>
      <w:bookmarkEnd w:id="599"/>
      <w:r w:rsidR="00F03B4A" w:rsidRPr="00F03B4A">
        <w:rPr>
          <w:sz w:val="16"/>
          <w:szCs w:val="16"/>
        </w:rPr>
        <w:t xml:space="preserve">,” </w:t>
      </w:r>
      <w:bookmarkStart w:id="600" w:name="_elm0002e7"/>
      <w:r w:rsidR="00F03B4A" w:rsidRPr="00F03B4A">
        <w:rPr>
          <w:i/>
          <w:sz w:val="16"/>
          <w:szCs w:val="16"/>
        </w:rPr>
        <w:t>IEEE Trans. on Systems</w:t>
      </w:r>
      <w:bookmarkEnd w:id="600"/>
      <w:r w:rsidR="00F03B4A" w:rsidRPr="00F03B4A">
        <w:rPr>
          <w:i/>
          <w:sz w:val="16"/>
          <w:szCs w:val="16"/>
        </w:rPr>
        <w:t xml:space="preserve">, </w:t>
      </w:r>
      <w:bookmarkStart w:id="601" w:name="_elm0002e8"/>
      <w:r w:rsidR="00F03B4A" w:rsidRPr="00F03B4A">
        <w:rPr>
          <w:i/>
          <w:sz w:val="16"/>
          <w:szCs w:val="16"/>
        </w:rPr>
        <w:t>Man</w:t>
      </w:r>
      <w:bookmarkEnd w:id="601"/>
      <w:r w:rsidR="00F03B4A" w:rsidRPr="00F03B4A">
        <w:rPr>
          <w:i/>
          <w:sz w:val="16"/>
          <w:szCs w:val="16"/>
        </w:rPr>
        <w:t xml:space="preserve">, </w:t>
      </w:r>
      <w:bookmarkStart w:id="602" w:name="_elm0002e9"/>
      <w:r w:rsidR="00F03B4A" w:rsidRPr="00F03B4A">
        <w:rPr>
          <w:i/>
          <w:sz w:val="16"/>
          <w:szCs w:val="16"/>
        </w:rPr>
        <w:t>Cybernetics</w:t>
      </w:r>
      <w:bookmarkEnd w:id="602"/>
      <w:r w:rsidR="00F03B4A" w:rsidRPr="00F03B4A">
        <w:rPr>
          <w:i/>
          <w:sz w:val="16"/>
          <w:szCs w:val="16"/>
        </w:rPr>
        <w:t>,</w:t>
      </w:r>
      <w:r w:rsidR="00F03B4A" w:rsidRPr="00F03B4A">
        <w:rPr>
          <w:sz w:val="16"/>
          <w:szCs w:val="16"/>
        </w:rPr>
        <w:t xml:space="preserve"> vol. </w:t>
      </w:r>
      <w:bookmarkStart w:id="603" w:name="_elm0002ea"/>
      <w:r w:rsidR="00F03B4A" w:rsidRPr="00F03B4A">
        <w:rPr>
          <w:sz w:val="16"/>
          <w:szCs w:val="16"/>
        </w:rPr>
        <w:t>22</w:t>
      </w:r>
      <w:bookmarkEnd w:id="603"/>
      <w:r w:rsidR="00F03B4A" w:rsidRPr="00F03B4A">
        <w:rPr>
          <w:sz w:val="16"/>
          <w:szCs w:val="16"/>
        </w:rPr>
        <w:t xml:space="preserve">, no. </w:t>
      </w:r>
      <w:bookmarkStart w:id="604" w:name="_elm0002eb"/>
      <w:r w:rsidR="00F03B4A" w:rsidRPr="00F03B4A">
        <w:rPr>
          <w:sz w:val="16"/>
          <w:szCs w:val="16"/>
        </w:rPr>
        <w:t>6</w:t>
      </w:r>
      <w:bookmarkEnd w:id="604"/>
      <w:r w:rsidR="00F03B4A" w:rsidRPr="00F03B4A">
        <w:rPr>
          <w:sz w:val="16"/>
          <w:szCs w:val="16"/>
        </w:rPr>
        <w:t xml:space="preserve">, pp. </w:t>
      </w:r>
      <w:bookmarkStart w:id="605" w:name="_elm0002ec"/>
      <w:r w:rsidR="00F03B4A" w:rsidRPr="00F03B4A">
        <w:rPr>
          <w:sz w:val="16"/>
          <w:szCs w:val="16"/>
        </w:rPr>
        <w:t>1414</w:t>
      </w:r>
      <w:bookmarkEnd w:id="605"/>
      <w:r w:rsidR="00F03B4A" w:rsidRPr="00F03B4A">
        <w:rPr>
          <w:sz w:val="16"/>
          <w:szCs w:val="16"/>
        </w:rPr>
        <w:t>–</w:t>
      </w:r>
      <w:bookmarkStart w:id="606" w:name="_elm0002ed"/>
      <w:r w:rsidR="00F03B4A" w:rsidRPr="00F03B4A">
        <w:rPr>
          <w:sz w:val="16"/>
          <w:szCs w:val="16"/>
        </w:rPr>
        <w:t>1427</w:t>
      </w:r>
      <w:bookmarkEnd w:id="606"/>
      <w:r w:rsidR="00F03B4A" w:rsidRPr="00F03B4A">
        <w:rPr>
          <w:sz w:val="16"/>
          <w:szCs w:val="16"/>
        </w:rPr>
        <w:t xml:space="preserve">, </w:t>
      </w:r>
      <w:bookmarkStart w:id="607" w:name="_elm0002ee"/>
      <w:r w:rsidR="00F03B4A" w:rsidRPr="00F03B4A">
        <w:rPr>
          <w:sz w:val="16"/>
          <w:szCs w:val="16"/>
        </w:rPr>
        <w:t>1992</w:t>
      </w:r>
      <w:bookmarkStart w:id="608" w:name="_elm0002f0"/>
      <w:bookmarkEnd w:id="607"/>
      <w:r w:rsidR="00F03B4A" w:rsidRPr="00F03B4A">
        <w:rPr>
          <w:sz w:val="16"/>
          <w:szCs w:val="16"/>
        </w:rPr>
        <w:t>.</w:t>
      </w:r>
      <w:bookmarkEnd w:id="587"/>
      <w:bookmarkEnd w:id="592"/>
      <w:bookmarkEnd w:id="608"/>
    </w:p>
    <w:p w14:paraId="5BA88ECC" w14:textId="3192BA04" w:rsidR="00F03B4A" w:rsidRPr="00F03B4A" w:rsidRDefault="00763538" w:rsidP="00763538">
      <w:pPr>
        <w:pStyle w:val="a0"/>
        <w:suppressAutoHyphens/>
        <w:spacing w:line="240" w:lineRule="auto"/>
        <w:ind w:left="480" w:hanging="480"/>
        <w:rPr>
          <w:sz w:val="16"/>
          <w:szCs w:val="16"/>
        </w:rPr>
      </w:pPr>
      <w:bookmarkStart w:id="609" w:name="_elm0002f1"/>
      <w:bookmarkStart w:id="610" w:name="_elm0002f2"/>
      <w:r w:rsidRPr="00F03B4A">
        <w:rPr>
          <w:rFonts w:hint="eastAsia"/>
          <w:sz w:val="16"/>
          <w:szCs w:val="16"/>
        </w:rPr>
        <w:t>[12]</w:t>
      </w:r>
      <w:bookmarkEnd w:id="610"/>
      <w:r w:rsidRPr="00F03B4A">
        <w:rPr>
          <w:rFonts w:hint="eastAsia"/>
          <w:sz w:val="16"/>
          <w:szCs w:val="16"/>
        </w:rPr>
        <w:tab/>
      </w:r>
      <w:bookmarkStart w:id="611" w:name="_elm0002f3"/>
      <w:bookmarkStart w:id="612" w:name="_elm0002f4"/>
      <w:bookmarkStart w:id="613" w:name="_elm0002fa"/>
      <w:bookmarkStart w:id="614" w:name="_elm000300"/>
      <w:r w:rsidR="00F03B4A" w:rsidRPr="00F03B4A">
        <w:rPr>
          <w:sz w:val="16"/>
          <w:szCs w:val="16"/>
        </w:rPr>
        <w:t>R. R.</w:t>
      </w:r>
      <w:bookmarkEnd w:id="611"/>
      <w:r w:rsidR="00F03B4A" w:rsidRPr="00F03B4A">
        <w:rPr>
          <w:sz w:val="16"/>
          <w:szCs w:val="16"/>
        </w:rPr>
        <w:t xml:space="preserve"> </w:t>
      </w:r>
      <w:bookmarkStart w:id="615" w:name="_elm0002f5"/>
      <w:r w:rsidR="00F03B4A" w:rsidRPr="00F03B4A">
        <w:rPr>
          <w:sz w:val="16"/>
          <w:szCs w:val="16"/>
        </w:rPr>
        <w:t>Yager</w:t>
      </w:r>
      <w:bookmarkEnd w:id="612"/>
      <w:bookmarkEnd w:id="615"/>
      <w:r w:rsidR="00F03B4A" w:rsidRPr="00F03B4A">
        <w:rPr>
          <w:sz w:val="16"/>
          <w:szCs w:val="16"/>
        </w:rPr>
        <w:t xml:space="preserve"> </w:t>
      </w:r>
      <w:bookmarkStart w:id="616" w:name="_elm0002f6"/>
      <w:r w:rsidR="00F03B4A" w:rsidRPr="00F03B4A">
        <w:rPr>
          <w:sz w:val="16"/>
          <w:szCs w:val="16"/>
        </w:rPr>
        <w:t xml:space="preserve">and </w:t>
      </w:r>
      <w:bookmarkStart w:id="617" w:name="_elm0002f7"/>
      <w:bookmarkStart w:id="618" w:name="_elm0002f8"/>
      <w:bookmarkEnd w:id="616"/>
      <w:r w:rsidR="00F03B4A" w:rsidRPr="00F03B4A">
        <w:rPr>
          <w:sz w:val="16"/>
          <w:szCs w:val="16"/>
        </w:rPr>
        <w:t>D. P.</w:t>
      </w:r>
      <w:bookmarkEnd w:id="617"/>
      <w:r w:rsidR="00F03B4A" w:rsidRPr="00F03B4A">
        <w:rPr>
          <w:sz w:val="16"/>
          <w:szCs w:val="16"/>
        </w:rPr>
        <w:t xml:space="preserve"> </w:t>
      </w:r>
      <w:bookmarkStart w:id="619" w:name="_elm0002f9"/>
      <w:r w:rsidR="00F03B4A" w:rsidRPr="00F03B4A">
        <w:rPr>
          <w:sz w:val="16"/>
          <w:szCs w:val="16"/>
        </w:rPr>
        <w:t>Filev</w:t>
      </w:r>
      <w:bookmarkStart w:id="620" w:name="_elm0002fb"/>
      <w:bookmarkEnd w:id="618"/>
      <w:bookmarkEnd w:id="619"/>
      <w:r w:rsidR="00F03B4A" w:rsidRPr="00F03B4A">
        <w:rPr>
          <w:sz w:val="16"/>
          <w:szCs w:val="16"/>
        </w:rPr>
        <w:t xml:space="preserve">, </w:t>
      </w:r>
      <w:bookmarkStart w:id="621" w:name="_elm0002fc"/>
      <w:bookmarkStart w:id="622" w:name="_elm0002fd"/>
      <w:bookmarkEnd w:id="613"/>
      <w:bookmarkEnd w:id="620"/>
      <w:r w:rsidR="00F03B4A" w:rsidRPr="00F03B4A">
        <w:rPr>
          <w:i/>
          <w:sz w:val="16"/>
          <w:szCs w:val="16"/>
        </w:rPr>
        <w:t>Essentials of Fuzzy Modeling and Control</w:t>
      </w:r>
      <w:bookmarkEnd w:id="621"/>
      <w:bookmarkEnd w:id="622"/>
      <w:r w:rsidR="00F03B4A" w:rsidRPr="00F03B4A">
        <w:rPr>
          <w:i/>
          <w:sz w:val="16"/>
          <w:szCs w:val="16"/>
        </w:rPr>
        <w:t xml:space="preserve">, </w:t>
      </w:r>
      <w:bookmarkStart w:id="623" w:name="_elm0002fe"/>
      <w:r w:rsidR="00F03B4A" w:rsidRPr="00F03B4A">
        <w:rPr>
          <w:sz w:val="16"/>
          <w:szCs w:val="16"/>
        </w:rPr>
        <w:t>John Wiley &amp; Sons</w:t>
      </w:r>
      <w:bookmarkEnd w:id="623"/>
      <w:r w:rsidR="00F03B4A" w:rsidRPr="00F03B4A">
        <w:rPr>
          <w:sz w:val="16"/>
          <w:szCs w:val="16"/>
        </w:rPr>
        <w:t xml:space="preserve">, </w:t>
      </w:r>
      <w:bookmarkStart w:id="624" w:name="_elm0002ff"/>
      <w:r w:rsidR="00F03B4A" w:rsidRPr="00F03B4A">
        <w:rPr>
          <w:sz w:val="16"/>
          <w:szCs w:val="16"/>
        </w:rPr>
        <w:t>1994</w:t>
      </w:r>
      <w:bookmarkStart w:id="625" w:name="_elm000301"/>
      <w:bookmarkEnd w:id="624"/>
      <w:r w:rsidR="00F03B4A" w:rsidRPr="00F03B4A">
        <w:rPr>
          <w:sz w:val="16"/>
          <w:szCs w:val="16"/>
        </w:rPr>
        <w:t>.</w:t>
      </w:r>
      <w:bookmarkEnd w:id="609"/>
      <w:bookmarkEnd w:id="614"/>
      <w:bookmarkEnd w:id="625"/>
    </w:p>
    <w:p w14:paraId="6C7B16A0" w14:textId="0B50B093" w:rsidR="00F03B4A" w:rsidRPr="00F03B4A" w:rsidRDefault="00763538" w:rsidP="00763538">
      <w:pPr>
        <w:pStyle w:val="a0"/>
        <w:suppressAutoHyphens/>
        <w:spacing w:line="240" w:lineRule="auto"/>
        <w:ind w:left="480" w:hanging="480"/>
        <w:rPr>
          <w:sz w:val="16"/>
          <w:szCs w:val="16"/>
        </w:rPr>
      </w:pPr>
      <w:bookmarkStart w:id="626" w:name="_elm000302"/>
      <w:bookmarkStart w:id="627" w:name="_elm000303"/>
      <w:r w:rsidRPr="00F03B4A">
        <w:rPr>
          <w:rFonts w:hint="eastAsia"/>
          <w:sz w:val="16"/>
          <w:szCs w:val="16"/>
        </w:rPr>
        <w:t>[13]</w:t>
      </w:r>
      <w:bookmarkEnd w:id="627"/>
      <w:r w:rsidRPr="00F03B4A">
        <w:rPr>
          <w:rFonts w:hint="eastAsia"/>
          <w:sz w:val="16"/>
          <w:szCs w:val="16"/>
        </w:rPr>
        <w:tab/>
      </w:r>
      <w:bookmarkStart w:id="628" w:name="_elm000304"/>
      <w:bookmarkStart w:id="629" w:name="_elm000305"/>
      <w:bookmarkStart w:id="630" w:name="_elm000306"/>
      <w:bookmarkStart w:id="631" w:name="_elm00030b"/>
      <w:r w:rsidR="00F03B4A" w:rsidRPr="00F03B4A">
        <w:rPr>
          <w:sz w:val="16"/>
          <w:szCs w:val="16"/>
        </w:rPr>
        <w:t>B.</w:t>
      </w:r>
      <w:bookmarkEnd w:id="628"/>
      <w:r w:rsidR="00F03B4A" w:rsidRPr="00F03B4A">
        <w:rPr>
          <w:sz w:val="16"/>
          <w:szCs w:val="16"/>
        </w:rPr>
        <w:t xml:space="preserve"> </w:t>
      </w:r>
      <w:bookmarkStart w:id="632" w:name="_elm000307"/>
      <w:r w:rsidR="00F03B4A" w:rsidRPr="00F03B4A">
        <w:rPr>
          <w:sz w:val="16"/>
          <w:szCs w:val="16"/>
        </w:rPr>
        <w:t>Kosko</w:t>
      </w:r>
      <w:bookmarkEnd w:id="629"/>
      <w:bookmarkEnd w:id="630"/>
      <w:bookmarkEnd w:id="632"/>
      <w:r w:rsidR="00F03B4A" w:rsidRPr="00F03B4A">
        <w:rPr>
          <w:sz w:val="16"/>
          <w:szCs w:val="16"/>
        </w:rPr>
        <w:t xml:space="preserve">, </w:t>
      </w:r>
      <w:bookmarkStart w:id="633" w:name="_elm000308"/>
      <w:r w:rsidR="00F03B4A" w:rsidRPr="00F03B4A">
        <w:rPr>
          <w:i/>
          <w:sz w:val="16"/>
          <w:szCs w:val="16"/>
        </w:rPr>
        <w:t>Neural Networks and Fuzzy Systems, A Dynamical Systems Approach to Machine Intelligence</w:t>
      </w:r>
      <w:bookmarkEnd w:id="633"/>
      <w:r w:rsidR="00F03B4A" w:rsidRPr="00F03B4A">
        <w:rPr>
          <w:sz w:val="16"/>
          <w:szCs w:val="16"/>
        </w:rPr>
        <w:t xml:space="preserve">, </w:t>
      </w:r>
      <w:bookmarkStart w:id="634" w:name="_elm000309"/>
      <w:r w:rsidR="00F03B4A" w:rsidRPr="00F03B4A">
        <w:rPr>
          <w:sz w:val="16"/>
          <w:szCs w:val="16"/>
        </w:rPr>
        <w:t>Prentice-Hall</w:t>
      </w:r>
      <w:bookmarkEnd w:id="634"/>
      <w:r w:rsidR="00F03B4A" w:rsidRPr="00F03B4A">
        <w:rPr>
          <w:sz w:val="16"/>
          <w:szCs w:val="16"/>
        </w:rPr>
        <w:t xml:space="preserve">, </w:t>
      </w:r>
      <w:bookmarkStart w:id="635" w:name="_elm00030a"/>
      <w:r w:rsidR="00F03B4A" w:rsidRPr="00F03B4A">
        <w:rPr>
          <w:sz w:val="16"/>
          <w:szCs w:val="16"/>
        </w:rPr>
        <w:t>1992</w:t>
      </w:r>
      <w:bookmarkStart w:id="636" w:name="_elm00030c"/>
      <w:bookmarkEnd w:id="635"/>
      <w:r w:rsidR="00F03B4A" w:rsidRPr="00F03B4A">
        <w:rPr>
          <w:sz w:val="16"/>
          <w:szCs w:val="16"/>
        </w:rPr>
        <w:t>.</w:t>
      </w:r>
      <w:bookmarkEnd w:id="626"/>
      <w:bookmarkEnd w:id="631"/>
      <w:bookmarkEnd w:id="636"/>
    </w:p>
    <w:p w14:paraId="491FF541" w14:textId="149AA24A" w:rsidR="00F03B4A" w:rsidRPr="00F03B4A" w:rsidRDefault="00763538" w:rsidP="00763538">
      <w:pPr>
        <w:pStyle w:val="1"/>
        <w:adjustRightInd w:val="0"/>
        <w:ind w:leftChars="0" w:left="482" w:hanging="482"/>
        <w:jc w:val="both"/>
        <w:rPr>
          <w:rFonts w:ascii="Times New Roman" w:hAnsi="Times New Roman"/>
          <w:noProof/>
          <w:color w:val="000000"/>
          <w:sz w:val="16"/>
          <w:szCs w:val="16"/>
        </w:rPr>
      </w:pPr>
      <w:bookmarkStart w:id="637" w:name="_elm00030d"/>
      <w:bookmarkStart w:id="638" w:name="_elm00030e"/>
      <w:r w:rsidRPr="00F03B4A">
        <w:rPr>
          <w:rFonts w:ascii="Times New Roman" w:hAnsi="Times New Roman" w:hint="eastAsia"/>
          <w:noProof/>
          <w:color w:val="000000"/>
          <w:sz w:val="16"/>
          <w:szCs w:val="16"/>
        </w:rPr>
        <w:t>[14]</w:t>
      </w:r>
      <w:bookmarkEnd w:id="638"/>
      <w:r w:rsidRPr="00F03B4A">
        <w:rPr>
          <w:rFonts w:ascii="Times New Roman" w:hAnsi="Times New Roman" w:hint="eastAsia"/>
          <w:noProof/>
          <w:color w:val="000000"/>
          <w:sz w:val="16"/>
          <w:szCs w:val="16"/>
        </w:rPr>
        <w:tab/>
      </w:r>
      <w:bookmarkStart w:id="639" w:name="_elm00030f"/>
      <w:bookmarkStart w:id="640" w:name="_elm000310"/>
      <w:bookmarkStart w:id="641" w:name="_elm00031a"/>
      <w:bookmarkStart w:id="642" w:name="_elm000324"/>
      <w:r w:rsidR="00F03B4A" w:rsidRPr="00F03B4A">
        <w:rPr>
          <w:rFonts w:ascii="Times New Roman" w:hAnsi="Times New Roman"/>
          <w:noProof/>
          <w:color w:val="000000"/>
          <w:sz w:val="16"/>
          <w:szCs w:val="16"/>
        </w:rPr>
        <w:t>S. B.</w:t>
      </w:r>
      <w:bookmarkEnd w:id="639"/>
      <w:r w:rsidR="00F03B4A" w:rsidRPr="00F03B4A">
        <w:rPr>
          <w:rFonts w:ascii="Times New Roman" w:hAnsi="Times New Roman"/>
          <w:noProof/>
          <w:color w:val="000000"/>
          <w:sz w:val="16"/>
          <w:szCs w:val="16"/>
        </w:rPr>
        <w:t xml:space="preserve"> </w:t>
      </w:r>
      <w:bookmarkStart w:id="643" w:name="_elm000311"/>
      <w:r w:rsidR="00F03B4A" w:rsidRPr="00F03B4A">
        <w:rPr>
          <w:rFonts w:ascii="Times New Roman" w:hAnsi="Times New Roman"/>
          <w:noProof/>
          <w:color w:val="000000"/>
          <w:sz w:val="16"/>
          <w:szCs w:val="16"/>
        </w:rPr>
        <w:t>Roh</w:t>
      </w:r>
      <w:bookmarkStart w:id="644" w:name="_elm000312"/>
      <w:bookmarkEnd w:id="640"/>
      <w:bookmarkEnd w:id="643"/>
      <w:r w:rsidR="00F03B4A" w:rsidRPr="00F03B4A">
        <w:rPr>
          <w:rFonts w:ascii="Times New Roman" w:hAnsi="Times New Roman"/>
          <w:noProof/>
          <w:color w:val="000000"/>
          <w:sz w:val="16"/>
          <w:szCs w:val="16"/>
        </w:rPr>
        <w:t xml:space="preserve">, </w:t>
      </w:r>
      <w:bookmarkStart w:id="645" w:name="_elm000313"/>
      <w:bookmarkStart w:id="646" w:name="_elm000314"/>
      <w:bookmarkEnd w:id="644"/>
      <w:r w:rsidR="00F03B4A" w:rsidRPr="00F03B4A">
        <w:rPr>
          <w:rFonts w:ascii="Times New Roman" w:hAnsi="Times New Roman"/>
          <w:noProof/>
          <w:color w:val="000000"/>
          <w:sz w:val="16"/>
          <w:szCs w:val="16"/>
        </w:rPr>
        <w:t>S. K.</w:t>
      </w:r>
      <w:bookmarkEnd w:id="645"/>
      <w:r w:rsidR="00F03B4A" w:rsidRPr="00F03B4A">
        <w:rPr>
          <w:rFonts w:ascii="Times New Roman" w:hAnsi="Times New Roman"/>
          <w:noProof/>
          <w:color w:val="000000"/>
          <w:sz w:val="16"/>
          <w:szCs w:val="16"/>
        </w:rPr>
        <w:t xml:space="preserve"> </w:t>
      </w:r>
      <w:bookmarkStart w:id="647" w:name="_elm000315"/>
      <w:r w:rsidR="00F03B4A" w:rsidRPr="00F03B4A">
        <w:rPr>
          <w:rFonts w:ascii="Times New Roman" w:hAnsi="Times New Roman"/>
          <w:noProof/>
          <w:color w:val="000000"/>
          <w:sz w:val="16"/>
          <w:szCs w:val="16"/>
        </w:rPr>
        <w:t>Oh</w:t>
      </w:r>
      <w:bookmarkStart w:id="648" w:name="_elm000316"/>
      <w:bookmarkEnd w:id="646"/>
      <w:bookmarkEnd w:id="647"/>
      <w:r w:rsidR="00F03B4A" w:rsidRPr="00F03B4A">
        <w:rPr>
          <w:rFonts w:ascii="Times New Roman" w:hAnsi="Times New Roman"/>
          <w:noProof/>
          <w:color w:val="000000"/>
          <w:sz w:val="16"/>
          <w:szCs w:val="16"/>
        </w:rPr>
        <w:t xml:space="preserve">, and </w:t>
      </w:r>
      <w:bookmarkStart w:id="649" w:name="_elm000317"/>
      <w:bookmarkStart w:id="650" w:name="_elm000318"/>
      <w:bookmarkEnd w:id="648"/>
      <w:r w:rsidR="00F03B4A" w:rsidRPr="00F03B4A">
        <w:rPr>
          <w:rFonts w:ascii="Times New Roman" w:hAnsi="Times New Roman"/>
          <w:noProof/>
          <w:color w:val="000000"/>
          <w:sz w:val="16"/>
          <w:szCs w:val="16"/>
        </w:rPr>
        <w:t>W.</w:t>
      </w:r>
      <w:bookmarkEnd w:id="649"/>
      <w:r w:rsidR="00F03B4A" w:rsidRPr="00F03B4A">
        <w:rPr>
          <w:rFonts w:ascii="Times New Roman" w:hAnsi="Times New Roman"/>
          <w:noProof/>
          <w:color w:val="000000"/>
          <w:sz w:val="16"/>
          <w:szCs w:val="16"/>
        </w:rPr>
        <w:t xml:space="preserve"> </w:t>
      </w:r>
      <w:bookmarkStart w:id="651" w:name="_elm000319"/>
      <w:r w:rsidR="00F03B4A" w:rsidRPr="00F03B4A">
        <w:rPr>
          <w:rFonts w:ascii="Times New Roman" w:hAnsi="Times New Roman"/>
          <w:noProof/>
          <w:color w:val="000000"/>
          <w:sz w:val="16"/>
          <w:szCs w:val="16"/>
        </w:rPr>
        <w:t>Pedrycz</w:t>
      </w:r>
      <w:bookmarkStart w:id="652" w:name="_elm00031b"/>
      <w:bookmarkEnd w:id="650"/>
      <w:bookmarkEnd w:id="651"/>
      <w:r w:rsidR="00F03B4A" w:rsidRPr="00F03B4A">
        <w:rPr>
          <w:rFonts w:ascii="Times New Roman" w:hAnsi="Times New Roman"/>
          <w:noProof/>
          <w:color w:val="000000"/>
          <w:sz w:val="16"/>
          <w:szCs w:val="16"/>
        </w:rPr>
        <w:t xml:space="preserve">, </w:t>
      </w:r>
      <w:bookmarkEnd w:id="641"/>
      <w:bookmarkEnd w:id="652"/>
      <w:r w:rsidR="00F03B4A" w:rsidRPr="00F03B4A">
        <w:rPr>
          <w:rFonts w:ascii="Times New Roman" w:hAnsi="Times New Roman"/>
          <w:noProof/>
          <w:color w:val="000000"/>
          <w:sz w:val="16"/>
          <w:szCs w:val="16"/>
        </w:rPr>
        <w:t>“</w:t>
      </w:r>
      <w:bookmarkStart w:id="653" w:name="_elm00031c"/>
      <w:r w:rsidR="00F03B4A" w:rsidRPr="00F03B4A">
        <w:rPr>
          <w:rFonts w:ascii="Times New Roman" w:hAnsi="Times New Roman"/>
          <w:noProof/>
          <w:color w:val="000000"/>
          <w:sz w:val="16"/>
          <w:szCs w:val="16"/>
        </w:rPr>
        <w:t>Design of fuzzy radial basis function-based polynomial neural networks</w:t>
      </w:r>
      <w:bookmarkEnd w:id="653"/>
      <w:r w:rsidR="00F03B4A" w:rsidRPr="00F03B4A">
        <w:rPr>
          <w:rFonts w:ascii="Times New Roman" w:hAnsi="Times New Roman"/>
          <w:noProof/>
          <w:color w:val="000000"/>
          <w:sz w:val="16"/>
          <w:szCs w:val="16"/>
        </w:rPr>
        <w:t>,”</w:t>
      </w:r>
      <w:r w:rsidR="00F03B4A" w:rsidRPr="00F03B4A">
        <w:rPr>
          <w:rFonts w:ascii="Times New Roman" w:hAnsi="Times New Roman"/>
          <w:color w:val="000000"/>
          <w:sz w:val="16"/>
          <w:szCs w:val="16"/>
        </w:rPr>
        <w:t xml:space="preserve"> </w:t>
      </w:r>
      <w:bookmarkStart w:id="654" w:name="_elm00031d"/>
      <w:r w:rsidR="00F03B4A" w:rsidRPr="00F03B4A">
        <w:rPr>
          <w:rFonts w:ascii="Times New Roman" w:hAnsi="Times New Roman"/>
          <w:i/>
          <w:noProof/>
          <w:color w:val="000000"/>
          <w:sz w:val="16"/>
          <w:szCs w:val="16"/>
        </w:rPr>
        <w:t>Fuzzy Sets and Systems</w:t>
      </w:r>
      <w:bookmarkEnd w:id="654"/>
      <w:r w:rsidR="00F03B4A" w:rsidRPr="00F03B4A">
        <w:rPr>
          <w:rFonts w:ascii="Times New Roman" w:hAnsi="Times New Roman"/>
          <w:i/>
          <w:noProof/>
          <w:color w:val="000000"/>
          <w:sz w:val="16"/>
          <w:szCs w:val="16"/>
        </w:rPr>
        <w:t xml:space="preserve">, </w:t>
      </w:r>
      <w:r w:rsidR="00F03B4A" w:rsidRPr="00F03B4A">
        <w:rPr>
          <w:rFonts w:ascii="Times New Roman" w:hAnsi="Times New Roman"/>
          <w:noProof/>
          <w:color w:val="000000"/>
          <w:sz w:val="16"/>
          <w:szCs w:val="16"/>
        </w:rPr>
        <w:t xml:space="preserve">vol. </w:t>
      </w:r>
      <w:bookmarkStart w:id="655" w:name="_elm00031e"/>
      <w:r w:rsidR="00F03B4A" w:rsidRPr="00F03B4A">
        <w:rPr>
          <w:rFonts w:ascii="Times New Roman" w:hAnsi="Times New Roman"/>
          <w:noProof/>
          <w:color w:val="000000"/>
          <w:sz w:val="16"/>
          <w:szCs w:val="16"/>
        </w:rPr>
        <w:t>185</w:t>
      </w:r>
      <w:bookmarkEnd w:id="655"/>
      <w:r w:rsidR="00F03B4A" w:rsidRPr="00F03B4A">
        <w:rPr>
          <w:rFonts w:ascii="Times New Roman" w:hAnsi="Times New Roman"/>
          <w:noProof/>
          <w:color w:val="000000"/>
          <w:sz w:val="16"/>
          <w:szCs w:val="16"/>
        </w:rPr>
        <w:t xml:space="preserve">, no. </w:t>
      </w:r>
      <w:bookmarkStart w:id="656" w:name="_elm00031f"/>
      <w:r w:rsidR="00F03B4A" w:rsidRPr="00F03B4A">
        <w:rPr>
          <w:rFonts w:ascii="Times New Roman" w:hAnsi="Times New Roman"/>
          <w:noProof/>
          <w:color w:val="000000"/>
          <w:sz w:val="16"/>
          <w:szCs w:val="16"/>
        </w:rPr>
        <w:t>1</w:t>
      </w:r>
      <w:bookmarkEnd w:id="656"/>
      <w:r w:rsidR="00F03B4A" w:rsidRPr="00F03B4A">
        <w:rPr>
          <w:rFonts w:ascii="Times New Roman" w:hAnsi="Times New Roman"/>
          <w:noProof/>
          <w:color w:val="000000"/>
          <w:sz w:val="16"/>
          <w:szCs w:val="16"/>
        </w:rPr>
        <w:t xml:space="preserve">, pp. </w:t>
      </w:r>
      <w:bookmarkStart w:id="657" w:name="_elm000320"/>
      <w:r w:rsidR="00F03B4A" w:rsidRPr="00F03B4A">
        <w:rPr>
          <w:rFonts w:ascii="Times New Roman" w:hAnsi="Times New Roman"/>
          <w:noProof/>
          <w:color w:val="000000"/>
          <w:sz w:val="16"/>
          <w:szCs w:val="16"/>
        </w:rPr>
        <w:t>15</w:t>
      </w:r>
      <w:bookmarkEnd w:id="657"/>
      <w:r w:rsidR="00F03B4A" w:rsidRPr="00F03B4A">
        <w:rPr>
          <w:rFonts w:ascii="Times New Roman" w:hAnsi="Times New Roman"/>
          <w:sz w:val="16"/>
          <w:szCs w:val="16"/>
        </w:rPr>
        <w:t>–</w:t>
      </w:r>
      <w:bookmarkStart w:id="658" w:name="_elm000321"/>
      <w:r w:rsidR="00F03B4A" w:rsidRPr="00F03B4A">
        <w:rPr>
          <w:rFonts w:ascii="Times New Roman" w:hAnsi="Times New Roman"/>
          <w:noProof/>
          <w:color w:val="000000"/>
          <w:sz w:val="16"/>
          <w:szCs w:val="16"/>
        </w:rPr>
        <w:t>37</w:t>
      </w:r>
      <w:bookmarkEnd w:id="658"/>
      <w:r w:rsidR="00F03B4A" w:rsidRPr="00F03B4A">
        <w:rPr>
          <w:rFonts w:ascii="Times New Roman" w:hAnsi="Times New Roman"/>
          <w:noProof/>
          <w:color w:val="000000"/>
          <w:sz w:val="16"/>
          <w:szCs w:val="16"/>
        </w:rPr>
        <w:t xml:space="preserve">, </w:t>
      </w:r>
      <w:bookmarkStart w:id="659" w:name="_elm000322"/>
      <w:r w:rsidR="00F03B4A" w:rsidRPr="00F03B4A">
        <w:rPr>
          <w:rFonts w:ascii="Times New Roman" w:hAnsi="Times New Roman"/>
          <w:noProof/>
          <w:color w:val="000000"/>
          <w:sz w:val="16"/>
          <w:szCs w:val="16"/>
        </w:rPr>
        <w:t>Dec.</w:t>
      </w:r>
      <w:bookmarkEnd w:id="659"/>
      <w:r w:rsidR="00F03B4A" w:rsidRPr="00F03B4A">
        <w:rPr>
          <w:rFonts w:ascii="Times New Roman" w:hAnsi="Times New Roman"/>
          <w:noProof/>
          <w:color w:val="000000"/>
          <w:sz w:val="16"/>
          <w:szCs w:val="16"/>
        </w:rPr>
        <w:t xml:space="preserve"> </w:t>
      </w:r>
      <w:bookmarkStart w:id="660" w:name="_elm000323"/>
      <w:r w:rsidR="00F03B4A" w:rsidRPr="00F03B4A">
        <w:rPr>
          <w:rFonts w:ascii="Times New Roman" w:hAnsi="Times New Roman"/>
          <w:noProof/>
          <w:color w:val="000000"/>
          <w:sz w:val="16"/>
          <w:szCs w:val="16"/>
        </w:rPr>
        <w:t>2011</w:t>
      </w:r>
      <w:bookmarkStart w:id="661" w:name="_elm000325"/>
      <w:bookmarkEnd w:id="660"/>
      <w:r w:rsidR="00F03B4A" w:rsidRPr="00F03B4A">
        <w:rPr>
          <w:rFonts w:ascii="Times New Roman" w:hAnsi="Times New Roman"/>
          <w:noProof/>
          <w:color w:val="000000"/>
          <w:sz w:val="16"/>
          <w:szCs w:val="16"/>
        </w:rPr>
        <w:t>.</w:t>
      </w:r>
      <w:bookmarkEnd w:id="637"/>
      <w:bookmarkEnd w:id="642"/>
      <w:bookmarkEnd w:id="661"/>
    </w:p>
    <w:p w14:paraId="6A10A5A3" w14:textId="397D3D04" w:rsidR="00F03B4A" w:rsidRPr="00F03B4A" w:rsidRDefault="00763538" w:rsidP="00763538">
      <w:pPr>
        <w:pStyle w:val="1"/>
        <w:adjustRightInd w:val="0"/>
        <w:ind w:leftChars="0" w:left="482" w:hanging="482"/>
        <w:jc w:val="both"/>
        <w:rPr>
          <w:rFonts w:ascii="Times New Roman" w:hAnsi="Times New Roman"/>
          <w:noProof/>
          <w:color w:val="000000"/>
          <w:sz w:val="16"/>
          <w:szCs w:val="16"/>
        </w:rPr>
      </w:pPr>
      <w:bookmarkStart w:id="662" w:name="_elm000326"/>
      <w:bookmarkStart w:id="663" w:name="_elm000327"/>
      <w:r w:rsidRPr="00F03B4A">
        <w:rPr>
          <w:rFonts w:ascii="Times New Roman" w:hAnsi="Times New Roman" w:hint="eastAsia"/>
          <w:noProof/>
          <w:color w:val="000000"/>
          <w:sz w:val="16"/>
          <w:szCs w:val="16"/>
        </w:rPr>
        <w:t>[15]</w:t>
      </w:r>
      <w:bookmarkEnd w:id="663"/>
      <w:r w:rsidRPr="00F03B4A">
        <w:rPr>
          <w:rFonts w:ascii="Times New Roman" w:hAnsi="Times New Roman" w:hint="eastAsia"/>
          <w:noProof/>
          <w:color w:val="000000"/>
          <w:sz w:val="16"/>
          <w:szCs w:val="16"/>
        </w:rPr>
        <w:tab/>
      </w:r>
      <w:bookmarkStart w:id="664" w:name="_elm000328"/>
      <w:bookmarkStart w:id="665" w:name="_elm000329"/>
      <w:bookmarkStart w:id="666" w:name="_elm00032f"/>
      <w:bookmarkStart w:id="667" w:name="_elm00033b"/>
      <w:r w:rsidR="00F03B4A" w:rsidRPr="00F03B4A">
        <w:rPr>
          <w:rFonts w:ascii="Times New Roman" w:hAnsi="Times New Roman"/>
          <w:noProof/>
          <w:color w:val="000000"/>
          <w:sz w:val="16"/>
          <w:szCs w:val="16"/>
        </w:rPr>
        <w:t>P. A.</w:t>
      </w:r>
      <w:bookmarkEnd w:id="664"/>
      <w:r w:rsidR="00F03B4A" w:rsidRPr="00F03B4A">
        <w:rPr>
          <w:rFonts w:ascii="Times New Roman" w:hAnsi="Times New Roman"/>
          <w:noProof/>
          <w:color w:val="000000"/>
          <w:sz w:val="16"/>
          <w:szCs w:val="16"/>
        </w:rPr>
        <w:t xml:space="preserve"> </w:t>
      </w:r>
      <w:bookmarkStart w:id="668" w:name="_elm00032a"/>
      <w:r w:rsidR="00F03B4A" w:rsidRPr="00F03B4A">
        <w:rPr>
          <w:rFonts w:ascii="Times New Roman" w:hAnsi="Times New Roman"/>
          <w:noProof/>
          <w:color w:val="000000"/>
          <w:sz w:val="16"/>
          <w:szCs w:val="16"/>
        </w:rPr>
        <w:t>Mastorocostas</w:t>
      </w:r>
      <w:bookmarkEnd w:id="665"/>
      <w:bookmarkEnd w:id="668"/>
      <w:r w:rsidR="00F03B4A" w:rsidRPr="00F03B4A">
        <w:rPr>
          <w:rFonts w:ascii="Times New Roman" w:hAnsi="Times New Roman"/>
          <w:noProof/>
          <w:color w:val="000000"/>
          <w:sz w:val="16"/>
          <w:szCs w:val="16"/>
        </w:rPr>
        <w:t xml:space="preserve"> </w:t>
      </w:r>
      <w:bookmarkStart w:id="669" w:name="_elm00032b"/>
      <w:r w:rsidR="00F03B4A" w:rsidRPr="00F03B4A">
        <w:rPr>
          <w:rFonts w:ascii="Times New Roman" w:hAnsi="Times New Roman"/>
          <w:noProof/>
          <w:color w:val="000000"/>
          <w:sz w:val="16"/>
          <w:szCs w:val="16"/>
        </w:rPr>
        <w:t xml:space="preserve">and </w:t>
      </w:r>
      <w:bookmarkStart w:id="670" w:name="_elm00032c"/>
      <w:bookmarkStart w:id="671" w:name="_elm00032d"/>
      <w:bookmarkEnd w:id="669"/>
      <w:r w:rsidR="00F03B4A" w:rsidRPr="00F03B4A">
        <w:rPr>
          <w:rFonts w:ascii="Times New Roman" w:hAnsi="Times New Roman"/>
          <w:noProof/>
          <w:color w:val="000000"/>
          <w:sz w:val="16"/>
          <w:szCs w:val="16"/>
        </w:rPr>
        <w:t>J. B.</w:t>
      </w:r>
      <w:bookmarkEnd w:id="670"/>
      <w:r w:rsidR="00F03B4A" w:rsidRPr="00F03B4A">
        <w:rPr>
          <w:rFonts w:ascii="Times New Roman" w:hAnsi="Times New Roman"/>
          <w:noProof/>
          <w:color w:val="000000"/>
          <w:sz w:val="16"/>
          <w:szCs w:val="16"/>
        </w:rPr>
        <w:t xml:space="preserve"> </w:t>
      </w:r>
      <w:bookmarkStart w:id="672" w:name="_elm00032e"/>
      <w:r w:rsidR="00F03B4A" w:rsidRPr="00F03B4A">
        <w:rPr>
          <w:rFonts w:ascii="Times New Roman" w:hAnsi="Times New Roman"/>
          <w:noProof/>
          <w:color w:val="000000"/>
          <w:sz w:val="16"/>
          <w:szCs w:val="16"/>
        </w:rPr>
        <w:t>Theocharis</w:t>
      </w:r>
      <w:bookmarkStart w:id="673" w:name="_elm000330"/>
      <w:bookmarkEnd w:id="671"/>
      <w:bookmarkEnd w:id="672"/>
      <w:r w:rsidR="00F03B4A" w:rsidRPr="00F03B4A">
        <w:rPr>
          <w:rFonts w:ascii="Times New Roman" w:hAnsi="Times New Roman"/>
          <w:noProof/>
          <w:color w:val="000000"/>
          <w:sz w:val="16"/>
          <w:szCs w:val="16"/>
        </w:rPr>
        <w:t xml:space="preserve">, </w:t>
      </w:r>
      <w:bookmarkEnd w:id="666"/>
      <w:bookmarkEnd w:id="673"/>
      <w:r w:rsidR="00F03B4A" w:rsidRPr="00F03B4A">
        <w:rPr>
          <w:rFonts w:ascii="Times New Roman" w:hAnsi="Times New Roman"/>
          <w:noProof/>
          <w:color w:val="000000"/>
          <w:sz w:val="16"/>
          <w:szCs w:val="16"/>
        </w:rPr>
        <w:t>“</w:t>
      </w:r>
      <w:bookmarkStart w:id="674" w:name="_elm000331"/>
      <w:r w:rsidR="00F03B4A" w:rsidRPr="00F03B4A">
        <w:rPr>
          <w:rFonts w:ascii="Times New Roman" w:hAnsi="Times New Roman"/>
          <w:noProof/>
          <w:color w:val="000000"/>
          <w:sz w:val="16"/>
          <w:szCs w:val="16"/>
        </w:rPr>
        <w:t>A recurrent fuzzy-neural model for dynamic system identification</w:t>
      </w:r>
      <w:bookmarkEnd w:id="674"/>
      <w:r w:rsidR="00F03B4A" w:rsidRPr="00F03B4A">
        <w:rPr>
          <w:rFonts w:ascii="Times New Roman" w:hAnsi="Times New Roman"/>
          <w:noProof/>
          <w:color w:val="000000"/>
          <w:sz w:val="16"/>
          <w:szCs w:val="16"/>
        </w:rPr>
        <w:t>,”</w:t>
      </w:r>
      <w:r w:rsidR="00F03B4A" w:rsidRPr="00F03B4A">
        <w:rPr>
          <w:rFonts w:ascii="Times New Roman" w:hAnsi="Times New Roman"/>
          <w:i/>
          <w:color w:val="000000"/>
          <w:sz w:val="16"/>
          <w:szCs w:val="16"/>
        </w:rPr>
        <w:t xml:space="preserve"> </w:t>
      </w:r>
      <w:bookmarkStart w:id="675" w:name="_elm000332"/>
      <w:r w:rsidR="00F03B4A" w:rsidRPr="00F03B4A">
        <w:rPr>
          <w:rFonts w:ascii="Times New Roman" w:hAnsi="Times New Roman"/>
          <w:i/>
          <w:color w:val="000000"/>
          <w:sz w:val="16"/>
          <w:szCs w:val="16"/>
        </w:rPr>
        <w:t>IEEE Trans. on Systems</w:t>
      </w:r>
      <w:bookmarkEnd w:id="675"/>
      <w:r w:rsidR="00F03B4A" w:rsidRPr="00F03B4A">
        <w:rPr>
          <w:rFonts w:ascii="Times New Roman" w:hAnsi="Times New Roman"/>
          <w:i/>
          <w:color w:val="000000"/>
          <w:sz w:val="16"/>
          <w:szCs w:val="16"/>
        </w:rPr>
        <w:t xml:space="preserve">, </w:t>
      </w:r>
      <w:bookmarkStart w:id="676" w:name="_elm000333"/>
      <w:r w:rsidR="00F03B4A" w:rsidRPr="00F03B4A">
        <w:rPr>
          <w:rFonts w:ascii="Times New Roman" w:hAnsi="Times New Roman"/>
          <w:i/>
          <w:color w:val="000000"/>
          <w:sz w:val="16"/>
          <w:szCs w:val="16"/>
        </w:rPr>
        <w:t>Man</w:t>
      </w:r>
      <w:bookmarkEnd w:id="676"/>
      <w:r w:rsidR="00F03B4A" w:rsidRPr="00F03B4A">
        <w:rPr>
          <w:rFonts w:ascii="Times New Roman" w:hAnsi="Times New Roman"/>
          <w:i/>
          <w:color w:val="000000"/>
          <w:sz w:val="16"/>
          <w:szCs w:val="16"/>
        </w:rPr>
        <w:t xml:space="preserve">, </w:t>
      </w:r>
      <w:bookmarkStart w:id="677" w:name="_elm000334"/>
      <w:r w:rsidR="00F03B4A" w:rsidRPr="00F03B4A">
        <w:rPr>
          <w:rFonts w:ascii="Times New Roman" w:hAnsi="Times New Roman"/>
          <w:i/>
          <w:color w:val="000000"/>
          <w:sz w:val="16"/>
          <w:szCs w:val="16"/>
        </w:rPr>
        <w:t>and Cybernetics</w:t>
      </w:r>
      <w:bookmarkEnd w:id="677"/>
      <w:r w:rsidR="00F03B4A" w:rsidRPr="00F03B4A">
        <w:rPr>
          <w:rFonts w:ascii="Times New Roman" w:hAnsi="Times New Roman"/>
          <w:noProof/>
          <w:color w:val="000000"/>
          <w:sz w:val="16"/>
          <w:szCs w:val="16"/>
        </w:rPr>
        <w:t xml:space="preserve">, vol. </w:t>
      </w:r>
      <w:bookmarkStart w:id="678" w:name="_elm000335"/>
      <w:r w:rsidR="00F03B4A" w:rsidRPr="00F03B4A">
        <w:rPr>
          <w:rFonts w:ascii="Times New Roman" w:hAnsi="Times New Roman"/>
          <w:noProof/>
          <w:color w:val="000000"/>
          <w:sz w:val="16"/>
          <w:szCs w:val="16"/>
        </w:rPr>
        <w:t>32</w:t>
      </w:r>
      <w:bookmarkEnd w:id="678"/>
      <w:r w:rsidR="00F03B4A" w:rsidRPr="00F03B4A">
        <w:rPr>
          <w:rFonts w:ascii="Times New Roman" w:hAnsi="Times New Roman"/>
          <w:noProof/>
          <w:color w:val="000000"/>
          <w:sz w:val="16"/>
          <w:szCs w:val="16"/>
        </w:rPr>
        <w:t xml:space="preserve">, no. </w:t>
      </w:r>
      <w:bookmarkStart w:id="679" w:name="_elm000336"/>
      <w:r w:rsidR="00F03B4A" w:rsidRPr="00F03B4A">
        <w:rPr>
          <w:rFonts w:ascii="Times New Roman" w:hAnsi="Times New Roman"/>
          <w:noProof/>
          <w:color w:val="000000"/>
          <w:sz w:val="16"/>
          <w:szCs w:val="16"/>
        </w:rPr>
        <w:t>2</w:t>
      </w:r>
      <w:bookmarkEnd w:id="679"/>
      <w:r w:rsidR="00F03B4A" w:rsidRPr="00F03B4A">
        <w:rPr>
          <w:rFonts w:ascii="Times New Roman" w:hAnsi="Times New Roman"/>
          <w:noProof/>
          <w:color w:val="000000"/>
          <w:sz w:val="16"/>
          <w:szCs w:val="16"/>
        </w:rPr>
        <w:t xml:space="preserve">, pp. </w:t>
      </w:r>
      <w:bookmarkStart w:id="680" w:name="_elm000337"/>
      <w:r w:rsidR="00F03B4A" w:rsidRPr="00F03B4A">
        <w:rPr>
          <w:rFonts w:ascii="Times New Roman" w:hAnsi="Times New Roman"/>
          <w:noProof/>
          <w:color w:val="000000"/>
          <w:sz w:val="16"/>
          <w:szCs w:val="16"/>
        </w:rPr>
        <w:t>176</w:t>
      </w:r>
      <w:bookmarkEnd w:id="680"/>
      <w:r w:rsidR="00F03B4A" w:rsidRPr="00F03B4A">
        <w:rPr>
          <w:rFonts w:ascii="Times New Roman" w:hAnsi="Times New Roman"/>
          <w:color w:val="000000"/>
          <w:sz w:val="16"/>
          <w:szCs w:val="16"/>
        </w:rPr>
        <w:t>–</w:t>
      </w:r>
      <w:bookmarkStart w:id="681" w:name="_elm000338"/>
      <w:r w:rsidR="00F03B4A" w:rsidRPr="00F03B4A">
        <w:rPr>
          <w:rFonts w:ascii="Times New Roman" w:hAnsi="Times New Roman"/>
          <w:noProof/>
          <w:color w:val="000000"/>
          <w:sz w:val="16"/>
          <w:szCs w:val="16"/>
        </w:rPr>
        <w:t>190</w:t>
      </w:r>
      <w:bookmarkEnd w:id="681"/>
      <w:r w:rsidR="00F03B4A" w:rsidRPr="00F03B4A">
        <w:rPr>
          <w:rFonts w:ascii="Times New Roman" w:hAnsi="Times New Roman"/>
          <w:noProof/>
          <w:color w:val="000000"/>
          <w:sz w:val="16"/>
          <w:szCs w:val="16"/>
        </w:rPr>
        <w:t xml:space="preserve">, </w:t>
      </w:r>
      <w:bookmarkStart w:id="682" w:name="_elm000339"/>
      <w:r w:rsidR="00F03B4A" w:rsidRPr="00F03B4A">
        <w:rPr>
          <w:rFonts w:ascii="Times New Roman" w:hAnsi="Times New Roman"/>
          <w:noProof/>
          <w:color w:val="000000"/>
          <w:sz w:val="16"/>
          <w:szCs w:val="16"/>
        </w:rPr>
        <w:t>Apr.</w:t>
      </w:r>
      <w:bookmarkEnd w:id="682"/>
      <w:r w:rsidR="00F03B4A" w:rsidRPr="00F03B4A">
        <w:rPr>
          <w:rFonts w:ascii="Times New Roman" w:hAnsi="Times New Roman"/>
          <w:noProof/>
          <w:color w:val="000000"/>
          <w:sz w:val="16"/>
          <w:szCs w:val="16"/>
        </w:rPr>
        <w:t xml:space="preserve"> </w:t>
      </w:r>
      <w:bookmarkStart w:id="683" w:name="_elm00033a"/>
      <w:r w:rsidR="00F03B4A" w:rsidRPr="00F03B4A">
        <w:rPr>
          <w:rFonts w:ascii="Times New Roman" w:hAnsi="Times New Roman"/>
          <w:noProof/>
          <w:color w:val="000000"/>
          <w:sz w:val="16"/>
          <w:szCs w:val="16"/>
        </w:rPr>
        <w:t>2002</w:t>
      </w:r>
      <w:bookmarkStart w:id="684" w:name="_elm00033c"/>
      <w:bookmarkEnd w:id="683"/>
      <w:r w:rsidR="00F03B4A" w:rsidRPr="00F03B4A">
        <w:rPr>
          <w:rFonts w:ascii="Times New Roman" w:hAnsi="Times New Roman"/>
          <w:noProof/>
          <w:color w:val="000000"/>
          <w:sz w:val="16"/>
          <w:szCs w:val="16"/>
        </w:rPr>
        <w:t>.</w:t>
      </w:r>
      <w:bookmarkEnd w:id="662"/>
      <w:bookmarkEnd w:id="667"/>
      <w:bookmarkEnd w:id="684"/>
    </w:p>
    <w:p w14:paraId="1BAF550E" w14:textId="5EB0A380" w:rsidR="00F03B4A" w:rsidRPr="00F03B4A" w:rsidRDefault="00763538" w:rsidP="00763538">
      <w:pPr>
        <w:pStyle w:val="1"/>
        <w:adjustRightInd w:val="0"/>
        <w:ind w:leftChars="0" w:left="482" w:hanging="482"/>
        <w:jc w:val="both"/>
        <w:rPr>
          <w:rFonts w:ascii="Times New Roman" w:hAnsi="Times New Roman"/>
          <w:noProof/>
          <w:color w:val="000000"/>
          <w:sz w:val="16"/>
          <w:szCs w:val="16"/>
        </w:rPr>
      </w:pPr>
      <w:bookmarkStart w:id="685" w:name="_elm00033d"/>
      <w:bookmarkStart w:id="686" w:name="_elm00033e"/>
      <w:r w:rsidRPr="00F03B4A">
        <w:rPr>
          <w:rFonts w:ascii="Times New Roman" w:hAnsi="Times New Roman" w:hint="eastAsia"/>
          <w:noProof/>
          <w:color w:val="000000"/>
          <w:sz w:val="16"/>
          <w:szCs w:val="16"/>
        </w:rPr>
        <w:t>[16]</w:t>
      </w:r>
      <w:bookmarkEnd w:id="686"/>
      <w:r w:rsidRPr="00F03B4A">
        <w:rPr>
          <w:rFonts w:ascii="Times New Roman" w:hAnsi="Times New Roman" w:hint="eastAsia"/>
          <w:noProof/>
          <w:color w:val="000000"/>
          <w:sz w:val="16"/>
          <w:szCs w:val="16"/>
        </w:rPr>
        <w:tab/>
      </w:r>
      <w:bookmarkStart w:id="687" w:name="_elm00033f"/>
      <w:bookmarkStart w:id="688" w:name="_elm000340"/>
      <w:bookmarkStart w:id="689" w:name="_elm000346"/>
      <w:bookmarkStart w:id="690" w:name="_elm000350"/>
      <w:r w:rsidR="00F03B4A" w:rsidRPr="00F03B4A">
        <w:rPr>
          <w:rFonts w:ascii="Times New Roman" w:hAnsi="Times New Roman"/>
          <w:noProof/>
          <w:color w:val="000000"/>
          <w:sz w:val="16"/>
          <w:szCs w:val="16"/>
        </w:rPr>
        <w:t>J.-S.</w:t>
      </w:r>
      <w:bookmarkEnd w:id="687"/>
      <w:r w:rsidR="00F03B4A" w:rsidRPr="00F03B4A">
        <w:rPr>
          <w:rFonts w:ascii="Times New Roman" w:hAnsi="Times New Roman"/>
          <w:noProof/>
          <w:color w:val="000000"/>
          <w:sz w:val="16"/>
          <w:szCs w:val="16"/>
        </w:rPr>
        <w:t xml:space="preserve"> </w:t>
      </w:r>
      <w:bookmarkStart w:id="691" w:name="_elm000341"/>
      <w:r w:rsidR="00F03B4A" w:rsidRPr="00F03B4A">
        <w:rPr>
          <w:rFonts w:ascii="Times New Roman" w:hAnsi="Times New Roman"/>
          <w:noProof/>
          <w:color w:val="000000"/>
          <w:sz w:val="16"/>
          <w:szCs w:val="16"/>
        </w:rPr>
        <w:t>Wang</w:t>
      </w:r>
      <w:bookmarkEnd w:id="688"/>
      <w:bookmarkEnd w:id="691"/>
      <w:r w:rsidR="00F03B4A" w:rsidRPr="00F03B4A">
        <w:rPr>
          <w:rFonts w:ascii="Times New Roman" w:hAnsi="Times New Roman"/>
          <w:noProof/>
          <w:color w:val="000000"/>
          <w:sz w:val="16"/>
          <w:szCs w:val="16"/>
        </w:rPr>
        <w:t xml:space="preserve"> </w:t>
      </w:r>
      <w:bookmarkStart w:id="692" w:name="_elm000342"/>
      <w:r w:rsidR="00F03B4A" w:rsidRPr="00F03B4A">
        <w:rPr>
          <w:rFonts w:ascii="Times New Roman" w:hAnsi="Times New Roman"/>
          <w:noProof/>
          <w:color w:val="000000"/>
          <w:sz w:val="16"/>
          <w:szCs w:val="16"/>
        </w:rPr>
        <w:t xml:space="preserve">and </w:t>
      </w:r>
      <w:bookmarkStart w:id="693" w:name="_elm000343"/>
      <w:bookmarkStart w:id="694" w:name="_elm000344"/>
      <w:bookmarkEnd w:id="692"/>
      <w:r w:rsidR="00F03B4A" w:rsidRPr="00F03B4A">
        <w:rPr>
          <w:rFonts w:ascii="Times New Roman" w:hAnsi="Times New Roman"/>
          <w:noProof/>
          <w:color w:val="000000"/>
          <w:sz w:val="16"/>
          <w:szCs w:val="16"/>
        </w:rPr>
        <w:t>Y.-P.</w:t>
      </w:r>
      <w:bookmarkEnd w:id="693"/>
      <w:r w:rsidR="00F03B4A" w:rsidRPr="00F03B4A">
        <w:rPr>
          <w:rFonts w:ascii="Times New Roman" w:hAnsi="Times New Roman"/>
          <w:noProof/>
          <w:color w:val="000000"/>
          <w:sz w:val="16"/>
          <w:szCs w:val="16"/>
        </w:rPr>
        <w:t xml:space="preserve"> </w:t>
      </w:r>
      <w:bookmarkStart w:id="695" w:name="_elm000345"/>
      <w:r w:rsidR="00F03B4A" w:rsidRPr="00F03B4A">
        <w:rPr>
          <w:rFonts w:ascii="Times New Roman" w:hAnsi="Times New Roman"/>
          <w:noProof/>
          <w:color w:val="000000"/>
          <w:sz w:val="16"/>
          <w:szCs w:val="16"/>
        </w:rPr>
        <w:t>Chen</w:t>
      </w:r>
      <w:bookmarkStart w:id="696" w:name="_elm000347"/>
      <w:bookmarkEnd w:id="694"/>
      <w:bookmarkEnd w:id="695"/>
      <w:r w:rsidR="00F03B4A" w:rsidRPr="00F03B4A">
        <w:rPr>
          <w:rFonts w:ascii="Times New Roman" w:hAnsi="Times New Roman"/>
          <w:noProof/>
          <w:color w:val="000000"/>
          <w:sz w:val="16"/>
          <w:szCs w:val="16"/>
        </w:rPr>
        <w:t xml:space="preserve">, </w:t>
      </w:r>
      <w:bookmarkEnd w:id="689"/>
      <w:bookmarkEnd w:id="696"/>
      <w:r w:rsidR="00F03B4A" w:rsidRPr="00F03B4A">
        <w:rPr>
          <w:rFonts w:ascii="Times New Roman" w:hAnsi="Times New Roman"/>
          <w:noProof/>
          <w:color w:val="000000"/>
          <w:sz w:val="16"/>
          <w:szCs w:val="16"/>
        </w:rPr>
        <w:t>“</w:t>
      </w:r>
      <w:bookmarkStart w:id="697" w:name="_elm000348"/>
      <w:r w:rsidR="00F03B4A" w:rsidRPr="00F03B4A">
        <w:rPr>
          <w:rFonts w:ascii="Times New Roman" w:hAnsi="Times New Roman"/>
          <w:noProof/>
          <w:color w:val="000000"/>
          <w:sz w:val="16"/>
          <w:szCs w:val="16"/>
        </w:rPr>
        <w:t>A hammerstein recurrent neurofuzzy network with an online minimal realization learning algorithm</w:t>
      </w:r>
      <w:bookmarkEnd w:id="697"/>
      <w:r w:rsidR="00F03B4A" w:rsidRPr="00F03B4A">
        <w:rPr>
          <w:rFonts w:ascii="Times New Roman" w:hAnsi="Times New Roman"/>
          <w:noProof/>
          <w:color w:val="000000"/>
          <w:sz w:val="16"/>
          <w:szCs w:val="16"/>
        </w:rPr>
        <w:t xml:space="preserve">,” </w:t>
      </w:r>
      <w:bookmarkStart w:id="698" w:name="_elm000349"/>
      <w:r w:rsidR="00F03B4A" w:rsidRPr="00F03B4A">
        <w:rPr>
          <w:rFonts w:ascii="Times New Roman" w:hAnsi="Times New Roman"/>
          <w:i/>
          <w:noProof/>
          <w:color w:val="000000"/>
          <w:sz w:val="16"/>
          <w:szCs w:val="16"/>
        </w:rPr>
        <w:t>IEEE Trans. on Fuzzy Syst.</w:t>
      </w:r>
      <w:bookmarkEnd w:id="698"/>
      <w:r w:rsidR="00F03B4A" w:rsidRPr="00F03B4A">
        <w:rPr>
          <w:rFonts w:ascii="Times New Roman" w:hAnsi="Times New Roman"/>
          <w:noProof/>
          <w:color w:val="000000"/>
          <w:sz w:val="16"/>
          <w:szCs w:val="16"/>
        </w:rPr>
        <w:t xml:space="preserve"> vo. </w:t>
      </w:r>
      <w:bookmarkStart w:id="699" w:name="_elm00034a"/>
      <w:r w:rsidR="00F03B4A" w:rsidRPr="00F03B4A">
        <w:rPr>
          <w:rFonts w:ascii="Times New Roman" w:hAnsi="Times New Roman"/>
          <w:noProof/>
          <w:color w:val="000000"/>
          <w:sz w:val="16"/>
          <w:szCs w:val="16"/>
        </w:rPr>
        <w:t>16</w:t>
      </w:r>
      <w:bookmarkEnd w:id="699"/>
      <w:r w:rsidR="00F03B4A" w:rsidRPr="00F03B4A">
        <w:rPr>
          <w:rFonts w:ascii="Times New Roman" w:hAnsi="Times New Roman"/>
          <w:noProof/>
          <w:color w:val="000000"/>
          <w:sz w:val="16"/>
          <w:szCs w:val="16"/>
        </w:rPr>
        <w:t xml:space="preserve">, no. </w:t>
      </w:r>
      <w:bookmarkStart w:id="700" w:name="_elm00034b"/>
      <w:r w:rsidR="00F03B4A" w:rsidRPr="00F03B4A">
        <w:rPr>
          <w:rFonts w:ascii="Times New Roman" w:hAnsi="Times New Roman"/>
          <w:noProof/>
          <w:color w:val="000000"/>
          <w:sz w:val="16"/>
          <w:szCs w:val="16"/>
        </w:rPr>
        <w:t>6</w:t>
      </w:r>
      <w:bookmarkEnd w:id="700"/>
      <w:r w:rsidR="00F03B4A" w:rsidRPr="00F03B4A">
        <w:rPr>
          <w:rFonts w:ascii="Times New Roman" w:hAnsi="Times New Roman"/>
          <w:noProof/>
          <w:color w:val="000000"/>
          <w:sz w:val="16"/>
          <w:szCs w:val="16"/>
        </w:rPr>
        <w:t xml:space="preserve">, pp. </w:t>
      </w:r>
      <w:bookmarkStart w:id="701" w:name="_elm00034c"/>
      <w:r w:rsidR="00F03B4A" w:rsidRPr="00F03B4A">
        <w:rPr>
          <w:rFonts w:ascii="Times New Roman" w:hAnsi="Times New Roman"/>
          <w:noProof/>
          <w:color w:val="000000"/>
          <w:sz w:val="16"/>
          <w:szCs w:val="16"/>
        </w:rPr>
        <w:t>1597</w:t>
      </w:r>
      <w:bookmarkEnd w:id="701"/>
      <w:r w:rsidR="00F03B4A" w:rsidRPr="00F03B4A">
        <w:rPr>
          <w:rFonts w:ascii="Times New Roman" w:hAnsi="Times New Roman"/>
          <w:sz w:val="16"/>
          <w:szCs w:val="16"/>
        </w:rPr>
        <w:t>–</w:t>
      </w:r>
      <w:bookmarkStart w:id="702" w:name="_elm00034d"/>
      <w:r w:rsidR="00F03B4A" w:rsidRPr="00F03B4A">
        <w:rPr>
          <w:rFonts w:ascii="Times New Roman" w:hAnsi="Times New Roman"/>
          <w:noProof/>
          <w:color w:val="000000"/>
          <w:sz w:val="16"/>
          <w:szCs w:val="16"/>
        </w:rPr>
        <w:t>1612</w:t>
      </w:r>
      <w:bookmarkEnd w:id="702"/>
      <w:r w:rsidR="00F03B4A" w:rsidRPr="00F03B4A">
        <w:rPr>
          <w:rFonts w:ascii="Times New Roman" w:hAnsi="Times New Roman"/>
          <w:noProof/>
          <w:color w:val="000000"/>
          <w:sz w:val="16"/>
          <w:szCs w:val="16"/>
        </w:rPr>
        <w:t xml:space="preserve">, </w:t>
      </w:r>
      <w:bookmarkStart w:id="703" w:name="_elm00034e"/>
      <w:r w:rsidR="00F03B4A" w:rsidRPr="00F03B4A">
        <w:rPr>
          <w:rFonts w:ascii="Times New Roman" w:hAnsi="Times New Roman"/>
          <w:noProof/>
          <w:color w:val="000000"/>
          <w:sz w:val="16"/>
          <w:szCs w:val="16"/>
        </w:rPr>
        <w:t>Dec.</w:t>
      </w:r>
      <w:bookmarkEnd w:id="703"/>
      <w:r w:rsidR="00F03B4A" w:rsidRPr="00F03B4A">
        <w:rPr>
          <w:rFonts w:ascii="Times New Roman" w:hAnsi="Times New Roman"/>
          <w:noProof/>
          <w:color w:val="000000"/>
          <w:sz w:val="16"/>
          <w:szCs w:val="16"/>
        </w:rPr>
        <w:t xml:space="preserve"> </w:t>
      </w:r>
      <w:bookmarkStart w:id="704" w:name="_elm00034f"/>
      <w:r w:rsidR="00F03B4A" w:rsidRPr="00F03B4A">
        <w:rPr>
          <w:rFonts w:ascii="Times New Roman" w:hAnsi="Times New Roman"/>
          <w:noProof/>
          <w:color w:val="000000"/>
          <w:sz w:val="16"/>
          <w:szCs w:val="16"/>
        </w:rPr>
        <w:t>2008</w:t>
      </w:r>
      <w:bookmarkStart w:id="705" w:name="_elm000351"/>
      <w:bookmarkEnd w:id="704"/>
      <w:r w:rsidR="00F03B4A" w:rsidRPr="00F03B4A">
        <w:rPr>
          <w:rFonts w:ascii="Times New Roman" w:hAnsi="Times New Roman"/>
          <w:noProof/>
          <w:color w:val="000000"/>
          <w:sz w:val="16"/>
          <w:szCs w:val="16"/>
        </w:rPr>
        <w:t>.</w:t>
      </w:r>
      <w:bookmarkEnd w:id="685"/>
      <w:bookmarkEnd w:id="690"/>
      <w:bookmarkEnd w:id="705"/>
    </w:p>
    <w:p w14:paraId="305EB0B6" w14:textId="60274C8D" w:rsidR="00F03B4A" w:rsidRPr="00F03B4A" w:rsidRDefault="00763538" w:rsidP="00763538">
      <w:pPr>
        <w:pStyle w:val="1"/>
        <w:adjustRightInd w:val="0"/>
        <w:ind w:leftChars="0" w:left="482" w:hanging="482"/>
        <w:jc w:val="both"/>
        <w:rPr>
          <w:rFonts w:ascii="Times New Roman" w:hAnsi="Times New Roman"/>
          <w:noProof/>
          <w:color w:val="000000"/>
          <w:sz w:val="16"/>
          <w:szCs w:val="16"/>
        </w:rPr>
      </w:pPr>
      <w:bookmarkStart w:id="706" w:name="_elm000352"/>
      <w:bookmarkStart w:id="707" w:name="_elm000353"/>
      <w:r w:rsidRPr="00F03B4A">
        <w:rPr>
          <w:rFonts w:ascii="Times New Roman" w:hAnsi="Times New Roman" w:hint="eastAsia"/>
          <w:noProof/>
          <w:color w:val="000000"/>
          <w:sz w:val="16"/>
          <w:szCs w:val="16"/>
        </w:rPr>
        <w:t>[17]</w:t>
      </w:r>
      <w:bookmarkEnd w:id="707"/>
      <w:r w:rsidRPr="00F03B4A">
        <w:rPr>
          <w:rFonts w:ascii="Times New Roman" w:hAnsi="Times New Roman" w:hint="eastAsia"/>
          <w:noProof/>
          <w:color w:val="000000"/>
          <w:sz w:val="16"/>
          <w:szCs w:val="16"/>
        </w:rPr>
        <w:tab/>
      </w:r>
      <w:bookmarkStart w:id="708" w:name="_elm000354"/>
      <w:bookmarkStart w:id="709" w:name="_elm000355"/>
      <w:bookmarkStart w:id="710" w:name="_elm00035b"/>
      <w:bookmarkStart w:id="711" w:name="_elm000365"/>
      <w:r w:rsidR="00F03B4A" w:rsidRPr="00F03B4A">
        <w:rPr>
          <w:rFonts w:ascii="Times New Roman" w:hAnsi="Times New Roman"/>
          <w:noProof/>
          <w:color w:val="000000"/>
          <w:sz w:val="16"/>
          <w:szCs w:val="16"/>
        </w:rPr>
        <w:t>J.</w:t>
      </w:r>
      <w:bookmarkEnd w:id="708"/>
      <w:r w:rsidR="00F03B4A" w:rsidRPr="00F03B4A">
        <w:rPr>
          <w:rFonts w:ascii="Times New Roman" w:hAnsi="Times New Roman"/>
          <w:noProof/>
          <w:color w:val="000000"/>
          <w:sz w:val="16"/>
          <w:szCs w:val="16"/>
        </w:rPr>
        <w:t xml:space="preserve"> </w:t>
      </w:r>
      <w:bookmarkStart w:id="712" w:name="_elm000356"/>
      <w:r w:rsidR="00F03B4A" w:rsidRPr="00F03B4A">
        <w:rPr>
          <w:rFonts w:ascii="Times New Roman" w:hAnsi="Times New Roman"/>
          <w:noProof/>
          <w:color w:val="000000"/>
          <w:sz w:val="16"/>
          <w:szCs w:val="16"/>
        </w:rPr>
        <w:t>Hu</w:t>
      </w:r>
      <w:bookmarkEnd w:id="709"/>
      <w:bookmarkEnd w:id="712"/>
      <w:r w:rsidR="00F03B4A" w:rsidRPr="00F03B4A">
        <w:rPr>
          <w:rFonts w:ascii="Times New Roman" w:hAnsi="Times New Roman"/>
          <w:noProof/>
          <w:color w:val="000000"/>
          <w:sz w:val="16"/>
          <w:szCs w:val="16"/>
        </w:rPr>
        <w:t xml:space="preserve"> </w:t>
      </w:r>
      <w:bookmarkStart w:id="713" w:name="_elm000357"/>
      <w:r w:rsidR="00F03B4A" w:rsidRPr="00F03B4A">
        <w:rPr>
          <w:rFonts w:ascii="Times New Roman" w:hAnsi="Times New Roman"/>
          <w:noProof/>
          <w:color w:val="000000"/>
          <w:sz w:val="16"/>
          <w:szCs w:val="16"/>
        </w:rPr>
        <w:t xml:space="preserve">and </w:t>
      </w:r>
      <w:bookmarkStart w:id="714" w:name="_elm000358"/>
      <w:bookmarkStart w:id="715" w:name="_elm000359"/>
      <w:bookmarkEnd w:id="713"/>
      <w:r w:rsidR="00F03B4A" w:rsidRPr="00F03B4A">
        <w:rPr>
          <w:rFonts w:ascii="Times New Roman" w:hAnsi="Times New Roman"/>
          <w:noProof/>
          <w:color w:val="000000"/>
          <w:sz w:val="16"/>
          <w:szCs w:val="16"/>
        </w:rPr>
        <w:t>J.</w:t>
      </w:r>
      <w:bookmarkEnd w:id="714"/>
      <w:r w:rsidR="00F03B4A" w:rsidRPr="00F03B4A">
        <w:rPr>
          <w:rFonts w:ascii="Times New Roman" w:hAnsi="Times New Roman"/>
          <w:noProof/>
          <w:color w:val="000000"/>
          <w:sz w:val="16"/>
          <w:szCs w:val="16"/>
        </w:rPr>
        <w:t xml:space="preserve"> </w:t>
      </w:r>
      <w:bookmarkStart w:id="716" w:name="_elm00035a"/>
      <w:r w:rsidR="00F03B4A" w:rsidRPr="00F03B4A">
        <w:rPr>
          <w:rFonts w:ascii="Times New Roman" w:hAnsi="Times New Roman"/>
          <w:noProof/>
          <w:color w:val="000000"/>
          <w:sz w:val="16"/>
          <w:szCs w:val="16"/>
        </w:rPr>
        <w:t>Wang</w:t>
      </w:r>
      <w:bookmarkStart w:id="717" w:name="_elm00035c"/>
      <w:bookmarkEnd w:id="715"/>
      <w:bookmarkEnd w:id="716"/>
      <w:r w:rsidR="00F03B4A" w:rsidRPr="00F03B4A">
        <w:rPr>
          <w:rFonts w:ascii="Times New Roman" w:hAnsi="Times New Roman"/>
          <w:noProof/>
          <w:color w:val="000000"/>
          <w:sz w:val="16"/>
          <w:szCs w:val="16"/>
        </w:rPr>
        <w:t xml:space="preserve">, </w:t>
      </w:r>
      <w:bookmarkEnd w:id="710"/>
      <w:bookmarkEnd w:id="717"/>
      <w:r w:rsidR="00F03B4A" w:rsidRPr="00F03B4A">
        <w:rPr>
          <w:rFonts w:ascii="Times New Roman" w:hAnsi="Times New Roman"/>
          <w:noProof/>
          <w:color w:val="000000"/>
          <w:sz w:val="16"/>
          <w:szCs w:val="16"/>
        </w:rPr>
        <w:t>“</w:t>
      </w:r>
      <w:bookmarkStart w:id="718" w:name="_elm00035d"/>
      <w:r w:rsidR="00F03B4A" w:rsidRPr="00F03B4A">
        <w:rPr>
          <w:rFonts w:ascii="Times New Roman" w:hAnsi="Times New Roman"/>
          <w:noProof/>
          <w:color w:val="000000"/>
          <w:sz w:val="16"/>
          <w:szCs w:val="16"/>
        </w:rPr>
        <w:t>Global stability of complex-valued recurrent neural networks with time-delays</w:t>
      </w:r>
      <w:bookmarkEnd w:id="718"/>
      <w:r w:rsidR="00F03B4A" w:rsidRPr="00F03B4A">
        <w:rPr>
          <w:rFonts w:ascii="Times New Roman" w:hAnsi="Times New Roman"/>
          <w:noProof/>
          <w:color w:val="000000"/>
          <w:sz w:val="16"/>
          <w:szCs w:val="16"/>
        </w:rPr>
        <w:t xml:space="preserve">,” </w:t>
      </w:r>
      <w:bookmarkStart w:id="719" w:name="_elm00035e"/>
      <w:r w:rsidR="00F03B4A" w:rsidRPr="00F03B4A">
        <w:rPr>
          <w:rFonts w:ascii="Times New Roman" w:hAnsi="Times New Roman"/>
          <w:i/>
          <w:noProof/>
          <w:color w:val="000000"/>
          <w:sz w:val="16"/>
          <w:szCs w:val="16"/>
        </w:rPr>
        <w:t>IEEE Trans. on Neural Netw. Learning Syst.</w:t>
      </w:r>
      <w:bookmarkEnd w:id="719"/>
      <w:r w:rsidR="00F03B4A" w:rsidRPr="00F03B4A">
        <w:rPr>
          <w:rFonts w:ascii="Times New Roman" w:hAnsi="Times New Roman"/>
          <w:i/>
          <w:noProof/>
          <w:color w:val="000000"/>
          <w:sz w:val="16"/>
          <w:szCs w:val="16"/>
        </w:rPr>
        <w:t xml:space="preserve">, </w:t>
      </w:r>
      <w:r w:rsidR="00F03B4A" w:rsidRPr="00F03B4A">
        <w:rPr>
          <w:rFonts w:ascii="Times New Roman" w:hAnsi="Times New Roman"/>
          <w:noProof/>
          <w:color w:val="000000"/>
          <w:sz w:val="16"/>
          <w:szCs w:val="16"/>
        </w:rPr>
        <w:t xml:space="preserve">vol. </w:t>
      </w:r>
      <w:bookmarkStart w:id="720" w:name="_elm00035f"/>
      <w:r w:rsidR="00F03B4A" w:rsidRPr="00F03B4A">
        <w:rPr>
          <w:rFonts w:ascii="Times New Roman" w:hAnsi="Times New Roman"/>
          <w:noProof/>
          <w:color w:val="000000"/>
          <w:sz w:val="16"/>
          <w:szCs w:val="16"/>
        </w:rPr>
        <w:t>23</w:t>
      </w:r>
      <w:bookmarkEnd w:id="720"/>
      <w:r w:rsidR="00F03B4A" w:rsidRPr="00F03B4A">
        <w:rPr>
          <w:rFonts w:ascii="Times New Roman" w:hAnsi="Times New Roman"/>
          <w:noProof/>
          <w:color w:val="000000"/>
          <w:sz w:val="16"/>
          <w:szCs w:val="16"/>
        </w:rPr>
        <w:t>, no.</w:t>
      </w:r>
      <w:bookmarkStart w:id="721" w:name="_elm000360"/>
      <w:r w:rsidR="00F03B4A" w:rsidRPr="00F03B4A">
        <w:rPr>
          <w:rFonts w:ascii="Times New Roman" w:hAnsi="Times New Roman"/>
          <w:noProof/>
          <w:color w:val="000000"/>
          <w:sz w:val="16"/>
          <w:szCs w:val="16"/>
        </w:rPr>
        <w:t>6</w:t>
      </w:r>
      <w:bookmarkEnd w:id="721"/>
      <w:r w:rsidR="00F03B4A" w:rsidRPr="00F03B4A">
        <w:rPr>
          <w:rFonts w:ascii="Times New Roman" w:hAnsi="Times New Roman"/>
          <w:noProof/>
          <w:color w:val="000000"/>
          <w:sz w:val="16"/>
          <w:szCs w:val="16"/>
        </w:rPr>
        <w:t xml:space="preserve">, pp. </w:t>
      </w:r>
      <w:bookmarkStart w:id="722" w:name="_elm000361"/>
      <w:r w:rsidR="00F03B4A" w:rsidRPr="00F03B4A">
        <w:rPr>
          <w:rFonts w:ascii="Times New Roman" w:hAnsi="Times New Roman"/>
          <w:noProof/>
          <w:color w:val="000000"/>
          <w:sz w:val="16"/>
          <w:szCs w:val="16"/>
        </w:rPr>
        <w:t>853</w:t>
      </w:r>
      <w:bookmarkEnd w:id="722"/>
      <w:r w:rsidR="00F03B4A" w:rsidRPr="00F03B4A">
        <w:rPr>
          <w:rFonts w:ascii="Times New Roman" w:hAnsi="Times New Roman"/>
          <w:sz w:val="16"/>
          <w:szCs w:val="16"/>
        </w:rPr>
        <w:t>–</w:t>
      </w:r>
      <w:bookmarkStart w:id="723" w:name="_elm000362"/>
      <w:r w:rsidR="00F03B4A" w:rsidRPr="00F03B4A">
        <w:rPr>
          <w:rFonts w:ascii="Times New Roman" w:hAnsi="Times New Roman"/>
          <w:noProof/>
          <w:color w:val="000000"/>
          <w:sz w:val="16"/>
          <w:szCs w:val="16"/>
        </w:rPr>
        <w:t>865</w:t>
      </w:r>
      <w:bookmarkEnd w:id="723"/>
      <w:r w:rsidR="00F03B4A" w:rsidRPr="00F03B4A">
        <w:rPr>
          <w:rFonts w:ascii="Times New Roman" w:hAnsi="Times New Roman"/>
          <w:noProof/>
          <w:color w:val="000000"/>
          <w:sz w:val="16"/>
          <w:szCs w:val="16"/>
        </w:rPr>
        <w:t xml:space="preserve">, </w:t>
      </w:r>
      <w:bookmarkStart w:id="724" w:name="_elm000363"/>
      <w:r w:rsidR="00F03B4A" w:rsidRPr="00F03B4A">
        <w:rPr>
          <w:rFonts w:ascii="Times New Roman" w:hAnsi="Times New Roman"/>
          <w:noProof/>
          <w:color w:val="000000"/>
          <w:sz w:val="16"/>
          <w:szCs w:val="16"/>
        </w:rPr>
        <w:t>Jun.</w:t>
      </w:r>
      <w:bookmarkEnd w:id="724"/>
      <w:r w:rsidR="00F03B4A" w:rsidRPr="00F03B4A">
        <w:rPr>
          <w:rFonts w:ascii="Times New Roman" w:hAnsi="Times New Roman"/>
          <w:noProof/>
          <w:color w:val="000000"/>
          <w:sz w:val="16"/>
          <w:szCs w:val="16"/>
        </w:rPr>
        <w:t xml:space="preserve"> </w:t>
      </w:r>
      <w:bookmarkStart w:id="725" w:name="_elm000364"/>
      <w:r w:rsidR="00F03B4A" w:rsidRPr="00F03B4A">
        <w:rPr>
          <w:rFonts w:ascii="Times New Roman" w:hAnsi="Times New Roman"/>
          <w:noProof/>
          <w:color w:val="000000"/>
          <w:sz w:val="16"/>
          <w:szCs w:val="16"/>
        </w:rPr>
        <w:t>2012</w:t>
      </w:r>
      <w:bookmarkStart w:id="726" w:name="_elm000366"/>
      <w:bookmarkEnd w:id="725"/>
      <w:r w:rsidR="00F03B4A" w:rsidRPr="00F03B4A">
        <w:rPr>
          <w:rFonts w:ascii="Times New Roman" w:hAnsi="Times New Roman"/>
          <w:noProof/>
          <w:color w:val="000000"/>
          <w:sz w:val="16"/>
          <w:szCs w:val="16"/>
        </w:rPr>
        <w:t>.</w:t>
      </w:r>
      <w:bookmarkEnd w:id="706"/>
      <w:bookmarkEnd w:id="711"/>
      <w:bookmarkEnd w:id="726"/>
    </w:p>
    <w:p w14:paraId="3BADF98E" w14:textId="115AB6E6" w:rsidR="00F03B4A" w:rsidRPr="00F03B4A" w:rsidRDefault="00763538" w:rsidP="00763538">
      <w:pPr>
        <w:pStyle w:val="1"/>
        <w:ind w:leftChars="0" w:left="482" w:hanging="482"/>
        <w:jc w:val="both"/>
        <w:rPr>
          <w:rFonts w:ascii="Times New Roman" w:hAnsi="Times New Roman"/>
          <w:color w:val="000000"/>
          <w:sz w:val="16"/>
          <w:szCs w:val="16"/>
        </w:rPr>
      </w:pPr>
      <w:bookmarkStart w:id="727" w:name="_elm000367"/>
      <w:bookmarkStart w:id="728" w:name="_elm000368"/>
      <w:r w:rsidRPr="00F03B4A">
        <w:rPr>
          <w:rFonts w:ascii="Times New Roman" w:hAnsi="Times New Roman" w:hint="eastAsia"/>
          <w:color w:val="000000"/>
          <w:sz w:val="16"/>
          <w:szCs w:val="16"/>
        </w:rPr>
        <w:t>[18]</w:t>
      </w:r>
      <w:bookmarkEnd w:id="728"/>
      <w:r w:rsidRPr="00F03B4A">
        <w:rPr>
          <w:rFonts w:ascii="Times New Roman" w:hAnsi="Times New Roman" w:hint="eastAsia"/>
          <w:color w:val="000000"/>
          <w:sz w:val="16"/>
          <w:szCs w:val="16"/>
        </w:rPr>
        <w:tab/>
      </w:r>
      <w:bookmarkStart w:id="729" w:name="_elm000369"/>
      <w:bookmarkStart w:id="730" w:name="_elm00036a"/>
      <w:bookmarkStart w:id="731" w:name="_elm000374"/>
      <w:bookmarkStart w:id="732" w:name="_elm00037e"/>
      <w:r w:rsidR="00F03B4A" w:rsidRPr="00F03B4A">
        <w:rPr>
          <w:rFonts w:ascii="Times New Roman" w:hAnsi="Times New Roman"/>
          <w:color w:val="000000"/>
          <w:sz w:val="16"/>
          <w:szCs w:val="16"/>
        </w:rPr>
        <w:t>C.-T.</w:t>
      </w:r>
      <w:bookmarkEnd w:id="729"/>
      <w:r w:rsidR="00F03B4A" w:rsidRPr="00F03B4A">
        <w:rPr>
          <w:rFonts w:ascii="Times New Roman" w:hAnsi="Times New Roman"/>
          <w:color w:val="000000"/>
          <w:sz w:val="16"/>
          <w:szCs w:val="16"/>
        </w:rPr>
        <w:t xml:space="preserve"> </w:t>
      </w:r>
      <w:bookmarkStart w:id="733" w:name="_elm00036b"/>
      <w:r w:rsidR="00F03B4A" w:rsidRPr="00F03B4A">
        <w:rPr>
          <w:rFonts w:ascii="Times New Roman" w:hAnsi="Times New Roman"/>
          <w:color w:val="000000"/>
          <w:sz w:val="16"/>
          <w:szCs w:val="16"/>
        </w:rPr>
        <w:t>Lin</w:t>
      </w:r>
      <w:bookmarkStart w:id="734" w:name="_elm00036c"/>
      <w:bookmarkEnd w:id="730"/>
      <w:bookmarkEnd w:id="733"/>
      <w:r w:rsidR="00F03B4A" w:rsidRPr="00F03B4A">
        <w:rPr>
          <w:rFonts w:ascii="Times New Roman" w:hAnsi="Times New Roman"/>
          <w:color w:val="000000"/>
          <w:sz w:val="16"/>
          <w:szCs w:val="16"/>
        </w:rPr>
        <w:t xml:space="preserve">, </w:t>
      </w:r>
      <w:bookmarkStart w:id="735" w:name="_elm00036d"/>
      <w:bookmarkStart w:id="736" w:name="_elm00036e"/>
      <w:bookmarkEnd w:id="734"/>
      <w:r w:rsidR="00F03B4A" w:rsidRPr="00F03B4A">
        <w:rPr>
          <w:rFonts w:ascii="Times New Roman" w:hAnsi="Times New Roman"/>
          <w:color w:val="000000"/>
          <w:sz w:val="16"/>
          <w:szCs w:val="16"/>
        </w:rPr>
        <w:t>C.-L.</w:t>
      </w:r>
      <w:bookmarkEnd w:id="735"/>
      <w:r w:rsidR="00F03B4A" w:rsidRPr="00F03B4A">
        <w:rPr>
          <w:rFonts w:ascii="Times New Roman" w:hAnsi="Times New Roman"/>
          <w:color w:val="000000"/>
          <w:sz w:val="16"/>
          <w:szCs w:val="16"/>
        </w:rPr>
        <w:t xml:space="preserve"> </w:t>
      </w:r>
      <w:bookmarkStart w:id="737" w:name="_elm00036f"/>
      <w:r w:rsidR="00F03B4A" w:rsidRPr="00F03B4A">
        <w:rPr>
          <w:rFonts w:ascii="Times New Roman" w:hAnsi="Times New Roman"/>
          <w:color w:val="000000"/>
          <w:sz w:val="16"/>
          <w:szCs w:val="16"/>
        </w:rPr>
        <w:t>Chang</w:t>
      </w:r>
      <w:bookmarkStart w:id="738" w:name="_elm000370"/>
      <w:bookmarkEnd w:id="736"/>
      <w:bookmarkEnd w:id="737"/>
      <w:r w:rsidR="00F03B4A" w:rsidRPr="00F03B4A">
        <w:rPr>
          <w:rFonts w:ascii="Times New Roman" w:hAnsi="Times New Roman"/>
          <w:color w:val="000000"/>
          <w:sz w:val="16"/>
          <w:szCs w:val="16"/>
        </w:rPr>
        <w:t xml:space="preserve">, and </w:t>
      </w:r>
      <w:bookmarkStart w:id="739" w:name="_elm000371"/>
      <w:bookmarkStart w:id="740" w:name="_elm000372"/>
      <w:bookmarkEnd w:id="738"/>
      <w:r w:rsidR="00F03B4A" w:rsidRPr="00F03B4A">
        <w:rPr>
          <w:rFonts w:ascii="Times New Roman" w:hAnsi="Times New Roman"/>
          <w:color w:val="000000"/>
          <w:sz w:val="16"/>
          <w:szCs w:val="16"/>
        </w:rPr>
        <w:t>W.-C.</w:t>
      </w:r>
      <w:bookmarkEnd w:id="739"/>
      <w:r w:rsidR="00F03B4A" w:rsidRPr="00F03B4A">
        <w:rPr>
          <w:rFonts w:ascii="Times New Roman" w:hAnsi="Times New Roman"/>
          <w:color w:val="000000"/>
          <w:sz w:val="16"/>
          <w:szCs w:val="16"/>
        </w:rPr>
        <w:t xml:space="preserve"> </w:t>
      </w:r>
      <w:bookmarkStart w:id="741" w:name="_elm000373"/>
      <w:r w:rsidR="00F03B4A" w:rsidRPr="00F03B4A">
        <w:rPr>
          <w:rFonts w:ascii="Times New Roman" w:hAnsi="Times New Roman"/>
          <w:color w:val="000000"/>
          <w:sz w:val="16"/>
          <w:szCs w:val="16"/>
        </w:rPr>
        <w:t>Cheng</w:t>
      </w:r>
      <w:bookmarkStart w:id="742" w:name="_elm000375"/>
      <w:bookmarkEnd w:id="740"/>
      <w:bookmarkEnd w:id="741"/>
      <w:r w:rsidR="00F03B4A" w:rsidRPr="00F03B4A">
        <w:rPr>
          <w:rFonts w:ascii="Times New Roman" w:hAnsi="Times New Roman"/>
          <w:color w:val="000000"/>
          <w:sz w:val="16"/>
          <w:szCs w:val="16"/>
        </w:rPr>
        <w:t xml:space="preserve">, </w:t>
      </w:r>
      <w:bookmarkEnd w:id="731"/>
      <w:bookmarkEnd w:id="742"/>
      <w:r w:rsidR="00F03B4A" w:rsidRPr="00F03B4A">
        <w:rPr>
          <w:rFonts w:ascii="Times New Roman" w:hAnsi="Times New Roman"/>
          <w:color w:val="000000"/>
          <w:sz w:val="16"/>
          <w:szCs w:val="16"/>
        </w:rPr>
        <w:t>“</w:t>
      </w:r>
      <w:bookmarkStart w:id="743" w:name="_elm000376"/>
      <w:r w:rsidR="00F03B4A" w:rsidRPr="00F03B4A">
        <w:rPr>
          <w:rFonts w:ascii="Times New Roman" w:hAnsi="Times New Roman"/>
          <w:color w:val="000000"/>
          <w:sz w:val="16"/>
          <w:szCs w:val="16"/>
        </w:rPr>
        <w:t>A recurrent fuzzy cellular neural network system with automatic structure and template learning</w:t>
      </w:r>
      <w:bookmarkEnd w:id="743"/>
      <w:r w:rsidR="00F03B4A" w:rsidRPr="00F03B4A">
        <w:rPr>
          <w:rFonts w:ascii="Times New Roman" w:hAnsi="Times New Roman"/>
          <w:color w:val="000000"/>
          <w:sz w:val="16"/>
          <w:szCs w:val="16"/>
        </w:rPr>
        <w:t xml:space="preserve">,” </w:t>
      </w:r>
      <w:bookmarkStart w:id="744" w:name="_elm000377"/>
      <w:r w:rsidR="00F03B4A" w:rsidRPr="00F03B4A">
        <w:rPr>
          <w:rFonts w:ascii="Times New Roman" w:hAnsi="Times New Roman"/>
          <w:i/>
          <w:noProof/>
          <w:color w:val="000000"/>
          <w:sz w:val="16"/>
          <w:szCs w:val="16"/>
        </w:rPr>
        <w:t>IEEE Trans. on Circuits and Systems-I</w:t>
      </w:r>
      <w:bookmarkEnd w:id="744"/>
      <w:r w:rsidR="00F03B4A" w:rsidRPr="00F03B4A">
        <w:rPr>
          <w:rFonts w:ascii="Times New Roman" w:hAnsi="Times New Roman"/>
          <w:i/>
          <w:noProof/>
          <w:color w:val="000000"/>
          <w:sz w:val="16"/>
          <w:szCs w:val="16"/>
        </w:rPr>
        <w:t xml:space="preserve">, </w:t>
      </w:r>
      <w:r w:rsidR="00F03B4A" w:rsidRPr="00F03B4A">
        <w:rPr>
          <w:rFonts w:ascii="Times New Roman" w:hAnsi="Times New Roman"/>
          <w:noProof/>
          <w:color w:val="000000"/>
          <w:sz w:val="16"/>
          <w:szCs w:val="16"/>
        </w:rPr>
        <w:t xml:space="preserve">vol. </w:t>
      </w:r>
      <w:bookmarkStart w:id="745" w:name="_elm000378"/>
      <w:r w:rsidR="00F03B4A" w:rsidRPr="00F03B4A">
        <w:rPr>
          <w:rFonts w:ascii="Times New Roman" w:hAnsi="Times New Roman"/>
          <w:noProof/>
          <w:color w:val="000000"/>
          <w:sz w:val="16"/>
          <w:szCs w:val="16"/>
        </w:rPr>
        <w:t>51</w:t>
      </w:r>
      <w:bookmarkEnd w:id="745"/>
      <w:r w:rsidR="00F03B4A" w:rsidRPr="00F03B4A">
        <w:rPr>
          <w:rFonts w:ascii="Times New Roman" w:hAnsi="Times New Roman"/>
          <w:noProof/>
          <w:color w:val="000000"/>
          <w:sz w:val="16"/>
          <w:szCs w:val="16"/>
        </w:rPr>
        <w:t xml:space="preserve">, no. </w:t>
      </w:r>
      <w:bookmarkStart w:id="746" w:name="_elm000379"/>
      <w:r w:rsidR="00F03B4A" w:rsidRPr="00F03B4A">
        <w:rPr>
          <w:rFonts w:ascii="Times New Roman" w:hAnsi="Times New Roman"/>
          <w:noProof/>
          <w:color w:val="000000"/>
          <w:sz w:val="16"/>
          <w:szCs w:val="16"/>
        </w:rPr>
        <w:t>5</w:t>
      </w:r>
      <w:bookmarkEnd w:id="746"/>
      <w:r w:rsidR="00F03B4A" w:rsidRPr="00F03B4A">
        <w:rPr>
          <w:rFonts w:ascii="Times New Roman" w:hAnsi="Times New Roman"/>
          <w:noProof/>
          <w:color w:val="000000"/>
          <w:sz w:val="16"/>
          <w:szCs w:val="16"/>
        </w:rPr>
        <w:t xml:space="preserve">, pp. </w:t>
      </w:r>
      <w:bookmarkStart w:id="747" w:name="_elm00037a"/>
      <w:r w:rsidR="00F03B4A" w:rsidRPr="00F03B4A">
        <w:rPr>
          <w:rFonts w:ascii="Times New Roman" w:hAnsi="Times New Roman"/>
          <w:noProof/>
          <w:color w:val="000000"/>
          <w:sz w:val="16"/>
          <w:szCs w:val="16"/>
        </w:rPr>
        <w:t>1024</w:t>
      </w:r>
      <w:bookmarkEnd w:id="747"/>
      <w:r w:rsidR="00F03B4A" w:rsidRPr="00F03B4A">
        <w:rPr>
          <w:rFonts w:ascii="Times New Roman" w:hAnsi="Times New Roman"/>
          <w:noProof/>
          <w:color w:val="000000"/>
          <w:sz w:val="16"/>
          <w:szCs w:val="16"/>
        </w:rPr>
        <w:t>-</w:t>
      </w:r>
      <w:bookmarkStart w:id="748" w:name="_elm00037b"/>
      <w:r w:rsidR="00F03B4A" w:rsidRPr="00F03B4A">
        <w:rPr>
          <w:rFonts w:ascii="Times New Roman" w:hAnsi="Times New Roman"/>
          <w:noProof/>
          <w:color w:val="000000"/>
          <w:sz w:val="16"/>
          <w:szCs w:val="16"/>
        </w:rPr>
        <w:t>1035</w:t>
      </w:r>
      <w:bookmarkEnd w:id="748"/>
      <w:r w:rsidR="00F03B4A" w:rsidRPr="00F03B4A">
        <w:rPr>
          <w:rFonts w:ascii="Times New Roman" w:hAnsi="Times New Roman"/>
          <w:noProof/>
          <w:color w:val="000000"/>
          <w:sz w:val="16"/>
          <w:szCs w:val="16"/>
        </w:rPr>
        <w:t xml:space="preserve">, </w:t>
      </w:r>
      <w:bookmarkStart w:id="749" w:name="_elm00037c"/>
      <w:r w:rsidR="00F03B4A" w:rsidRPr="00F03B4A">
        <w:rPr>
          <w:rFonts w:ascii="Times New Roman" w:hAnsi="Times New Roman"/>
          <w:noProof/>
          <w:color w:val="000000"/>
          <w:sz w:val="16"/>
          <w:szCs w:val="16"/>
        </w:rPr>
        <w:t>May</w:t>
      </w:r>
      <w:bookmarkEnd w:id="749"/>
      <w:r w:rsidR="00F03B4A" w:rsidRPr="00F03B4A">
        <w:rPr>
          <w:rFonts w:ascii="Times New Roman" w:hAnsi="Times New Roman"/>
          <w:noProof/>
          <w:color w:val="000000"/>
          <w:sz w:val="16"/>
          <w:szCs w:val="16"/>
        </w:rPr>
        <w:t xml:space="preserve"> </w:t>
      </w:r>
      <w:bookmarkStart w:id="750" w:name="_elm00037d"/>
      <w:r w:rsidR="00F03B4A" w:rsidRPr="00F03B4A">
        <w:rPr>
          <w:rFonts w:ascii="Times New Roman" w:hAnsi="Times New Roman"/>
          <w:noProof/>
          <w:color w:val="000000"/>
          <w:sz w:val="16"/>
          <w:szCs w:val="16"/>
        </w:rPr>
        <w:t>2004</w:t>
      </w:r>
      <w:bookmarkStart w:id="751" w:name="_elm00037f"/>
      <w:bookmarkEnd w:id="750"/>
      <w:r w:rsidR="00F03B4A" w:rsidRPr="00F03B4A">
        <w:rPr>
          <w:rFonts w:ascii="Times New Roman" w:hAnsi="Times New Roman"/>
          <w:noProof/>
          <w:color w:val="000000"/>
          <w:sz w:val="16"/>
          <w:szCs w:val="16"/>
        </w:rPr>
        <w:t>.</w:t>
      </w:r>
      <w:bookmarkEnd w:id="727"/>
      <w:bookmarkEnd w:id="732"/>
      <w:bookmarkEnd w:id="751"/>
    </w:p>
    <w:p w14:paraId="1C4B8259" w14:textId="31367607" w:rsidR="00F03B4A" w:rsidRPr="00F03B4A" w:rsidRDefault="00763538" w:rsidP="00763538">
      <w:pPr>
        <w:pStyle w:val="1"/>
        <w:adjustRightInd w:val="0"/>
        <w:ind w:leftChars="0" w:left="482" w:hanging="482"/>
        <w:jc w:val="both"/>
        <w:rPr>
          <w:rFonts w:ascii="Times New Roman" w:hAnsi="Times New Roman"/>
          <w:noProof/>
          <w:color w:val="000000"/>
          <w:sz w:val="16"/>
          <w:szCs w:val="16"/>
        </w:rPr>
      </w:pPr>
      <w:bookmarkStart w:id="752" w:name="_elm000380"/>
      <w:bookmarkStart w:id="753" w:name="_elm000381"/>
      <w:r w:rsidRPr="00F03B4A">
        <w:rPr>
          <w:rFonts w:ascii="Times New Roman" w:hAnsi="Times New Roman" w:hint="eastAsia"/>
          <w:noProof/>
          <w:color w:val="000000"/>
          <w:sz w:val="16"/>
          <w:szCs w:val="16"/>
        </w:rPr>
        <w:t>[19]</w:t>
      </w:r>
      <w:bookmarkEnd w:id="753"/>
      <w:r w:rsidRPr="00F03B4A">
        <w:rPr>
          <w:rFonts w:ascii="Times New Roman" w:hAnsi="Times New Roman" w:hint="eastAsia"/>
          <w:noProof/>
          <w:color w:val="000000"/>
          <w:sz w:val="16"/>
          <w:szCs w:val="16"/>
        </w:rPr>
        <w:tab/>
      </w:r>
      <w:bookmarkStart w:id="754" w:name="_elm000382"/>
      <w:bookmarkStart w:id="755" w:name="_elm000383"/>
      <w:bookmarkStart w:id="756" w:name="_elm000394"/>
      <w:bookmarkStart w:id="757" w:name="_elm00039c"/>
      <w:r w:rsidR="00F03B4A" w:rsidRPr="00F03B4A">
        <w:rPr>
          <w:rFonts w:ascii="Times New Roman" w:hAnsi="Times New Roman"/>
          <w:noProof/>
          <w:color w:val="000000"/>
          <w:sz w:val="16"/>
          <w:szCs w:val="16"/>
        </w:rPr>
        <w:t>F.-</w:t>
      </w:r>
      <w:bookmarkStart w:id="758" w:name="_elm000384"/>
      <w:bookmarkEnd w:id="754"/>
      <w:r w:rsidR="00F03B4A" w:rsidRPr="00F03B4A">
        <w:rPr>
          <w:rFonts w:ascii="Times New Roman" w:hAnsi="Times New Roman"/>
          <w:noProof/>
          <w:color w:val="000000"/>
          <w:sz w:val="16"/>
          <w:szCs w:val="16"/>
        </w:rPr>
        <w:t>J</w:t>
      </w:r>
      <w:bookmarkStart w:id="759" w:name="_elm000385"/>
      <w:bookmarkEnd w:id="755"/>
      <w:bookmarkEnd w:id="758"/>
      <w:r w:rsidR="00F03B4A" w:rsidRPr="00F03B4A">
        <w:rPr>
          <w:rFonts w:ascii="Times New Roman" w:hAnsi="Times New Roman"/>
          <w:noProof/>
          <w:color w:val="000000"/>
          <w:sz w:val="16"/>
          <w:szCs w:val="16"/>
        </w:rPr>
        <w:t xml:space="preserve">. </w:t>
      </w:r>
      <w:bookmarkStart w:id="760" w:name="_elm000386"/>
      <w:bookmarkStart w:id="761" w:name="_elm000387"/>
      <w:bookmarkEnd w:id="759"/>
      <w:r w:rsidR="00F03B4A" w:rsidRPr="00F03B4A">
        <w:rPr>
          <w:rFonts w:ascii="Times New Roman" w:hAnsi="Times New Roman"/>
          <w:noProof/>
          <w:color w:val="000000"/>
          <w:sz w:val="16"/>
          <w:szCs w:val="16"/>
        </w:rPr>
        <w:t>Lin</w:t>
      </w:r>
      <w:bookmarkEnd w:id="760"/>
      <w:r w:rsidR="00F03B4A" w:rsidRPr="00F03B4A">
        <w:rPr>
          <w:rFonts w:ascii="Times New Roman" w:hAnsi="Times New Roman"/>
          <w:noProof/>
          <w:color w:val="000000"/>
          <w:sz w:val="16"/>
          <w:szCs w:val="16"/>
        </w:rPr>
        <w:t xml:space="preserve">, </w:t>
      </w:r>
      <w:bookmarkStart w:id="762" w:name="_elm000388"/>
      <w:r w:rsidR="00F03B4A" w:rsidRPr="00F03B4A">
        <w:rPr>
          <w:rFonts w:ascii="Times New Roman" w:hAnsi="Times New Roman"/>
          <w:noProof/>
          <w:color w:val="000000"/>
          <w:sz w:val="16"/>
          <w:szCs w:val="16"/>
        </w:rPr>
        <w:t>P.-H</w:t>
      </w:r>
      <w:bookmarkStart w:id="763" w:name="_elm000389"/>
      <w:bookmarkEnd w:id="761"/>
      <w:bookmarkEnd w:id="762"/>
      <w:r w:rsidR="00F03B4A" w:rsidRPr="00F03B4A">
        <w:rPr>
          <w:rFonts w:ascii="Times New Roman" w:hAnsi="Times New Roman"/>
          <w:noProof/>
          <w:color w:val="000000"/>
          <w:sz w:val="16"/>
          <w:szCs w:val="16"/>
        </w:rPr>
        <w:t xml:space="preserve">. </w:t>
      </w:r>
      <w:bookmarkStart w:id="764" w:name="_elm00038a"/>
      <w:bookmarkStart w:id="765" w:name="_elm00038b"/>
      <w:bookmarkEnd w:id="763"/>
      <w:r w:rsidR="00F03B4A" w:rsidRPr="00F03B4A">
        <w:rPr>
          <w:rFonts w:ascii="Times New Roman" w:hAnsi="Times New Roman"/>
          <w:noProof/>
          <w:color w:val="000000"/>
          <w:sz w:val="16"/>
          <w:szCs w:val="16"/>
        </w:rPr>
        <w:t>Shen</w:t>
      </w:r>
      <w:bookmarkEnd w:id="764"/>
      <w:r w:rsidR="00F03B4A" w:rsidRPr="00F03B4A">
        <w:rPr>
          <w:rFonts w:ascii="Times New Roman" w:hAnsi="Times New Roman"/>
          <w:noProof/>
          <w:color w:val="000000"/>
          <w:sz w:val="16"/>
          <w:szCs w:val="16"/>
        </w:rPr>
        <w:t xml:space="preserve">, </w:t>
      </w:r>
      <w:bookmarkStart w:id="766" w:name="_elm00038c"/>
      <w:r w:rsidR="00F03B4A" w:rsidRPr="00F03B4A">
        <w:rPr>
          <w:rFonts w:ascii="Times New Roman" w:hAnsi="Times New Roman"/>
          <w:noProof/>
          <w:color w:val="000000"/>
          <w:sz w:val="16"/>
          <w:szCs w:val="16"/>
        </w:rPr>
        <w:t>S.-L</w:t>
      </w:r>
      <w:bookmarkStart w:id="767" w:name="_elm00038d"/>
      <w:bookmarkEnd w:id="765"/>
      <w:bookmarkEnd w:id="766"/>
      <w:r w:rsidR="00F03B4A" w:rsidRPr="00F03B4A">
        <w:rPr>
          <w:rFonts w:ascii="Times New Roman" w:hAnsi="Times New Roman"/>
          <w:noProof/>
          <w:color w:val="000000"/>
          <w:sz w:val="16"/>
          <w:szCs w:val="16"/>
        </w:rPr>
        <w:t xml:space="preserve">. </w:t>
      </w:r>
      <w:bookmarkStart w:id="768" w:name="_elm00038e"/>
      <w:bookmarkStart w:id="769" w:name="_elm00038f"/>
      <w:bookmarkEnd w:id="767"/>
      <w:r w:rsidR="00F03B4A" w:rsidRPr="00F03B4A">
        <w:rPr>
          <w:rFonts w:ascii="Times New Roman" w:hAnsi="Times New Roman"/>
          <w:noProof/>
          <w:color w:val="000000"/>
          <w:sz w:val="16"/>
          <w:szCs w:val="16"/>
        </w:rPr>
        <w:t>Yang</w:t>
      </w:r>
      <w:bookmarkStart w:id="770" w:name="_elm000390"/>
      <w:bookmarkEnd w:id="768"/>
      <w:bookmarkEnd w:id="769"/>
      <w:r w:rsidR="00F03B4A" w:rsidRPr="00F03B4A">
        <w:rPr>
          <w:rFonts w:ascii="Times New Roman" w:hAnsi="Times New Roman"/>
          <w:noProof/>
          <w:color w:val="000000"/>
          <w:sz w:val="16"/>
          <w:szCs w:val="16"/>
        </w:rPr>
        <w:t xml:space="preserve">, and </w:t>
      </w:r>
      <w:bookmarkStart w:id="771" w:name="_elm000391"/>
      <w:bookmarkStart w:id="772" w:name="_elm000392"/>
      <w:bookmarkEnd w:id="770"/>
      <w:r w:rsidR="00F03B4A" w:rsidRPr="00F03B4A">
        <w:rPr>
          <w:rFonts w:ascii="Times New Roman" w:hAnsi="Times New Roman"/>
          <w:noProof/>
          <w:color w:val="000000"/>
          <w:sz w:val="16"/>
          <w:szCs w:val="16"/>
        </w:rPr>
        <w:t>P. H.</w:t>
      </w:r>
      <w:bookmarkEnd w:id="771"/>
      <w:r w:rsidR="00F03B4A" w:rsidRPr="00F03B4A">
        <w:rPr>
          <w:rFonts w:ascii="Times New Roman" w:hAnsi="Times New Roman"/>
          <w:noProof/>
          <w:color w:val="000000"/>
          <w:sz w:val="16"/>
          <w:szCs w:val="16"/>
        </w:rPr>
        <w:t xml:space="preserve"> </w:t>
      </w:r>
      <w:bookmarkStart w:id="773" w:name="_elm000393"/>
      <w:r w:rsidR="00F03B4A" w:rsidRPr="00F03B4A">
        <w:rPr>
          <w:rFonts w:ascii="Times New Roman" w:hAnsi="Times New Roman"/>
          <w:noProof/>
          <w:color w:val="000000"/>
          <w:sz w:val="16"/>
          <w:szCs w:val="16"/>
        </w:rPr>
        <w:t>Chou</w:t>
      </w:r>
      <w:bookmarkStart w:id="774" w:name="_elm000395"/>
      <w:bookmarkEnd w:id="772"/>
      <w:bookmarkEnd w:id="773"/>
      <w:r w:rsidR="00F03B4A" w:rsidRPr="00F03B4A">
        <w:rPr>
          <w:rFonts w:ascii="Times New Roman" w:hAnsi="Times New Roman"/>
          <w:noProof/>
          <w:color w:val="000000"/>
          <w:sz w:val="16"/>
          <w:szCs w:val="16"/>
        </w:rPr>
        <w:t xml:space="preserve">, </w:t>
      </w:r>
      <w:bookmarkEnd w:id="756"/>
      <w:bookmarkEnd w:id="774"/>
      <w:r w:rsidR="00F03B4A" w:rsidRPr="00F03B4A">
        <w:rPr>
          <w:rFonts w:ascii="Times New Roman" w:hAnsi="Times New Roman"/>
          <w:noProof/>
          <w:color w:val="000000"/>
          <w:sz w:val="16"/>
          <w:szCs w:val="16"/>
        </w:rPr>
        <w:t>“</w:t>
      </w:r>
      <w:bookmarkStart w:id="775" w:name="_elm000396"/>
      <w:r w:rsidR="00F03B4A" w:rsidRPr="00F03B4A">
        <w:rPr>
          <w:rFonts w:ascii="Times New Roman" w:hAnsi="Times New Roman"/>
          <w:noProof/>
          <w:color w:val="000000"/>
          <w:sz w:val="16"/>
          <w:szCs w:val="16"/>
        </w:rPr>
        <w:t>Recurrent radial basis function network-based fuzzy neural network control for permanent-magnet linear synchronous motor servo drive</w:t>
      </w:r>
      <w:bookmarkEnd w:id="775"/>
      <w:r w:rsidR="00F03B4A" w:rsidRPr="00F03B4A">
        <w:rPr>
          <w:rFonts w:ascii="Times New Roman" w:hAnsi="Times New Roman"/>
          <w:noProof/>
          <w:color w:val="000000"/>
          <w:sz w:val="16"/>
          <w:szCs w:val="16"/>
        </w:rPr>
        <w:t xml:space="preserve">,” </w:t>
      </w:r>
      <w:bookmarkStart w:id="776" w:name="_elm000397"/>
      <w:r w:rsidR="00F03B4A" w:rsidRPr="00F03B4A">
        <w:rPr>
          <w:rFonts w:ascii="Times New Roman" w:hAnsi="Times New Roman"/>
          <w:i/>
          <w:noProof/>
          <w:color w:val="000000"/>
          <w:sz w:val="16"/>
          <w:szCs w:val="16"/>
        </w:rPr>
        <w:t>IEEE Trans. on Magnetics</w:t>
      </w:r>
      <w:bookmarkEnd w:id="776"/>
      <w:r w:rsidR="00F03B4A" w:rsidRPr="00F03B4A">
        <w:rPr>
          <w:rFonts w:ascii="Times New Roman" w:hAnsi="Times New Roman"/>
          <w:noProof/>
          <w:color w:val="000000"/>
          <w:sz w:val="16"/>
          <w:szCs w:val="16"/>
        </w:rPr>
        <w:t xml:space="preserve">, vol. </w:t>
      </w:r>
      <w:bookmarkStart w:id="777" w:name="_elm000398"/>
      <w:r w:rsidR="00F03B4A" w:rsidRPr="00F03B4A">
        <w:rPr>
          <w:rFonts w:ascii="Times New Roman" w:hAnsi="Times New Roman"/>
          <w:noProof/>
          <w:color w:val="000000"/>
          <w:sz w:val="16"/>
          <w:szCs w:val="16"/>
        </w:rPr>
        <w:t>42</w:t>
      </w:r>
      <w:bookmarkEnd w:id="777"/>
      <w:r w:rsidR="00F03B4A" w:rsidRPr="00F03B4A">
        <w:rPr>
          <w:rFonts w:ascii="Times New Roman" w:hAnsi="Times New Roman"/>
          <w:noProof/>
          <w:color w:val="000000"/>
          <w:sz w:val="16"/>
          <w:szCs w:val="16"/>
        </w:rPr>
        <w:t xml:space="preserve">, no. </w:t>
      </w:r>
      <w:bookmarkStart w:id="778" w:name="_elm000399"/>
      <w:r w:rsidR="00F03B4A" w:rsidRPr="00F03B4A">
        <w:rPr>
          <w:rFonts w:ascii="Times New Roman" w:hAnsi="Times New Roman"/>
          <w:noProof/>
          <w:color w:val="000000"/>
          <w:sz w:val="16"/>
          <w:szCs w:val="16"/>
        </w:rPr>
        <w:t>11</w:t>
      </w:r>
      <w:bookmarkEnd w:id="778"/>
      <w:r w:rsidR="00F03B4A" w:rsidRPr="00F03B4A">
        <w:rPr>
          <w:rFonts w:ascii="Times New Roman" w:hAnsi="Times New Roman"/>
          <w:noProof/>
          <w:color w:val="000000"/>
          <w:sz w:val="16"/>
          <w:szCs w:val="16"/>
        </w:rPr>
        <w:t xml:space="preserve">, </w:t>
      </w:r>
      <w:bookmarkStart w:id="779" w:name="_elm00039a"/>
      <w:r w:rsidR="00F03B4A" w:rsidRPr="00F03B4A">
        <w:rPr>
          <w:rFonts w:ascii="Times New Roman" w:hAnsi="Times New Roman"/>
          <w:noProof/>
          <w:color w:val="000000"/>
          <w:sz w:val="16"/>
          <w:szCs w:val="16"/>
        </w:rPr>
        <w:t>Nov.</w:t>
      </w:r>
      <w:bookmarkEnd w:id="779"/>
      <w:r w:rsidR="00F03B4A" w:rsidRPr="00F03B4A">
        <w:rPr>
          <w:rFonts w:ascii="Times New Roman" w:hAnsi="Times New Roman"/>
          <w:noProof/>
          <w:color w:val="000000"/>
          <w:sz w:val="16"/>
          <w:szCs w:val="16"/>
        </w:rPr>
        <w:t xml:space="preserve"> </w:t>
      </w:r>
      <w:bookmarkStart w:id="780" w:name="_elm00039b"/>
      <w:r w:rsidR="00F03B4A" w:rsidRPr="00F03B4A">
        <w:rPr>
          <w:rFonts w:ascii="Times New Roman" w:hAnsi="Times New Roman"/>
          <w:noProof/>
          <w:color w:val="000000"/>
          <w:sz w:val="16"/>
          <w:szCs w:val="16"/>
        </w:rPr>
        <w:t>2006</w:t>
      </w:r>
      <w:bookmarkStart w:id="781" w:name="_elm00039d"/>
      <w:bookmarkEnd w:id="780"/>
      <w:r w:rsidR="00F03B4A" w:rsidRPr="00F03B4A">
        <w:rPr>
          <w:rFonts w:ascii="Times New Roman" w:hAnsi="Times New Roman"/>
          <w:noProof/>
          <w:color w:val="000000"/>
          <w:sz w:val="16"/>
          <w:szCs w:val="16"/>
        </w:rPr>
        <w:t>.</w:t>
      </w:r>
      <w:bookmarkEnd w:id="752"/>
      <w:bookmarkEnd w:id="757"/>
      <w:bookmarkEnd w:id="781"/>
    </w:p>
    <w:p w14:paraId="17D447EE" w14:textId="373617A9" w:rsidR="00F03B4A" w:rsidRPr="00F03B4A" w:rsidRDefault="00763538" w:rsidP="00763538">
      <w:pPr>
        <w:pStyle w:val="a0"/>
        <w:suppressAutoHyphens/>
        <w:spacing w:line="240" w:lineRule="auto"/>
        <w:ind w:left="480" w:hanging="480"/>
        <w:rPr>
          <w:sz w:val="16"/>
          <w:szCs w:val="16"/>
        </w:rPr>
      </w:pPr>
      <w:bookmarkStart w:id="782" w:name="_elm00039e"/>
      <w:bookmarkStart w:id="783" w:name="_elm00039f"/>
      <w:r w:rsidRPr="00F03B4A">
        <w:rPr>
          <w:rFonts w:hint="eastAsia"/>
          <w:sz w:val="16"/>
          <w:szCs w:val="16"/>
        </w:rPr>
        <w:t>[20]</w:t>
      </w:r>
      <w:bookmarkEnd w:id="783"/>
      <w:r w:rsidRPr="00F03B4A">
        <w:rPr>
          <w:rFonts w:hint="eastAsia"/>
          <w:sz w:val="16"/>
          <w:szCs w:val="16"/>
        </w:rPr>
        <w:tab/>
      </w:r>
      <w:bookmarkStart w:id="784" w:name="_elm0003a0"/>
      <w:bookmarkStart w:id="785" w:name="_elm0003a1"/>
      <w:bookmarkStart w:id="786" w:name="_elm0003ab"/>
      <w:bookmarkStart w:id="787" w:name="_elm0003b4"/>
      <w:r w:rsidR="00F03B4A" w:rsidRPr="00F03B4A">
        <w:rPr>
          <w:sz w:val="16"/>
          <w:szCs w:val="16"/>
        </w:rPr>
        <w:t>C. H.</w:t>
      </w:r>
      <w:bookmarkEnd w:id="784"/>
      <w:r w:rsidR="00F03B4A" w:rsidRPr="00F03B4A">
        <w:rPr>
          <w:sz w:val="16"/>
          <w:szCs w:val="16"/>
        </w:rPr>
        <w:t xml:space="preserve"> </w:t>
      </w:r>
      <w:bookmarkStart w:id="788" w:name="_elm0003a2"/>
      <w:r w:rsidR="00F03B4A" w:rsidRPr="00F03B4A">
        <w:rPr>
          <w:sz w:val="16"/>
          <w:szCs w:val="16"/>
        </w:rPr>
        <w:t>Lee</w:t>
      </w:r>
      <w:bookmarkStart w:id="789" w:name="_elm0003a3"/>
      <w:bookmarkEnd w:id="785"/>
      <w:bookmarkEnd w:id="788"/>
      <w:r w:rsidR="00F03B4A" w:rsidRPr="00F03B4A">
        <w:rPr>
          <w:sz w:val="16"/>
          <w:szCs w:val="16"/>
        </w:rPr>
        <w:t xml:space="preserve">, </w:t>
      </w:r>
      <w:bookmarkStart w:id="790" w:name="_elm0003a4"/>
      <w:bookmarkStart w:id="791" w:name="_elm0003a5"/>
      <w:bookmarkEnd w:id="789"/>
      <w:r w:rsidR="00F03B4A" w:rsidRPr="00F03B4A">
        <w:rPr>
          <w:sz w:val="16"/>
          <w:szCs w:val="16"/>
        </w:rPr>
        <w:t>F. Y.</w:t>
      </w:r>
      <w:bookmarkEnd w:id="790"/>
      <w:r w:rsidR="00F03B4A" w:rsidRPr="00F03B4A">
        <w:rPr>
          <w:sz w:val="16"/>
          <w:szCs w:val="16"/>
        </w:rPr>
        <w:t xml:space="preserve"> </w:t>
      </w:r>
      <w:bookmarkStart w:id="792" w:name="_elm0003a6"/>
      <w:r w:rsidR="00F03B4A" w:rsidRPr="00F03B4A">
        <w:rPr>
          <w:sz w:val="16"/>
          <w:szCs w:val="16"/>
        </w:rPr>
        <w:t>Chang</w:t>
      </w:r>
      <w:bookmarkStart w:id="793" w:name="_elm0003a7"/>
      <w:bookmarkEnd w:id="791"/>
      <w:bookmarkEnd w:id="792"/>
      <w:r w:rsidR="00F03B4A" w:rsidRPr="00F03B4A">
        <w:rPr>
          <w:sz w:val="16"/>
          <w:szCs w:val="16"/>
        </w:rPr>
        <w:t xml:space="preserve">, and </w:t>
      </w:r>
      <w:bookmarkStart w:id="794" w:name="_elm0003a8"/>
      <w:bookmarkStart w:id="795" w:name="_elm0003a9"/>
      <w:bookmarkEnd w:id="793"/>
      <w:r w:rsidR="00F03B4A" w:rsidRPr="00F03B4A">
        <w:rPr>
          <w:sz w:val="16"/>
          <w:szCs w:val="16"/>
        </w:rPr>
        <w:t>C. M.</w:t>
      </w:r>
      <w:bookmarkEnd w:id="794"/>
      <w:r w:rsidR="00F03B4A" w:rsidRPr="00F03B4A">
        <w:rPr>
          <w:sz w:val="16"/>
          <w:szCs w:val="16"/>
        </w:rPr>
        <w:t xml:space="preserve"> </w:t>
      </w:r>
      <w:bookmarkStart w:id="796" w:name="_elm0003aa"/>
      <w:r w:rsidR="00F03B4A" w:rsidRPr="00F03B4A">
        <w:rPr>
          <w:sz w:val="16"/>
          <w:szCs w:val="16"/>
        </w:rPr>
        <w:t>Lin</w:t>
      </w:r>
      <w:bookmarkStart w:id="797" w:name="_elm0003ac"/>
      <w:bookmarkEnd w:id="795"/>
      <w:bookmarkEnd w:id="796"/>
      <w:r w:rsidR="00F03B4A" w:rsidRPr="00F03B4A">
        <w:rPr>
          <w:sz w:val="16"/>
          <w:szCs w:val="16"/>
        </w:rPr>
        <w:t xml:space="preserve">, </w:t>
      </w:r>
      <w:bookmarkEnd w:id="786"/>
      <w:bookmarkEnd w:id="797"/>
      <w:r w:rsidR="00F03B4A" w:rsidRPr="00F03B4A">
        <w:rPr>
          <w:sz w:val="16"/>
          <w:szCs w:val="16"/>
        </w:rPr>
        <w:t>“</w:t>
      </w:r>
      <w:bookmarkStart w:id="798" w:name="_elm0003ad"/>
      <w:r w:rsidR="00F03B4A" w:rsidRPr="00F03B4A">
        <w:rPr>
          <w:sz w:val="16"/>
          <w:szCs w:val="16"/>
        </w:rPr>
        <w:t>An Efficient Interval Type-2 Fuzzy CMAC for Chaos Time-Series Prediction and Synchronization</w:t>
      </w:r>
      <w:bookmarkEnd w:id="798"/>
      <w:r w:rsidR="00F03B4A" w:rsidRPr="00F03B4A">
        <w:rPr>
          <w:sz w:val="16"/>
          <w:szCs w:val="16"/>
        </w:rPr>
        <w:t xml:space="preserve">,” </w:t>
      </w:r>
      <w:bookmarkStart w:id="799" w:name="_elm0003ae"/>
      <w:r w:rsidR="00F03B4A" w:rsidRPr="00F03B4A">
        <w:rPr>
          <w:i/>
          <w:iCs/>
          <w:sz w:val="16"/>
          <w:szCs w:val="16"/>
        </w:rPr>
        <w:t>IEEE Trans. on Cybernetics</w:t>
      </w:r>
      <w:bookmarkEnd w:id="799"/>
      <w:r w:rsidR="00F03B4A" w:rsidRPr="00F03B4A">
        <w:rPr>
          <w:sz w:val="16"/>
          <w:szCs w:val="16"/>
        </w:rPr>
        <w:t xml:space="preserve">, vol. </w:t>
      </w:r>
      <w:bookmarkStart w:id="800" w:name="_elm0003af"/>
      <w:r w:rsidR="00F03B4A" w:rsidRPr="00F03B4A">
        <w:rPr>
          <w:sz w:val="16"/>
          <w:szCs w:val="16"/>
        </w:rPr>
        <w:t>44</w:t>
      </w:r>
      <w:bookmarkEnd w:id="800"/>
      <w:r w:rsidR="00F03B4A" w:rsidRPr="00F03B4A">
        <w:rPr>
          <w:sz w:val="16"/>
          <w:szCs w:val="16"/>
        </w:rPr>
        <w:t xml:space="preserve">, no. </w:t>
      </w:r>
      <w:bookmarkStart w:id="801" w:name="_elm0003b0"/>
      <w:r w:rsidR="00F03B4A" w:rsidRPr="00F03B4A">
        <w:rPr>
          <w:sz w:val="16"/>
          <w:szCs w:val="16"/>
        </w:rPr>
        <w:t>3</w:t>
      </w:r>
      <w:bookmarkEnd w:id="801"/>
      <w:r w:rsidR="00F03B4A" w:rsidRPr="00F03B4A">
        <w:rPr>
          <w:sz w:val="16"/>
          <w:szCs w:val="16"/>
        </w:rPr>
        <w:t xml:space="preserve">, pp. </w:t>
      </w:r>
      <w:bookmarkStart w:id="802" w:name="_elm0003b1"/>
      <w:r w:rsidR="00F03B4A" w:rsidRPr="00F03B4A">
        <w:rPr>
          <w:sz w:val="16"/>
          <w:szCs w:val="16"/>
        </w:rPr>
        <w:t>329</w:t>
      </w:r>
      <w:bookmarkEnd w:id="802"/>
      <w:r w:rsidR="00F03B4A" w:rsidRPr="00F03B4A">
        <w:rPr>
          <w:sz w:val="16"/>
          <w:szCs w:val="16"/>
        </w:rPr>
        <w:t xml:space="preserve"> - </w:t>
      </w:r>
      <w:bookmarkStart w:id="803" w:name="_elm0003b2"/>
      <w:r w:rsidR="00F03B4A" w:rsidRPr="00F03B4A">
        <w:rPr>
          <w:sz w:val="16"/>
          <w:szCs w:val="16"/>
        </w:rPr>
        <w:t>341</w:t>
      </w:r>
      <w:bookmarkEnd w:id="803"/>
      <w:r w:rsidR="00F03B4A" w:rsidRPr="00F03B4A">
        <w:rPr>
          <w:sz w:val="16"/>
          <w:szCs w:val="16"/>
        </w:rPr>
        <w:t xml:space="preserve">, </w:t>
      </w:r>
      <w:bookmarkStart w:id="804" w:name="_elm0003b3"/>
      <w:r w:rsidR="00F03B4A" w:rsidRPr="00F03B4A">
        <w:rPr>
          <w:sz w:val="16"/>
          <w:szCs w:val="16"/>
        </w:rPr>
        <w:t>2014</w:t>
      </w:r>
      <w:bookmarkStart w:id="805" w:name="_elm0003b5"/>
      <w:bookmarkEnd w:id="804"/>
      <w:r w:rsidR="00F03B4A" w:rsidRPr="00F03B4A">
        <w:rPr>
          <w:sz w:val="16"/>
          <w:szCs w:val="16"/>
        </w:rPr>
        <w:t>.</w:t>
      </w:r>
      <w:bookmarkEnd w:id="782"/>
      <w:bookmarkEnd w:id="787"/>
      <w:bookmarkEnd w:id="805"/>
    </w:p>
    <w:p w14:paraId="45D846C2" w14:textId="117456E4" w:rsidR="00F03B4A" w:rsidRPr="00F03B4A" w:rsidRDefault="00763538" w:rsidP="00763538">
      <w:pPr>
        <w:pStyle w:val="a0"/>
        <w:suppressAutoHyphens/>
        <w:spacing w:line="240" w:lineRule="auto"/>
        <w:ind w:left="480" w:hanging="480"/>
        <w:rPr>
          <w:sz w:val="16"/>
          <w:szCs w:val="16"/>
        </w:rPr>
      </w:pPr>
      <w:bookmarkStart w:id="806" w:name="_elm0003b7"/>
      <w:bookmarkStart w:id="807" w:name="_elm0004a0"/>
      <w:r w:rsidRPr="00F03B4A">
        <w:rPr>
          <w:rFonts w:hint="eastAsia"/>
          <w:sz w:val="16"/>
          <w:szCs w:val="16"/>
        </w:rPr>
        <w:t>[21]</w:t>
      </w:r>
      <w:bookmarkEnd w:id="806"/>
      <w:r w:rsidRPr="00F03B4A">
        <w:rPr>
          <w:rFonts w:hint="eastAsia"/>
          <w:sz w:val="16"/>
          <w:szCs w:val="16"/>
        </w:rPr>
        <w:tab/>
      </w:r>
      <w:bookmarkStart w:id="808" w:name="_elm0003b8"/>
      <w:bookmarkStart w:id="809" w:name="_elm0003b9"/>
      <w:bookmarkStart w:id="810" w:name="_elm0003bd"/>
      <w:bookmarkStart w:id="811" w:name="_elm0004a1"/>
      <w:r w:rsidR="00F03B4A" w:rsidRPr="00F03B4A">
        <w:rPr>
          <w:sz w:val="16"/>
          <w:szCs w:val="16"/>
        </w:rPr>
        <w:t>S.-F.</w:t>
      </w:r>
      <w:bookmarkEnd w:id="808"/>
      <w:r w:rsidR="00F03B4A" w:rsidRPr="00F03B4A">
        <w:rPr>
          <w:sz w:val="16"/>
          <w:szCs w:val="16"/>
        </w:rPr>
        <w:t xml:space="preserve"> </w:t>
      </w:r>
      <w:bookmarkStart w:id="812" w:name="_elm0003ba"/>
      <w:r w:rsidR="00F03B4A" w:rsidRPr="00F03B4A">
        <w:rPr>
          <w:sz w:val="16"/>
          <w:szCs w:val="16"/>
        </w:rPr>
        <w:t>Su</w:t>
      </w:r>
      <w:bookmarkEnd w:id="809"/>
      <w:bookmarkEnd w:id="812"/>
      <w:r w:rsidR="00F03B4A" w:rsidRPr="00F03B4A">
        <w:rPr>
          <w:sz w:val="16"/>
          <w:szCs w:val="16"/>
        </w:rPr>
        <w:t xml:space="preserve"> </w:t>
      </w:r>
      <w:bookmarkStart w:id="813" w:name="_elm0003bb"/>
      <w:r w:rsidR="00F03B4A" w:rsidRPr="00F03B4A">
        <w:rPr>
          <w:sz w:val="16"/>
          <w:szCs w:val="16"/>
        </w:rPr>
        <w:t xml:space="preserve">and </w:t>
      </w:r>
      <w:bookmarkStart w:id="814" w:name="_elm0003be"/>
      <w:bookmarkStart w:id="815" w:name="_elm0003bf"/>
      <w:bookmarkEnd w:id="813"/>
      <w:r w:rsidR="00F03B4A" w:rsidRPr="00F03B4A">
        <w:rPr>
          <w:sz w:val="16"/>
          <w:szCs w:val="16"/>
        </w:rPr>
        <w:t>F.-</w:t>
      </w:r>
      <w:bookmarkEnd w:id="810"/>
      <w:bookmarkEnd w:id="814"/>
      <w:bookmarkEnd w:id="815"/>
      <w:r w:rsidR="00F03B4A" w:rsidRPr="00F03B4A">
        <w:rPr>
          <w:sz w:val="16"/>
          <w:szCs w:val="16"/>
        </w:rPr>
        <w:t>Y. P. Yang, “On the dynamical modeling with neural fuzzy networks</w:t>
      </w:r>
      <w:r w:rsidR="00F03B4A" w:rsidRPr="00F03B4A">
        <w:rPr>
          <w:bCs/>
          <w:sz w:val="16"/>
          <w:szCs w:val="16"/>
        </w:rPr>
        <w:t xml:space="preserve">” </w:t>
      </w:r>
      <w:r w:rsidR="00F03B4A" w:rsidRPr="00F03B4A">
        <w:rPr>
          <w:i/>
          <w:sz w:val="16"/>
          <w:szCs w:val="16"/>
        </w:rPr>
        <w:t>IEEE Trans. on Neural Networks</w:t>
      </w:r>
      <w:r w:rsidR="00F03B4A" w:rsidRPr="00F03B4A">
        <w:rPr>
          <w:sz w:val="16"/>
          <w:szCs w:val="16"/>
        </w:rPr>
        <w:t>, vol. 13, no. 6, pp. 1548–1553, 2002.</w:t>
      </w:r>
      <w:bookmarkEnd w:id="807"/>
      <w:bookmarkEnd w:id="811"/>
    </w:p>
    <w:p w14:paraId="151F5D64" w14:textId="683D445B" w:rsidR="00F03B4A" w:rsidRPr="00F03B4A" w:rsidRDefault="00763538" w:rsidP="00763538">
      <w:pPr>
        <w:pStyle w:val="A"/>
        <w:ind w:left="480" w:hanging="480"/>
        <w:jc w:val="both"/>
        <w:rPr>
          <w:sz w:val="16"/>
          <w:szCs w:val="16"/>
        </w:rPr>
      </w:pPr>
      <w:bookmarkStart w:id="816" w:name="_elm0003c1"/>
      <w:bookmarkStart w:id="817" w:name="_elm0003c2"/>
      <w:r w:rsidRPr="00F03B4A">
        <w:rPr>
          <w:rFonts w:hint="eastAsia"/>
          <w:sz w:val="16"/>
          <w:szCs w:val="16"/>
        </w:rPr>
        <w:t>[22]</w:t>
      </w:r>
      <w:bookmarkEnd w:id="817"/>
      <w:r w:rsidRPr="00F03B4A">
        <w:rPr>
          <w:rFonts w:hint="eastAsia"/>
          <w:sz w:val="16"/>
          <w:szCs w:val="16"/>
        </w:rPr>
        <w:tab/>
      </w:r>
      <w:bookmarkStart w:id="818" w:name="_elm0003c3"/>
      <w:bookmarkStart w:id="819" w:name="_elm0003c4"/>
      <w:bookmarkStart w:id="820" w:name="_elm0003ce"/>
      <w:bookmarkStart w:id="821" w:name="_elm0003d8"/>
      <w:r w:rsidR="00F03B4A" w:rsidRPr="00F03B4A">
        <w:rPr>
          <w:kern w:val="0"/>
          <w:sz w:val="16"/>
          <w:szCs w:val="16"/>
        </w:rPr>
        <w:t>J.</w:t>
      </w:r>
      <w:bookmarkEnd w:id="818"/>
      <w:r w:rsidR="00F03B4A" w:rsidRPr="00F03B4A">
        <w:rPr>
          <w:kern w:val="0"/>
          <w:sz w:val="16"/>
          <w:szCs w:val="16"/>
          <w:lang w:eastAsia="zh-TW"/>
        </w:rPr>
        <w:t xml:space="preserve"> </w:t>
      </w:r>
      <w:bookmarkStart w:id="822" w:name="_elm0003c5"/>
      <w:r w:rsidR="00F03B4A" w:rsidRPr="00F03B4A">
        <w:rPr>
          <w:kern w:val="0"/>
          <w:sz w:val="16"/>
          <w:szCs w:val="16"/>
        </w:rPr>
        <w:t>Sim</w:t>
      </w:r>
      <w:bookmarkStart w:id="823" w:name="_elm0003c6"/>
      <w:bookmarkEnd w:id="819"/>
      <w:bookmarkEnd w:id="822"/>
      <w:r w:rsidR="00F03B4A" w:rsidRPr="00F03B4A">
        <w:rPr>
          <w:kern w:val="0"/>
          <w:sz w:val="16"/>
          <w:szCs w:val="16"/>
        </w:rPr>
        <w:t xml:space="preserve">, </w:t>
      </w:r>
      <w:bookmarkStart w:id="824" w:name="_elm0003c7"/>
      <w:bookmarkStart w:id="825" w:name="_elm0003c8"/>
      <w:bookmarkEnd w:id="823"/>
      <w:r w:rsidR="00F03B4A" w:rsidRPr="00F03B4A">
        <w:rPr>
          <w:kern w:val="0"/>
          <w:sz w:val="16"/>
          <w:szCs w:val="16"/>
        </w:rPr>
        <w:t>W. L.</w:t>
      </w:r>
      <w:bookmarkEnd w:id="824"/>
      <w:r w:rsidR="00F03B4A" w:rsidRPr="00F03B4A">
        <w:rPr>
          <w:kern w:val="0"/>
          <w:sz w:val="16"/>
          <w:szCs w:val="16"/>
        </w:rPr>
        <w:t xml:space="preserve"> </w:t>
      </w:r>
      <w:bookmarkStart w:id="826" w:name="_elm0003c9"/>
      <w:r w:rsidR="00F03B4A" w:rsidRPr="00F03B4A">
        <w:rPr>
          <w:kern w:val="0"/>
          <w:sz w:val="16"/>
          <w:szCs w:val="16"/>
        </w:rPr>
        <w:t>Tung</w:t>
      </w:r>
      <w:bookmarkStart w:id="827" w:name="_elm0003ca"/>
      <w:bookmarkEnd w:id="825"/>
      <w:bookmarkEnd w:id="826"/>
      <w:r w:rsidR="00F03B4A" w:rsidRPr="00F03B4A">
        <w:rPr>
          <w:kern w:val="0"/>
          <w:sz w:val="16"/>
          <w:szCs w:val="16"/>
        </w:rPr>
        <w:t xml:space="preserve">, and </w:t>
      </w:r>
      <w:bookmarkStart w:id="828" w:name="_elm0003cb"/>
      <w:bookmarkStart w:id="829" w:name="_elm0003cc"/>
      <w:bookmarkEnd w:id="827"/>
      <w:r w:rsidR="00F03B4A" w:rsidRPr="00F03B4A">
        <w:rPr>
          <w:kern w:val="0"/>
          <w:sz w:val="16"/>
          <w:szCs w:val="16"/>
        </w:rPr>
        <w:t>C</w:t>
      </w:r>
      <w:r w:rsidR="00F03B4A" w:rsidRPr="00F03B4A">
        <w:rPr>
          <w:kern w:val="0"/>
          <w:sz w:val="16"/>
          <w:szCs w:val="16"/>
          <w:lang w:eastAsia="zh-TW"/>
        </w:rPr>
        <w:t>.</w:t>
      </w:r>
      <w:bookmarkEnd w:id="828"/>
      <w:r w:rsidR="00F03B4A" w:rsidRPr="00F03B4A">
        <w:rPr>
          <w:kern w:val="0"/>
          <w:sz w:val="16"/>
          <w:szCs w:val="16"/>
        </w:rPr>
        <w:t xml:space="preserve"> </w:t>
      </w:r>
      <w:bookmarkStart w:id="830" w:name="_elm0003cd"/>
      <w:r w:rsidR="00F03B4A" w:rsidRPr="00F03B4A">
        <w:rPr>
          <w:kern w:val="0"/>
          <w:sz w:val="16"/>
          <w:szCs w:val="16"/>
        </w:rPr>
        <w:t>Qeuk</w:t>
      </w:r>
      <w:bookmarkStart w:id="831" w:name="_elm0003cf"/>
      <w:bookmarkEnd w:id="829"/>
      <w:bookmarkEnd w:id="830"/>
      <w:r w:rsidR="00F03B4A" w:rsidRPr="00F03B4A">
        <w:rPr>
          <w:kern w:val="0"/>
          <w:sz w:val="16"/>
          <w:szCs w:val="16"/>
        </w:rPr>
        <w:t xml:space="preserve">, </w:t>
      </w:r>
      <w:bookmarkEnd w:id="820"/>
      <w:bookmarkEnd w:id="831"/>
      <w:r w:rsidR="00F03B4A" w:rsidRPr="00F03B4A">
        <w:rPr>
          <w:kern w:val="0"/>
          <w:sz w:val="16"/>
          <w:szCs w:val="16"/>
        </w:rPr>
        <w:t>“</w:t>
      </w:r>
      <w:bookmarkStart w:id="832" w:name="_elm0003d0"/>
      <w:r w:rsidR="00F03B4A" w:rsidRPr="00F03B4A">
        <w:rPr>
          <w:kern w:val="0"/>
          <w:sz w:val="16"/>
          <w:szCs w:val="16"/>
        </w:rPr>
        <w:t>FCMAC-Yager: A novel yagerinference-scheme-based fuzzy CMAC</w:t>
      </w:r>
      <w:bookmarkEnd w:id="832"/>
      <w:r w:rsidR="00F03B4A" w:rsidRPr="00F03B4A">
        <w:rPr>
          <w:kern w:val="0"/>
          <w:sz w:val="16"/>
          <w:szCs w:val="16"/>
        </w:rPr>
        <w:t xml:space="preserve">,” </w:t>
      </w:r>
      <w:bookmarkStart w:id="833" w:name="_elm0003d1"/>
      <w:r w:rsidR="00F03B4A" w:rsidRPr="00F03B4A">
        <w:rPr>
          <w:i/>
          <w:sz w:val="16"/>
          <w:szCs w:val="16"/>
        </w:rPr>
        <w:t>IEEE Trans</w:t>
      </w:r>
      <w:r w:rsidR="00F03B4A" w:rsidRPr="00F03B4A">
        <w:rPr>
          <w:i/>
          <w:sz w:val="16"/>
          <w:szCs w:val="16"/>
          <w:lang w:eastAsia="zh-TW"/>
        </w:rPr>
        <w:t>.</w:t>
      </w:r>
      <w:r w:rsidR="00F03B4A" w:rsidRPr="00F03B4A">
        <w:rPr>
          <w:i/>
          <w:sz w:val="16"/>
          <w:szCs w:val="16"/>
        </w:rPr>
        <w:t xml:space="preserve"> on Neural Networks</w:t>
      </w:r>
      <w:bookmarkEnd w:id="833"/>
      <w:r w:rsidR="00F03B4A" w:rsidRPr="00F03B4A">
        <w:rPr>
          <w:kern w:val="0"/>
          <w:sz w:val="16"/>
          <w:szCs w:val="16"/>
        </w:rPr>
        <w:t xml:space="preserve">, vol. </w:t>
      </w:r>
      <w:bookmarkStart w:id="834" w:name="_elm0003d2"/>
      <w:r w:rsidR="00F03B4A" w:rsidRPr="00F03B4A">
        <w:rPr>
          <w:kern w:val="0"/>
          <w:sz w:val="16"/>
          <w:szCs w:val="16"/>
        </w:rPr>
        <w:t>17</w:t>
      </w:r>
      <w:bookmarkEnd w:id="834"/>
      <w:r w:rsidR="00F03B4A" w:rsidRPr="00F03B4A">
        <w:rPr>
          <w:kern w:val="0"/>
          <w:sz w:val="16"/>
          <w:szCs w:val="16"/>
        </w:rPr>
        <w:t xml:space="preserve">, no. </w:t>
      </w:r>
      <w:bookmarkStart w:id="835" w:name="_elm0003d3"/>
      <w:r w:rsidR="00F03B4A" w:rsidRPr="00F03B4A">
        <w:rPr>
          <w:kern w:val="0"/>
          <w:sz w:val="16"/>
          <w:szCs w:val="16"/>
        </w:rPr>
        <w:t>6</w:t>
      </w:r>
      <w:bookmarkEnd w:id="835"/>
      <w:r w:rsidR="00F03B4A" w:rsidRPr="00F03B4A">
        <w:rPr>
          <w:kern w:val="0"/>
          <w:sz w:val="16"/>
          <w:szCs w:val="16"/>
        </w:rPr>
        <w:t xml:space="preserve">, pp. </w:t>
      </w:r>
      <w:bookmarkStart w:id="836" w:name="_elm0003d4"/>
      <w:r w:rsidR="00F03B4A" w:rsidRPr="00F03B4A">
        <w:rPr>
          <w:kern w:val="0"/>
          <w:sz w:val="16"/>
          <w:szCs w:val="16"/>
        </w:rPr>
        <w:t>1394</w:t>
      </w:r>
      <w:bookmarkEnd w:id="836"/>
      <w:r w:rsidR="00F03B4A" w:rsidRPr="00F03B4A">
        <w:rPr>
          <w:kern w:val="0"/>
          <w:sz w:val="16"/>
          <w:szCs w:val="16"/>
        </w:rPr>
        <w:t>-</w:t>
      </w:r>
      <w:bookmarkStart w:id="837" w:name="_elm0003d5"/>
      <w:r w:rsidR="00F03B4A" w:rsidRPr="00F03B4A">
        <w:rPr>
          <w:kern w:val="0"/>
          <w:sz w:val="16"/>
          <w:szCs w:val="16"/>
        </w:rPr>
        <w:t>1410</w:t>
      </w:r>
      <w:bookmarkEnd w:id="837"/>
      <w:r w:rsidR="00F03B4A" w:rsidRPr="00F03B4A">
        <w:rPr>
          <w:kern w:val="0"/>
          <w:sz w:val="16"/>
          <w:szCs w:val="16"/>
        </w:rPr>
        <w:t xml:space="preserve">, </w:t>
      </w:r>
      <w:bookmarkStart w:id="838" w:name="_elm0003d6"/>
      <w:r w:rsidR="00F03B4A" w:rsidRPr="00F03B4A">
        <w:rPr>
          <w:kern w:val="0"/>
          <w:sz w:val="16"/>
          <w:szCs w:val="16"/>
        </w:rPr>
        <w:t>Nov.</w:t>
      </w:r>
      <w:bookmarkEnd w:id="838"/>
      <w:r w:rsidR="00F03B4A" w:rsidRPr="00F03B4A">
        <w:rPr>
          <w:kern w:val="0"/>
          <w:sz w:val="16"/>
          <w:szCs w:val="16"/>
        </w:rPr>
        <w:t xml:space="preserve"> </w:t>
      </w:r>
      <w:bookmarkStart w:id="839" w:name="_elm0003d7"/>
      <w:r w:rsidR="00F03B4A" w:rsidRPr="00F03B4A">
        <w:rPr>
          <w:kern w:val="0"/>
          <w:sz w:val="16"/>
          <w:szCs w:val="16"/>
        </w:rPr>
        <w:t>2006</w:t>
      </w:r>
      <w:bookmarkStart w:id="840" w:name="_elm0003d9"/>
      <w:bookmarkEnd w:id="839"/>
      <w:r w:rsidR="00F03B4A" w:rsidRPr="00F03B4A">
        <w:rPr>
          <w:kern w:val="0"/>
          <w:sz w:val="16"/>
          <w:szCs w:val="16"/>
        </w:rPr>
        <w:t>.</w:t>
      </w:r>
      <w:bookmarkEnd w:id="816"/>
      <w:bookmarkEnd w:id="821"/>
      <w:bookmarkEnd w:id="840"/>
    </w:p>
    <w:p w14:paraId="6F4E81CB" w14:textId="3239A35F" w:rsidR="00F03B4A" w:rsidRPr="00F03B4A" w:rsidRDefault="00763538" w:rsidP="00763538">
      <w:pPr>
        <w:pStyle w:val="A"/>
        <w:ind w:left="480" w:hanging="480"/>
        <w:jc w:val="both"/>
        <w:rPr>
          <w:sz w:val="16"/>
          <w:szCs w:val="16"/>
        </w:rPr>
      </w:pPr>
      <w:bookmarkStart w:id="841" w:name="_elm0003da"/>
      <w:bookmarkStart w:id="842" w:name="_elm0003db"/>
      <w:r w:rsidRPr="00F03B4A">
        <w:rPr>
          <w:rFonts w:hint="eastAsia"/>
          <w:sz w:val="16"/>
          <w:szCs w:val="16"/>
        </w:rPr>
        <w:t>[23]</w:t>
      </w:r>
      <w:bookmarkEnd w:id="842"/>
      <w:r w:rsidRPr="00F03B4A">
        <w:rPr>
          <w:rFonts w:hint="eastAsia"/>
          <w:sz w:val="16"/>
          <w:szCs w:val="16"/>
        </w:rPr>
        <w:tab/>
      </w:r>
      <w:bookmarkStart w:id="843" w:name="_elm0003dc"/>
      <w:bookmarkStart w:id="844" w:name="_elm0003dd"/>
      <w:bookmarkStart w:id="845" w:name="_elm0003e3"/>
      <w:bookmarkStart w:id="846" w:name="_elm0003ec"/>
      <w:r w:rsidR="00F03B4A" w:rsidRPr="00F03B4A">
        <w:rPr>
          <w:sz w:val="16"/>
          <w:szCs w:val="16"/>
          <w:lang w:eastAsia="zh-TW"/>
        </w:rPr>
        <w:t>P.</w:t>
      </w:r>
      <w:bookmarkEnd w:id="843"/>
      <w:r w:rsidR="00F03B4A" w:rsidRPr="00F03B4A">
        <w:rPr>
          <w:sz w:val="16"/>
          <w:szCs w:val="16"/>
          <w:lang w:eastAsia="zh-TW"/>
        </w:rPr>
        <w:t xml:space="preserve"> </w:t>
      </w:r>
      <w:bookmarkStart w:id="847" w:name="_elm0003de"/>
      <w:r w:rsidR="00F03B4A" w:rsidRPr="00F03B4A">
        <w:rPr>
          <w:sz w:val="16"/>
          <w:szCs w:val="16"/>
          <w:lang w:eastAsia="zh-TW"/>
        </w:rPr>
        <w:t>Liu</w:t>
      </w:r>
      <w:bookmarkEnd w:id="844"/>
      <w:bookmarkEnd w:id="847"/>
      <w:r w:rsidR="00F03B4A" w:rsidRPr="00F03B4A">
        <w:rPr>
          <w:sz w:val="16"/>
          <w:szCs w:val="16"/>
          <w:lang w:eastAsia="zh-TW"/>
        </w:rPr>
        <w:t xml:space="preserve"> </w:t>
      </w:r>
      <w:bookmarkStart w:id="848" w:name="_elm0003df"/>
      <w:r w:rsidR="00F03B4A" w:rsidRPr="00F03B4A">
        <w:rPr>
          <w:sz w:val="16"/>
          <w:szCs w:val="16"/>
          <w:lang w:eastAsia="zh-TW"/>
        </w:rPr>
        <w:t xml:space="preserve">and </w:t>
      </w:r>
      <w:bookmarkStart w:id="849" w:name="_elm0003e0"/>
      <w:bookmarkStart w:id="850" w:name="_elm0003e1"/>
      <w:bookmarkEnd w:id="848"/>
      <w:r w:rsidR="00F03B4A" w:rsidRPr="00F03B4A">
        <w:rPr>
          <w:sz w:val="16"/>
          <w:szCs w:val="16"/>
          <w:lang w:eastAsia="zh-TW"/>
        </w:rPr>
        <w:t>H.</w:t>
      </w:r>
      <w:bookmarkEnd w:id="849"/>
      <w:r w:rsidR="00F03B4A" w:rsidRPr="00F03B4A">
        <w:rPr>
          <w:sz w:val="16"/>
          <w:szCs w:val="16"/>
          <w:lang w:eastAsia="zh-TW"/>
        </w:rPr>
        <w:t xml:space="preserve"> </w:t>
      </w:r>
      <w:bookmarkStart w:id="851" w:name="_elm0003e2"/>
      <w:r w:rsidR="00F03B4A" w:rsidRPr="00F03B4A">
        <w:rPr>
          <w:sz w:val="16"/>
          <w:szCs w:val="16"/>
          <w:lang w:eastAsia="zh-TW"/>
        </w:rPr>
        <w:t>Li</w:t>
      </w:r>
      <w:bookmarkStart w:id="852" w:name="_elm0003e4"/>
      <w:bookmarkEnd w:id="850"/>
      <w:bookmarkEnd w:id="851"/>
      <w:r w:rsidR="00F03B4A" w:rsidRPr="00F03B4A">
        <w:rPr>
          <w:sz w:val="16"/>
          <w:szCs w:val="16"/>
          <w:lang w:eastAsia="zh-TW"/>
        </w:rPr>
        <w:t xml:space="preserve">, </w:t>
      </w:r>
      <w:bookmarkEnd w:id="845"/>
      <w:bookmarkEnd w:id="852"/>
      <w:r w:rsidR="00F03B4A" w:rsidRPr="00F03B4A">
        <w:rPr>
          <w:sz w:val="16"/>
          <w:szCs w:val="16"/>
          <w:lang w:eastAsia="zh-TW"/>
        </w:rPr>
        <w:t>“</w:t>
      </w:r>
      <w:bookmarkStart w:id="853" w:name="_elm0003e5"/>
      <w:r w:rsidR="00F03B4A" w:rsidRPr="00F03B4A">
        <w:rPr>
          <w:sz w:val="16"/>
          <w:szCs w:val="16"/>
          <w:lang w:eastAsia="zh-TW"/>
        </w:rPr>
        <w:t>Efficient learning algorithms for three-layer regular feedforward fuzzy neural networks</w:t>
      </w:r>
      <w:bookmarkEnd w:id="853"/>
      <w:r w:rsidR="00F03B4A" w:rsidRPr="00F03B4A">
        <w:rPr>
          <w:sz w:val="16"/>
          <w:szCs w:val="16"/>
          <w:lang w:eastAsia="zh-TW"/>
        </w:rPr>
        <w:t>,”</w:t>
      </w:r>
      <w:r w:rsidR="00F03B4A" w:rsidRPr="00F03B4A">
        <w:rPr>
          <w:sz w:val="16"/>
          <w:szCs w:val="16"/>
        </w:rPr>
        <w:t xml:space="preserve"> </w:t>
      </w:r>
      <w:bookmarkStart w:id="854" w:name="_elm0003e6"/>
      <w:r w:rsidR="00F03B4A" w:rsidRPr="00F03B4A">
        <w:rPr>
          <w:i/>
          <w:sz w:val="16"/>
          <w:szCs w:val="16"/>
          <w:lang w:eastAsia="zh-TW"/>
        </w:rPr>
        <w:t>IEEE Trans. on Neural Networks</w:t>
      </w:r>
      <w:bookmarkEnd w:id="854"/>
      <w:r w:rsidR="00F03B4A" w:rsidRPr="00F03B4A">
        <w:rPr>
          <w:sz w:val="16"/>
          <w:szCs w:val="16"/>
          <w:lang w:eastAsia="zh-TW"/>
        </w:rPr>
        <w:t xml:space="preserve">, vol. </w:t>
      </w:r>
      <w:bookmarkStart w:id="855" w:name="_elm0003e7"/>
      <w:r w:rsidR="00F03B4A" w:rsidRPr="00F03B4A">
        <w:rPr>
          <w:sz w:val="16"/>
          <w:szCs w:val="16"/>
          <w:lang w:eastAsia="zh-TW"/>
        </w:rPr>
        <w:t>15</w:t>
      </w:r>
      <w:bookmarkEnd w:id="855"/>
      <w:r w:rsidR="00F03B4A" w:rsidRPr="00F03B4A">
        <w:rPr>
          <w:sz w:val="16"/>
          <w:szCs w:val="16"/>
          <w:lang w:eastAsia="zh-TW"/>
        </w:rPr>
        <w:t xml:space="preserve">, no. </w:t>
      </w:r>
      <w:bookmarkStart w:id="856" w:name="_elm0003e8"/>
      <w:r w:rsidR="00F03B4A" w:rsidRPr="00F03B4A">
        <w:rPr>
          <w:sz w:val="16"/>
          <w:szCs w:val="16"/>
          <w:lang w:eastAsia="zh-TW"/>
        </w:rPr>
        <w:t>3</w:t>
      </w:r>
      <w:bookmarkEnd w:id="856"/>
      <w:r w:rsidR="00F03B4A" w:rsidRPr="00F03B4A">
        <w:rPr>
          <w:sz w:val="16"/>
          <w:szCs w:val="16"/>
          <w:lang w:eastAsia="zh-TW"/>
        </w:rPr>
        <w:t xml:space="preserve">, pp. </w:t>
      </w:r>
      <w:bookmarkStart w:id="857" w:name="_elm0003e9"/>
      <w:r w:rsidR="00F03B4A" w:rsidRPr="00F03B4A">
        <w:rPr>
          <w:sz w:val="16"/>
          <w:szCs w:val="16"/>
          <w:lang w:eastAsia="zh-TW"/>
        </w:rPr>
        <w:t>545</w:t>
      </w:r>
      <w:bookmarkEnd w:id="857"/>
      <w:r w:rsidR="00F03B4A" w:rsidRPr="00F03B4A">
        <w:rPr>
          <w:sz w:val="16"/>
          <w:szCs w:val="16"/>
          <w:lang w:eastAsia="zh-TW"/>
        </w:rPr>
        <w:t xml:space="preserve"> - </w:t>
      </w:r>
      <w:bookmarkStart w:id="858" w:name="_elm0003ea"/>
      <w:r w:rsidR="00F03B4A" w:rsidRPr="00F03B4A">
        <w:rPr>
          <w:sz w:val="16"/>
          <w:szCs w:val="16"/>
          <w:lang w:eastAsia="zh-TW"/>
        </w:rPr>
        <w:t>558</w:t>
      </w:r>
      <w:bookmarkEnd w:id="858"/>
      <w:r w:rsidR="00F03B4A" w:rsidRPr="00F03B4A">
        <w:rPr>
          <w:sz w:val="16"/>
          <w:szCs w:val="16"/>
          <w:lang w:eastAsia="zh-TW"/>
        </w:rPr>
        <w:t xml:space="preserve">, </w:t>
      </w:r>
      <w:bookmarkStart w:id="859" w:name="_elm0003eb"/>
      <w:r w:rsidR="00F03B4A" w:rsidRPr="00F03B4A">
        <w:rPr>
          <w:sz w:val="16"/>
          <w:szCs w:val="16"/>
          <w:lang w:eastAsia="zh-TW"/>
        </w:rPr>
        <w:t>2004</w:t>
      </w:r>
      <w:bookmarkStart w:id="860" w:name="_elm0003ed"/>
      <w:bookmarkEnd w:id="859"/>
      <w:r w:rsidR="00F03B4A" w:rsidRPr="00F03B4A">
        <w:rPr>
          <w:sz w:val="16"/>
          <w:szCs w:val="16"/>
          <w:lang w:eastAsia="zh-TW"/>
        </w:rPr>
        <w:t>.</w:t>
      </w:r>
      <w:bookmarkEnd w:id="841"/>
      <w:bookmarkEnd w:id="846"/>
      <w:bookmarkEnd w:id="860"/>
    </w:p>
    <w:p w14:paraId="31D638FD" w14:textId="0D91ECE4" w:rsidR="00F03B4A" w:rsidRPr="00F03B4A" w:rsidRDefault="00763538" w:rsidP="00763538">
      <w:pPr>
        <w:pStyle w:val="A"/>
        <w:ind w:left="480" w:hanging="480"/>
        <w:jc w:val="both"/>
        <w:rPr>
          <w:sz w:val="16"/>
          <w:szCs w:val="16"/>
        </w:rPr>
      </w:pPr>
      <w:bookmarkStart w:id="861" w:name="_elm0003ee"/>
      <w:bookmarkStart w:id="862" w:name="_elm0003ef"/>
      <w:r w:rsidRPr="00F03B4A">
        <w:rPr>
          <w:rFonts w:hint="eastAsia"/>
          <w:sz w:val="16"/>
          <w:szCs w:val="16"/>
        </w:rPr>
        <w:t>[24]</w:t>
      </w:r>
      <w:bookmarkEnd w:id="862"/>
      <w:r w:rsidRPr="00F03B4A">
        <w:rPr>
          <w:rFonts w:hint="eastAsia"/>
          <w:sz w:val="16"/>
          <w:szCs w:val="16"/>
        </w:rPr>
        <w:tab/>
      </w:r>
      <w:bookmarkStart w:id="863" w:name="_elm0003f0"/>
      <w:bookmarkStart w:id="864" w:name="_elm0003f1"/>
      <w:bookmarkStart w:id="865" w:name="_elm0003f7"/>
      <w:bookmarkStart w:id="866" w:name="_elm000400"/>
      <w:r w:rsidR="00F03B4A" w:rsidRPr="00F03B4A">
        <w:rPr>
          <w:sz w:val="16"/>
          <w:szCs w:val="16"/>
          <w:lang w:eastAsia="zh-TW"/>
        </w:rPr>
        <w:t>G.-C.</w:t>
      </w:r>
      <w:bookmarkEnd w:id="863"/>
      <w:r w:rsidR="00F03B4A" w:rsidRPr="00F03B4A">
        <w:rPr>
          <w:sz w:val="16"/>
          <w:szCs w:val="16"/>
          <w:lang w:eastAsia="zh-TW"/>
        </w:rPr>
        <w:t xml:space="preserve"> </w:t>
      </w:r>
      <w:bookmarkStart w:id="867" w:name="_elm0003f2"/>
      <w:r w:rsidR="00F03B4A" w:rsidRPr="00F03B4A">
        <w:rPr>
          <w:sz w:val="16"/>
          <w:szCs w:val="16"/>
          <w:lang w:eastAsia="zh-TW"/>
        </w:rPr>
        <w:t>Liao</w:t>
      </w:r>
      <w:bookmarkEnd w:id="864"/>
      <w:bookmarkEnd w:id="867"/>
      <w:r w:rsidR="00F03B4A" w:rsidRPr="00F03B4A">
        <w:rPr>
          <w:sz w:val="16"/>
          <w:szCs w:val="16"/>
          <w:lang w:eastAsia="zh-TW"/>
        </w:rPr>
        <w:t xml:space="preserve"> </w:t>
      </w:r>
      <w:bookmarkStart w:id="868" w:name="_elm0003f3"/>
      <w:r w:rsidR="00F03B4A" w:rsidRPr="00F03B4A">
        <w:rPr>
          <w:sz w:val="16"/>
          <w:szCs w:val="16"/>
          <w:lang w:eastAsia="zh-TW"/>
        </w:rPr>
        <w:t xml:space="preserve">and </w:t>
      </w:r>
      <w:bookmarkStart w:id="869" w:name="_elm0003f4"/>
      <w:bookmarkStart w:id="870" w:name="_elm0003f5"/>
      <w:bookmarkEnd w:id="868"/>
      <w:r w:rsidR="00F03B4A" w:rsidRPr="00F03B4A">
        <w:rPr>
          <w:sz w:val="16"/>
          <w:szCs w:val="16"/>
          <w:lang w:eastAsia="zh-TW"/>
        </w:rPr>
        <w:t>T.-P.</w:t>
      </w:r>
      <w:bookmarkEnd w:id="869"/>
      <w:r w:rsidR="00F03B4A" w:rsidRPr="00F03B4A">
        <w:rPr>
          <w:sz w:val="16"/>
          <w:szCs w:val="16"/>
          <w:lang w:eastAsia="zh-TW"/>
        </w:rPr>
        <w:t xml:space="preserve"> </w:t>
      </w:r>
      <w:bookmarkStart w:id="871" w:name="_elm0003f6"/>
      <w:r w:rsidR="00F03B4A" w:rsidRPr="00F03B4A">
        <w:rPr>
          <w:sz w:val="16"/>
          <w:szCs w:val="16"/>
          <w:lang w:eastAsia="zh-TW"/>
        </w:rPr>
        <w:t>Tsao</w:t>
      </w:r>
      <w:bookmarkStart w:id="872" w:name="_elm0003f8"/>
      <w:bookmarkEnd w:id="870"/>
      <w:bookmarkEnd w:id="871"/>
      <w:r w:rsidR="00F03B4A" w:rsidRPr="00F03B4A">
        <w:rPr>
          <w:sz w:val="16"/>
          <w:szCs w:val="16"/>
          <w:lang w:eastAsia="zh-TW"/>
        </w:rPr>
        <w:t xml:space="preserve">, </w:t>
      </w:r>
      <w:bookmarkEnd w:id="865"/>
      <w:bookmarkEnd w:id="872"/>
      <w:r w:rsidR="00F03B4A" w:rsidRPr="00F03B4A">
        <w:rPr>
          <w:sz w:val="16"/>
          <w:szCs w:val="16"/>
          <w:lang w:eastAsia="zh-TW"/>
        </w:rPr>
        <w:t>“</w:t>
      </w:r>
      <w:bookmarkStart w:id="873" w:name="_elm0003f9"/>
      <w:r w:rsidR="00F03B4A" w:rsidRPr="00F03B4A">
        <w:rPr>
          <w:sz w:val="16"/>
          <w:szCs w:val="16"/>
          <w:lang w:eastAsia="zh-TW"/>
        </w:rPr>
        <w:t>Application of a fuzzy neural network combined with a chaos genetic algorithm and simulated annealing to short-term load forecasting</w:t>
      </w:r>
      <w:bookmarkEnd w:id="873"/>
      <w:r w:rsidR="00F03B4A" w:rsidRPr="00F03B4A">
        <w:rPr>
          <w:sz w:val="16"/>
          <w:szCs w:val="16"/>
          <w:lang w:eastAsia="zh-TW"/>
        </w:rPr>
        <w:t>,”</w:t>
      </w:r>
      <w:r w:rsidR="00F03B4A" w:rsidRPr="00F03B4A">
        <w:rPr>
          <w:sz w:val="16"/>
          <w:szCs w:val="16"/>
        </w:rPr>
        <w:t xml:space="preserve"> </w:t>
      </w:r>
      <w:bookmarkStart w:id="874" w:name="_elm0003fa"/>
      <w:r w:rsidR="00F03B4A" w:rsidRPr="00F03B4A">
        <w:rPr>
          <w:i/>
          <w:sz w:val="16"/>
          <w:szCs w:val="16"/>
          <w:lang w:eastAsia="zh-TW"/>
        </w:rPr>
        <w:t>IEEE Trans. on Evolutionary Computation</w:t>
      </w:r>
      <w:bookmarkEnd w:id="874"/>
      <w:r w:rsidR="00F03B4A" w:rsidRPr="00F03B4A">
        <w:rPr>
          <w:sz w:val="16"/>
          <w:szCs w:val="16"/>
          <w:lang w:eastAsia="zh-TW"/>
        </w:rPr>
        <w:t xml:space="preserve">, vol. </w:t>
      </w:r>
      <w:bookmarkStart w:id="875" w:name="_elm0003fb"/>
      <w:r w:rsidR="00F03B4A" w:rsidRPr="00F03B4A">
        <w:rPr>
          <w:sz w:val="16"/>
          <w:szCs w:val="16"/>
          <w:lang w:eastAsia="zh-TW"/>
        </w:rPr>
        <w:t>10</w:t>
      </w:r>
      <w:bookmarkEnd w:id="875"/>
      <w:r w:rsidR="00F03B4A" w:rsidRPr="00F03B4A">
        <w:rPr>
          <w:sz w:val="16"/>
          <w:szCs w:val="16"/>
          <w:lang w:eastAsia="zh-TW"/>
        </w:rPr>
        <w:t xml:space="preserve">, no. </w:t>
      </w:r>
      <w:bookmarkStart w:id="876" w:name="_elm0003fc"/>
      <w:r w:rsidR="00F03B4A" w:rsidRPr="00F03B4A">
        <w:rPr>
          <w:sz w:val="16"/>
          <w:szCs w:val="16"/>
          <w:lang w:eastAsia="zh-TW"/>
        </w:rPr>
        <w:t>3</w:t>
      </w:r>
      <w:bookmarkEnd w:id="876"/>
      <w:r w:rsidR="00F03B4A" w:rsidRPr="00F03B4A">
        <w:rPr>
          <w:sz w:val="16"/>
          <w:szCs w:val="16"/>
          <w:lang w:eastAsia="zh-TW"/>
        </w:rPr>
        <w:t xml:space="preserve">, pp. </w:t>
      </w:r>
      <w:bookmarkStart w:id="877" w:name="_elm0003fd"/>
      <w:r w:rsidR="00F03B4A" w:rsidRPr="00F03B4A">
        <w:rPr>
          <w:sz w:val="16"/>
          <w:szCs w:val="16"/>
          <w:lang w:eastAsia="zh-TW"/>
        </w:rPr>
        <w:t>330</w:t>
      </w:r>
      <w:bookmarkEnd w:id="877"/>
      <w:r w:rsidR="00F03B4A" w:rsidRPr="00F03B4A">
        <w:rPr>
          <w:sz w:val="16"/>
          <w:szCs w:val="16"/>
          <w:lang w:eastAsia="zh-TW"/>
        </w:rPr>
        <w:t>-</w:t>
      </w:r>
      <w:bookmarkStart w:id="878" w:name="_elm0003fe"/>
      <w:r w:rsidR="00F03B4A" w:rsidRPr="00F03B4A">
        <w:rPr>
          <w:sz w:val="16"/>
          <w:szCs w:val="16"/>
          <w:lang w:eastAsia="zh-TW"/>
        </w:rPr>
        <w:t>340</w:t>
      </w:r>
      <w:bookmarkEnd w:id="878"/>
      <w:r w:rsidR="00F03B4A" w:rsidRPr="00F03B4A">
        <w:rPr>
          <w:sz w:val="16"/>
          <w:szCs w:val="16"/>
          <w:lang w:eastAsia="zh-TW"/>
        </w:rPr>
        <w:t xml:space="preserve">, </w:t>
      </w:r>
      <w:bookmarkStart w:id="879" w:name="_elm0003ff"/>
      <w:r w:rsidR="00F03B4A" w:rsidRPr="00F03B4A">
        <w:rPr>
          <w:sz w:val="16"/>
          <w:szCs w:val="16"/>
          <w:lang w:eastAsia="zh-TW"/>
        </w:rPr>
        <w:t>2006</w:t>
      </w:r>
      <w:bookmarkStart w:id="880" w:name="_elm000401"/>
      <w:bookmarkEnd w:id="879"/>
      <w:r w:rsidR="00F03B4A" w:rsidRPr="00F03B4A">
        <w:rPr>
          <w:sz w:val="16"/>
          <w:szCs w:val="16"/>
          <w:lang w:eastAsia="zh-TW"/>
        </w:rPr>
        <w:t>.</w:t>
      </w:r>
      <w:bookmarkEnd w:id="861"/>
      <w:bookmarkEnd w:id="866"/>
      <w:bookmarkEnd w:id="880"/>
    </w:p>
    <w:p w14:paraId="02551FA6" w14:textId="34070D31" w:rsidR="00F03B4A" w:rsidRPr="00F03B4A" w:rsidRDefault="00763538" w:rsidP="00763538">
      <w:pPr>
        <w:pStyle w:val="1"/>
        <w:autoSpaceDE w:val="0"/>
        <w:autoSpaceDN w:val="0"/>
        <w:adjustRightInd w:val="0"/>
        <w:ind w:leftChars="0" w:left="482" w:hanging="482"/>
        <w:jc w:val="both"/>
        <w:rPr>
          <w:rFonts w:ascii="Times New Roman" w:hAnsi="Times New Roman"/>
          <w:noProof/>
          <w:color w:val="000000"/>
          <w:sz w:val="16"/>
          <w:szCs w:val="16"/>
        </w:rPr>
      </w:pPr>
      <w:bookmarkStart w:id="881" w:name="_elm000402"/>
      <w:bookmarkStart w:id="882" w:name="_elm000403"/>
      <w:r w:rsidRPr="00F03B4A">
        <w:rPr>
          <w:rFonts w:ascii="Times New Roman" w:hAnsi="Times New Roman" w:hint="eastAsia"/>
          <w:noProof/>
          <w:color w:val="000000"/>
          <w:sz w:val="16"/>
          <w:szCs w:val="16"/>
        </w:rPr>
        <w:t>[25]</w:t>
      </w:r>
      <w:bookmarkEnd w:id="882"/>
      <w:r w:rsidRPr="00F03B4A">
        <w:rPr>
          <w:rFonts w:ascii="Times New Roman" w:hAnsi="Times New Roman" w:hint="eastAsia"/>
          <w:noProof/>
          <w:color w:val="000000"/>
          <w:sz w:val="16"/>
          <w:szCs w:val="16"/>
        </w:rPr>
        <w:tab/>
      </w:r>
      <w:bookmarkStart w:id="883" w:name="_elm000404"/>
      <w:bookmarkStart w:id="884" w:name="_elm000405"/>
      <w:bookmarkStart w:id="885" w:name="_elm00040b"/>
      <w:bookmarkStart w:id="886" w:name="_elm000416"/>
      <w:r w:rsidR="00F03B4A" w:rsidRPr="00F03B4A">
        <w:rPr>
          <w:rFonts w:ascii="Times New Roman" w:hAnsi="Times New Roman"/>
          <w:color w:val="000000"/>
          <w:sz w:val="16"/>
          <w:szCs w:val="16"/>
        </w:rPr>
        <w:t>W.</w:t>
      </w:r>
      <w:bookmarkEnd w:id="883"/>
      <w:r w:rsidR="00F03B4A" w:rsidRPr="00F03B4A">
        <w:rPr>
          <w:rFonts w:ascii="Times New Roman" w:hAnsi="Times New Roman"/>
          <w:color w:val="000000"/>
          <w:sz w:val="16"/>
          <w:szCs w:val="16"/>
        </w:rPr>
        <w:t xml:space="preserve"> </w:t>
      </w:r>
      <w:bookmarkStart w:id="887" w:name="_elm000406"/>
      <w:r w:rsidR="00F03B4A" w:rsidRPr="00F03B4A">
        <w:rPr>
          <w:rFonts w:ascii="Times New Roman" w:hAnsi="Times New Roman"/>
          <w:color w:val="000000"/>
          <w:sz w:val="16"/>
          <w:szCs w:val="16"/>
        </w:rPr>
        <w:t>Pedrycz</w:t>
      </w:r>
      <w:bookmarkEnd w:id="884"/>
      <w:bookmarkEnd w:id="887"/>
      <w:r w:rsidR="00F03B4A" w:rsidRPr="00F03B4A">
        <w:rPr>
          <w:rFonts w:ascii="Times New Roman" w:hAnsi="Times New Roman"/>
          <w:color w:val="000000"/>
          <w:sz w:val="16"/>
          <w:szCs w:val="16"/>
        </w:rPr>
        <w:t xml:space="preserve"> </w:t>
      </w:r>
      <w:bookmarkStart w:id="888" w:name="_elm000407"/>
      <w:r w:rsidR="00F03B4A" w:rsidRPr="00F03B4A">
        <w:rPr>
          <w:rFonts w:ascii="Times New Roman" w:hAnsi="Times New Roman"/>
          <w:color w:val="000000"/>
          <w:sz w:val="16"/>
          <w:szCs w:val="16"/>
        </w:rPr>
        <w:t xml:space="preserve">and </w:t>
      </w:r>
      <w:bookmarkStart w:id="889" w:name="_elm000408"/>
      <w:bookmarkStart w:id="890" w:name="_elm000409"/>
      <w:bookmarkEnd w:id="888"/>
      <w:r w:rsidR="00F03B4A" w:rsidRPr="00F03B4A">
        <w:rPr>
          <w:rFonts w:ascii="Times New Roman" w:hAnsi="Times New Roman"/>
          <w:color w:val="000000"/>
          <w:sz w:val="16"/>
          <w:szCs w:val="16"/>
        </w:rPr>
        <w:t>K.-C.</w:t>
      </w:r>
      <w:bookmarkEnd w:id="889"/>
      <w:r w:rsidR="00F03B4A" w:rsidRPr="00F03B4A">
        <w:rPr>
          <w:rFonts w:ascii="Times New Roman" w:hAnsi="Times New Roman"/>
          <w:color w:val="000000"/>
          <w:sz w:val="16"/>
          <w:szCs w:val="16"/>
        </w:rPr>
        <w:t xml:space="preserve"> </w:t>
      </w:r>
      <w:bookmarkStart w:id="891" w:name="_elm00040a"/>
      <w:r w:rsidR="00F03B4A" w:rsidRPr="00F03B4A">
        <w:rPr>
          <w:rFonts w:ascii="Times New Roman" w:hAnsi="Times New Roman"/>
          <w:color w:val="000000"/>
          <w:sz w:val="16"/>
          <w:szCs w:val="16"/>
        </w:rPr>
        <w:t>Kwak</w:t>
      </w:r>
      <w:bookmarkStart w:id="892" w:name="_elm00040c"/>
      <w:bookmarkEnd w:id="890"/>
      <w:bookmarkEnd w:id="891"/>
      <w:r w:rsidR="00F03B4A" w:rsidRPr="00F03B4A">
        <w:rPr>
          <w:rFonts w:ascii="Times New Roman" w:hAnsi="Times New Roman"/>
          <w:color w:val="000000"/>
          <w:sz w:val="16"/>
          <w:szCs w:val="16"/>
        </w:rPr>
        <w:t xml:space="preserve">, </w:t>
      </w:r>
      <w:bookmarkEnd w:id="885"/>
      <w:bookmarkEnd w:id="892"/>
      <w:r w:rsidR="00F03B4A" w:rsidRPr="00F03B4A">
        <w:rPr>
          <w:rFonts w:ascii="Times New Roman" w:hAnsi="Times New Roman"/>
          <w:color w:val="000000"/>
          <w:sz w:val="16"/>
          <w:szCs w:val="16"/>
        </w:rPr>
        <w:t>“</w:t>
      </w:r>
      <w:bookmarkStart w:id="893" w:name="_elm00040d"/>
      <w:r w:rsidR="00F03B4A" w:rsidRPr="00F03B4A">
        <w:rPr>
          <w:rFonts w:ascii="Times New Roman" w:hAnsi="Times New Roman"/>
          <w:color w:val="000000"/>
          <w:sz w:val="16"/>
          <w:szCs w:val="16"/>
        </w:rPr>
        <w:t>Linguistic models as a framework of user-centric system modeling</w:t>
      </w:r>
      <w:bookmarkEnd w:id="893"/>
      <w:r w:rsidR="00F03B4A" w:rsidRPr="00F03B4A">
        <w:rPr>
          <w:rFonts w:ascii="Times New Roman" w:hAnsi="Times New Roman"/>
          <w:color w:val="000000"/>
          <w:sz w:val="16"/>
          <w:szCs w:val="16"/>
        </w:rPr>
        <w:t xml:space="preserve">,” </w:t>
      </w:r>
      <w:bookmarkStart w:id="894" w:name="_elm00040e"/>
      <w:r w:rsidR="00F03B4A" w:rsidRPr="00F03B4A">
        <w:rPr>
          <w:rFonts w:ascii="Times New Roman" w:hAnsi="Times New Roman"/>
          <w:i/>
          <w:color w:val="000000"/>
          <w:sz w:val="16"/>
          <w:szCs w:val="16"/>
        </w:rPr>
        <w:t>IEEE Trans. on Systems</w:t>
      </w:r>
      <w:bookmarkEnd w:id="894"/>
      <w:r w:rsidR="00F03B4A" w:rsidRPr="00F03B4A">
        <w:rPr>
          <w:rFonts w:ascii="Times New Roman" w:hAnsi="Times New Roman"/>
          <w:i/>
          <w:color w:val="000000"/>
          <w:sz w:val="16"/>
          <w:szCs w:val="16"/>
        </w:rPr>
        <w:t xml:space="preserve">, </w:t>
      </w:r>
      <w:bookmarkStart w:id="895" w:name="_elm00040f"/>
      <w:r w:rsidR="00F03B4A" w:rsidRPr="00F03B4A">
        <w:rPr>
          <w:rFonts w:ascii="Times New Roman" w:hAnsi="Times New Roman"/>
          <w:i/>
          <w:color w:val="000000"/>
          <w:sz w:val="16"/>
          <w:szCs w:val="16"/>
        </w:rPr>
        <w:t>Man</w:t>
      </w:r>
      <w:bookmarkEnd w:id="895"/>
      <w:r w:rsidR="00F03B4A" w:rsidRPr="00F03B4A">
        <w:rPr>
          <w:rFonts w:ascii="Times New Roman" w:hAnsi="Times New Roman"/>
          <w:i/>
          <w:color w:val="000000"/>
          <w:sz w:val="16"/>
          <w:szCs w:val="16"/>
        </w:rPr>
        <w:t xml:space="preserve">, </w:t>
      </w:r>
      <w:bookmarkStart w:id="896" w:name="_elm000410"/>
      <w:r w:rsidR="00F03B4A" w:rsidRPr="00F03B4A">
        <w:rPr>
          <w:rFonts w:ascii="Times New Roman" w:hAnsi="Times New Roman"/>
          <w:i/>
          <w:color w:val="000000"/>
          <w:sz w:val="16"/>
          <w:szCs w:val="16"/>
        </w:rPr>
        <w:t>and Cybernetics - Part A: Systems and Humans</w:t>
      </w:r>
      <w:bookmarkEnd w:id="896"/>
      <w:r w:rsidR="00F03B4A" w:rsidRPr="00F03B4A">
        <w:rPr>
          <w:rFonts w:ascii="Times New Roman" w:hAnsi="Times New Roman"/>
          <w:color w:val="000000"/>
          <w:sz w:val="16"/>
          <w:szCs w:val="16"/>
        </w:rPr>
        <w:t xml:space="preserve">, vol. </w:t>
      </w:r>
      <w:bookmarkStart w:id="897" w:name="_elm000411"/>
      <w:r w:rsidR="00F03B4A" w:rsidRPr="00F03B4A">
        <w:rPr>
          <w:rFonts w:ascii="Times New Roman" w:hAnsi="Times New Roman"/>
          <w:color w:val="000000"/>
          <w:sz w:val="16"/>
          <w:szCs w:val="16"/>
        </w:rPr>
        <w:t>36</w:t>
      </w:r>
      <w:bookmarkEnd w:id="897"/>
      <w:r w:rsidR="00F03B4A" w:rsidRPr="00F03B4A">
        <w:rPr>
          <w:rFonts w:ascii="Times New Roman" w:hAnsi="Times New Roman"/>
          <w:color w:val="000000"/>
          <w:sz w:val="16"/>
          <w:szCs w:val="16"/>
        </w:rPr>
        <w:t xml:space="preserve">, no. </w:t>
      </w:r>
      <w:bookmarkStart w:id="898" w:name="_elm000412"/>
      <w:r w:rsidR="00F03B4A" w:rsidRPr="00F03B4A">
        <w:rPr>
          <w:rFonts w:ascii="Times New Roman" w:hAnsi="Times New Roman"/>
          <w:color w:val="000000"/>
          <w:sz w:val="16"/>
          <w:szCs w:val="16"/>
        </w:rPr>
        <w:t>4</w:t>
      </w:r>
      <w:bookmarkEnd w:id="898"/>
      <w:r w:rsidR="00F03B4A" w:rsidRPr="00F03B4A">
        <w:rPr>
          <w:rFonts w:ascii="Times New Roman" w:hAnsi="Times New Roman"/>
          <w:color w:val="000000"/>
          <w:sz w:val="16"/>
          <w:szCs w:val="16"/>
        </w:rPr>
        <w:t xml:space="preserve">, pp. </w:t>
      </w:r>
      <w:bookmarkStart w:id="899" w:name="_elm000413"/>
      <w:r w:rsidR="00F03B4A" w:rsidRPr="00F03B4A">
        <w:rPr>
          <w:rFonts w:ascii="Times New Roman" w:hAnsi="Times New Roman"/>
          <w:color w:val="000000"/>
          <w:sz w:val="16"/>
          <w:szCs w:val="16"/>
        </w:rPr>
        <w:t>727</w:t>
      </w:r>
      <w:bookmarkEnd w:id="899"/>
      <w:r w:rsidR="00F03B4A" w:rsidRPr="00F03B4A">
        <w:rPr>
          <w:rFonts w:ascii="Times New Roman" w:hAnsi="Times New Roman"/>
          <w:color w:val="000000"/>
          <w:sz w:val="16"/>
          <w:szCs w:val="16"/>
        </w:rPr>
        <w:t>-</w:t>
      </w:r>
      <w:bookmarkStart w:id="900" w:name="_elm000414"/>
      <w:r w:rsidR="00F03B4A" w:rsidRPr="00F03B4A">
        <w:rPr>
          <w:rFonts w:ascii="Times New Roman" w:hAnsi="Times New Roman"/>
          <w:color w:val="000000"/>
          <w:sz w:val="16"/>
          <w:szCs w:val="16"/>
        </w:rPr>
        <w:t>745</w:t>
      </w:r>
      <w:bookmarkEnd w:id="900"/>
      <w:r w:rsidR="00F03B4A" w:rsidRPr="00F03B4A">
        <w:rPr>
          <w:rFonts w:ascii="Times New Roman" w:hAnsi="Times New Roman"/>
          <w:color w:val="000000"/>
          <w:sz w:val="16"/>
          <w:szCs w:val="16"/>
        </w:rPr>
        <w:t xml:space="preserve">, </w:t>
      </w:r>
      <w:bookmarkStart w:id="901" w:name="_elm000415"/>
      <w:r w:rsidR="00F03B4A" w:rsidRPr="00F03B4A">
        <w:rPr>
          <w:rFonts w:ascii="Times New Roman" w:hAnsi="Times New Roman"/>
          <w:color w:val="000000"/>
          <w:sz w:val="16"/>
          <w:szCs w:val="16"/>
        </w:rPr>
        <w:t>2006</w:t>
      </w:r>
      <w:bookmarkStart w:id="902" w:name="_elm000417"/>
      <w:bookmarkEnd w:id="901"/>
      <w:r w:rsidR="00F03B4A" w:rsidRPr="00F03B4A">
        <w:rPr>
          <w:rFonts w:ascii="Times New Roman" w:hAnsi="Times New Roman"/>
          <w:color w:val="000000"/>
          <w:sz w:val="16"/>
          <w:szCs w:val="16"/>
        </w:rPr>
        <w:t>.</w:t>
      </w:r>
      <w:bookmarkEnd w:id="881"/>
      <w:bookmarkEnd w:id="886"/>
      <w:bookmarkEnd w:id="902"/>
    </w:p>
    <w:p w14:paraId="16ABDFB3" w14:textId="4DA7A8E4" w:rsidR="00F03B4A" w:rsidRPr="00F03B4A" w:rsidRDefault="00763538" w:rsidP="00763538">
      <w:pPr>
        <w:pStyle w:val="References"/>
        <w:widowControl w:val="0"/>
        <w:numPr>
          <w:ilvl w:val="0"/>
          <w:numId w:val="0"/>
        </w:numPr>
        <w:ind w:left="476" w:hanging="482"/>
      </w:pPr>
      <w:bookmarkStart w:id="903" w:name="_elm000418"/>
      <w:bookmarkStart w:id="904" w:name="_elm000419"/>
      <w:r w:rsidRPr="00F03B4A">
        <w:rPr>
          <w:rFonts w:hint="eastAsia"/>
        </w:rPr>
        <w:t>[26]</w:t>
      </w:r>
      <w:bookmarkEnd w:id="904"/>
      <w:r w:rsidRPr="00F03B4A">
        <w:rPr>
          <w:rFonts w:hint="eastAsia"/>
        </w:rPr>
        <w:tab/>
      </w:r>
      <w:bookmarkStart w:id="905" w:name="_elm00041a"/>
      <w:bookmarkStart w:id="906" w:name="_elm00041b"/>
      <w:bookmarkStart w:id="907" w:name="_elm000421"/>
      <w:bookmarkStart w:id="908" w:name="_elm000429"/>
      <w:r w:rsidR="00F03B4A" w:rsidRPr="00F03B4A">
        <w:t>S.</w:t>
      </w:r>
      <w:bookmarkEnd w:id="905"/>
      <w:r w:rsidR="00F03B4A" w:rsidRPr="00F03B4A">
        <w:t xml:space="preserve"> </w:t>
      </w:r>
      <w:bookmarkStart w:id="909" w:name="_elm00041c"/>
      <w:r w:rsidR="00F03B4A" w:rsidRPr="00F03B4A">
        <w:t>Stoeva</w:t>
      </w:r>
      <w:bookmarkEnd w:id="906"/>
      <w:bookmarkEnd w:id="909"/>
      <w:r w:rsidR="00F03B4A" w:rsidRPr="00F03B4A">
        <w:t xml:space="preserve"> </w:t>
      </w:r>
      <w:bookmarkStart w:id="910" w:name="_elm00041d"/>
      <w:r w:rsidR="00F03B4A" w:rsidRPr="00F03B4A">
        <w:t xml:space="preserve">and </w:t>
      </w:r>
      <w:bookmarkStart w:id="911" w:name="_elm00041e"/>
      <w:bookmarkStart w:id="912" w:name="_elm00041f"/>
      <w:bookmarkEnd w:id="910"/>
      <w:r w:rsidR="00F03B4A" w:rsidRPr="00F03B4A">
        <w:t>A.</w:t>
      </w:r>
      <w:bookmarkEnd w:id="911"/>
      <w:r w:rsidR="00F03B4A" w:rsidRPr="00F03B4A">
        <w:t xml:space="preserve"> </w:t>
      </w:r>
      <w:bookmarkStart w:id="913" w:name="_elm000420"/>
      <w:r w:rsidR="00F03B4A" w:rsidRPr="00F03B4A">
        <w:t>Nikov</w:t>
      </w:r>
      <w:bookmarkStart w:id="914" w:name="_elm000422"/>
      <w:bookmarkEnd w:id="912"/>
      <w:bookmarkEnd w:id="913"/>
      <w:r w:rsidR="00F03B4A" w:rsidRPr="00F03B4A">
        <w:t xml:space="preserve">, </w:t>
      </w:r>
      <w:bookmarkEnd w:id="907"/>
      <w:bookmarkEnd w:id="914"/>
      <w:r w:rsidR="00F03B4A" w:rsidRPr="00F03B4A">
        <w:t>“</w:t>
      </w:r>
      <w:bookmarkStart w:id="915" w:name="_elm000423"/>
      <w:r w:rsidR="00F03B4A" w:rsidRPr="00F03B4A">
        <w:t>A fuzzy backpropagation algorithm</w:t>
      </w:r>
      <w:bookmarkEnd w:id="915"/>
      <w:r w:rsidR="00F03B4A" w:rsidRPr="00F03B4A">
        <w:t xml:space="preserve">,” </w:t>
      </w:r>
      <w:bookmarkStart w:id="916" w:name="_elm000424"/>
      <w:r w:rsidR="00F03B4A" w:rsidRPr="00F03B4A">
        <w:rPr>
          <w:i/>
        </w:rPr>
        <w:t>Fuzzy Sets and Systems</w:t>
      </w:r>
      <w:bookmarkEnd w:id="916"/>
      <w:r w:rsidR="00F03B4A" w:rsidRPr="00F03B4A">
        <w:t xml:space="preserve">, vol. </w:t>
      </w:r>
      <w:bookmarkStart w:id="917" w:name="_elm000425"/>
      <w:r w:rsidR="00F03B4A" w:rsidRPr="00F03B4A">
        <w:t>112</w:t>
      </w:r>
      <w:bookmarkEnd w:id="917"/>
      <w:r w:rsidR="00F03B4A" w:rsidRPr="00F03B4A">
        <w:t xml:space="preserve">, pp. </w:t>
      </w:r>
      <w:bookmarkStart w:id="918" w:name="_elm000426"/>
      <w:r w:rsidR="00F03B4A" w:rsidRPr="00F03B4A">
        <w:t>27</w:t>
      </w:r>
      <w:bookmarkEnd w:id="918"/>
      <w:r w:rsidR="00F03B4A" w:rsidRPr="00F03B4A">
        <w:t>–</w:t>
      </w:r>
      <w:bookmarkStart w:id="919" w:name="_elm000427"/>
      <w:r w:rsidR="00F03B4A" w:rsidRPr="00F03B4A">
        <w:t>39</w:t>
      </w:r>
      <w:bookmarkEnd w:id="919"/>
      <w:r w:rsidR="00F03B4A" w:rsidRPr="00F03B4A">
        <w:t xml:space="preserve">, </w:t>
      </w:r>
      <w:bookmarkStart w:id="920" w:name="_elm000428"/>
      <w:r w:rsidR="00F03B4A" w:rsidRPr="00F03B4A">
        <w:t>2000</w:t>
      </w:r>
      <w:bookmarkStart w:id="921" w:name="_elm00042a"/>
      <w:bookmarkEnd w:id="920"/>
      <w:r w:rsidR="00F03B4A" w:rsidRPr="00F03B4A">
        <w:t>.</w:t>
      </w:r>
      <w:bookmarkEnd w:id="903"/>
      <w:bookmarkEnd w:id="908"/>
      <w:bookmarkEnd w:id="921"/>
    </w:p>
    <w:p w14:paraId="5AB198F0" w14:textId="33548CBB" w:rsidR="00F03B4A" w:rsidRPr="00F03B4A" w:rsidRDefault="00763538" w:rsidP="00763538">
      <w:pPr>
        <w:widowControl w:val="0"/>
        <w:autoSpaceDE w:val="0"/>
        <w:autoSpaceDN w:val="0"/>
        <w:adjustRightInd w:val="0"/>
        <w:ind w:left="480" w:hanging="480"/>
        <w:jc w:val="both"/>
        <w:rPr>
          <w:sz w:val="16"/>
          <w:szCs w:val="16"/>
        </w:rPr>
      </w:pPr>
      <w:bookmarkStart w:id="922" w:name="_elm00042b"/>
      <w:bookmarkStart w:id="923" w:name="_elm00042c"/>
      <w:r w:rsidRPr="00F03B4A">
        <w:rPr>
          <w:rFonts w:hint="eastAsia"/>
          <w:sz w:val="16"/>
          <w:szCs w:val="16"/>
        </w:rPr>
        <w:t>[27]</w:t>
      </w:r>
      <w:bookmarkEnd w:id="923"/>
      <w:r w:rsidRPr="00F03B4A">
        <w:rPr>
          <w:rFonts w:hint="eastAsia"/>
          <w:sz w:val="16"/>
          <w:szCs w:val="16"/>
        </w:rPr>
        <w:tab/>
      </w:r>
      <w:bookmarkStart w:id="924" w:name="_elm00042d"/>
      <w:bookmarkStart w:id="925" w:name="_elm00042e"/>
      <w:bookmarkStart w:id="926" w:name="_elm000438"/>
      <w:bookmarkStart w:id="927" w:name="_elm000443"/>
      <w:r w:rsidR="00F03B4A" w:rsidRPr="00F03B4A">
        <w:rPr>
          <w:sz w:val="16"/>
          <w:szCs w:val="16"/>
        </w:rPr>
        <w:t>S.-F.</w:t>
      </w:r>
      <w:bookmarkEnd w:id="924"/>
      <w:r w:rsidR="00F03B4A" w:rsidRPr="00F03B4A">
        <w:rPr>
          <w:sz w:val="16"/>
          <w:szCs w:val="16"/>
        </w:rPr>
        <w:t xml:space="preserve"> </w:t>
      </w:r>
      <w:bookmarkStart w:id="928" w:name="_elm00042f"/>
      <w:r w:rsidR="00F03B4A" w:rsidRPr="00F03B4A">
        <w:rPr>
          <w:sz w:val="16"/>
          <w:szCs w:val="16"/>
        </w:rPr>
        <w:t>Su</w:t>
      </w:r>
      <w:bookmarkStart w:id="929" w:name="_elm000430"/>
      <w:bookmarkEnd w:id="925"/>
      <w:bookmarkEnd w:id="928"/>
      <w:r w:rsidR="00F03B4A" w:rsidRPr="00F03B4A">
        <w:rPr>
          <w:sz w:val="16"/>
          <w:szCs w:val="16"/>
        </w:rPr>
        <w:t xml:space="preserve">, </w:t>
      </w:r>
      <w:bookmarkStart w:id="930" w:name="_elm000431"/>
      <w:bookmarkStart w:id="931" w:name="_elm000432"/>
      <w:bookmarkEnd w:id="929"/>
      <w:r w:rsidR="00F03B4A" w:rsidRPr="00F03B4A">
        <w:rPr>
          <w:sz w:val="16"/>
          <w:szCs w:val="16"/>
        </w:rPr>
        <w:t>T.</w:t>
      </w:r>
      <w:bookmarkEnd w:id="930"/>
      <w:r w:rsidR="00F03B4A" w:rsidRPr="00F03B4A">
        <w:rPr>
          <w:sz w:val="16"/>
          <w:szCs w:val="16"/>
        </w:rPr>
        <w:t xml:space="preserve"> </w:t>
      </w:r>
      <w:bookmarkStart w:id="932" w:name="_elm000433"/>
      <w:r w:rsidR="00F03B4A" w:rsidRPr="00F03B4A">
        <w:rPr>
          <w:sz w:val="16"/>
          <w:szCs w:val="16"/>
        </w:rPr>
        <w:t>Tao</w:t>
      </w:r>
      <w:bookmarkStart w:id="933" w:name="_elm000434"/>
      <w:bookmarkEnd w:id="931"/>
      <w:bookmarkEnd w:id="932"/>
      <w:r w:rsidR="00F03B4A" w:rsidRPr="00F03B4A">
        <w:rPr>
          <w:sz w:val="16"/>
          <w:szCs w:val="16"/>
        </w:rPr>
        <w:t xml:space="preserve">, and </w:t>
      </w:r>
      <w:bookmarkStart w:id="934" w:name="_elm000435"/>
      <w:bookmarkStart w:id="935" w:name="_elm000436"/>
      <w:bookmarkEnd w:id="933"/>
      <w:r w:rsidR="00F03B4A" w:rsidRPr="00F03B4A">
        <w:rPr>
          <w:sz w:val="16"/>
          <w:szCs w:val="16"/>
        </w:rPr>
        <w:t>T.-H.</w:t>
      </w:r>
      <w:bookmarkEnd w:id="934"/>
      <w:r w:rsidR="00F03B4A" w:rsidRPr="00F03B4A">
        <w:rPr>
          <w:sz w:val="16"/>
          <w:szCs w:val="16"/>
        </w:rPr>
        <w:t xml:space="preserve"> </w:t>
      </w:r>
      <w:bookmarkStart w:id="936" w:name="_elm000437"/>
      <w:r w:rsidR="00F03B4A" w:rsidRPr="00F03B4A">
        <w:rPr>
          <w:sz w:val="16"/>
          <w:szCs w:val="16"/>
        </w:rPr>
        <w:t>Hung</w:t>
      </w:r>
      <w:bookmarkStart w:id="937" w:name="_elm000439"/>
      <w:bookmarkEnd w:id="935"/>
      <w:bookmarkEnd w:id="936"/>
      <w:r w:rsidR="00F03B4A" w:rsidRPr="00F03B4A">
        <w:rPr>
          <w:sz w:val="16"/>
          <w:szCs w:val="16"/>
        </w:rPr>
        <w:t xml:space="preserve">, </w:t>
      </w:r>
      <w:bookmarkEnd w:id="926"/>
      <w:bookmarkEnd w:id="937"/>
      <w:r w:rsidR="00F03B4A" w:rsidRPr="00F03B4A">
        <w:rPr>
          <w:sz w:val="16"/>
          <w:szCs w:val="16"/>
        </w:rPr>
        <w:t>“</w:t>
      </w:r>
      <w:bookmarkStart w:id="938" w:name="_elm00043a"/>
      <w:r w:rsidR="00F03B4A" w:rsidRPr="00F03B4A">
        <w:rPr>
          <w:sz w:val="16"/>
          <w:szCs w:val="16"/>
        </w:rPr>
        <w:t>Credit assigned CMAC and its application to online learning robust controllers</w:t>
      </w:r>
      <w:bookmarkEnd w:id="938"/>
      <w:r w:rsidR="00F03B4A" w:rsidRPr="00F03B4A">
        <w:rPr>
          <w:sz w:val="16"/>
          <w:szCs w:val="16"/>
        </w:rPr>
        <w:t>,</w:t>
      </w:r>
      <w:r w:rsidR="00F03B4A" w:rsidRPr="00F03B4A">
        <w:rPr>
          <w:bCs/>
          <w:sz w:val="16"/>
          <w:szCs w:val="16"/>
        </w:rPr>
        <w:t xml:space="preserve">” </w:t>
      </w:r>
      <w:bookmarkStart w:id="939" w:name="_elm00043b"/>
      <w:r w:rsidR="00F03B4A" w:rsidRPr="00F03B4A">
        <w:rPr>
          <w:i/>
          <w:sz w:val="16"/>
          <w:szCs w:val="16"/>
        </w:rPr>
        <w:t>IEEE Trans. on Systems</w:t>
      </w:r>
      <w:bookmarkEnd w:id="939"/>
      <w:r w:rsidR="00F03B4A" w:rsidRPr="00F03B4A">
        <w:rPr>
          <w:i/>
          <w:sz w:val="16"/>
          <w:szCs w:val="16"/>
        </w:rPr>
        <w:t xml:space="preserve">, </w:t>
      </w:r>
      <w:bookmarkStart w:id="940" w:name="_elm00043c"/>
      <w:r w:rsidR="00F03B4A" w:rsidRPr="00F03B4A">
        <w:rPr>
          <w:i/>
          <w:sz w:val="16"/>
          <w:szCs w:val="16"/>
        </w:rPr>
        <w:t>Man</w:t>
      </w:r>
      <w:bookmarkEnd w:id="940"/>
      <w:r w:rsidR="00F03B4A" w:rsidRPr="00F03B4A">
        <w:rPr>
          <w:i/>
          <w:sz w:val="16"/>
          <w:szCs w:val="16"/>
        </w:rPr>
        <w:t xml:space="preserve">, </w:t>
      </w:r>
      <w:bookmarkStart w:id="941" w:name="_elm00043d"/>
      <w:r w:rsidR="00F03B4A" w:rsidRPr="00F03B4A">
        <w:rPr>
          <w:i/>
          <w:sz w:val="16"/>
          <w:szCs w:val="16"/>
        </w:rPr>
        <w:t>and Cybernetics</w:t>
      </w:r>
      <w:bookmarkEnd w:id="941"/>
      <w:r w:rsidR="00F03B4A" w:rsidRPr="00F03B4A">
        <w:rPr>
          <w:i/>
          <w:sz w:val="16"/>
          <w:szCs w:val="16"/>
        </w:rPr>
        <w:t xml:space="preserve">, </w:t>
      </w:r>
      <w:bookmarkStart w:id="942" w:name="_elm00043e"/>
      <w:r w:rsidR="00F03B4A" w:rsidRPr="00F03B4A">
        <w:rPr>
          <w:i/>
          <w:sz w:val="16"/>
          <w:szCs w:val="16"/>
        </w:rPr>
        <w:t>Part B: Cybernetics</w:t>
      </w:r>
      <w:bookmarkEnd w:id="942"/>
      <w:r w:rsidR="00F03B4A" w:rsidRPr="00F03B4A">
        <w:rPr>
          <w:i/>
          <w:sz w:val="16"/>
          <w:szCs w:val="16"/>
        </w:rPr>
        <w:t xml:space="preserve">, </w:t>
      </w:r>
      <w:r w:rsidR="00F03B4A" w:rsidRPr="00F03B4A">
        <w:rPr>
          <w:sz w:val="16"/>
          <w:szCs w:val="16"/>
        </w:rPr>
        <w:t xml:space="preserve">vol. </w:t>
      </w:r>
      <w:bookmarkStart w:id="943" w:name="_elm00043f"/>
      <w:r w:rsidR="00F03B4A" w:rsidRPr="00F03B4A">
        <w:rPr>
          <w:sz w:val="16"/>
          <w:szCs w:val="16"/>
        </w:rPr>
        <w:t>33</w:t>
      </w:r>
      <w:bookmarkEnd w:id="943"/>
      <w:r w:rsidR="00F03B4A" w:rsidRPr="00F03B4A">
        <w:rPr>
          <w:sz w:val="16"/>
          <w:szCs w:val="16"/>
        </w:rPr>
        <w:t xml:space="preserve">, no. </w:t>
      </w:r>
      <w:bookmarkStart w:id="944" w:name="_elm000440"/>
      <w:r w:rsidR="00F03B4A" w:rsidRPr="00F03B4A">
        <w:rPr>
          <w:sz w:val="16"/>
          <w:szCs w:val="16"/>
        </w:rPr>
        <w:t>2</w:t>
      </w:r>
      <w:bookmarkEnd w:id="944"/>
      <w:r w:rsidR="00F03B4A" w:rsidRPr="00F03B4A">
        <w:rPr>
          <w:sz w:val="16"/>
          <w:szCs w:val="16"/>
        </w:rPr>
        <w:t xml:space="preserve">, pp. </w:t>
      </w:r>
      <w:bookmarkStart w:id="945" w:name="_elm000441"/>
      <w:r w:rsidR="00F03B4A" w:rsidRPr="00F03B4A">
        <w:rPr>
          <w:sz w:val="16"/>
          <w:szCs w:val="16"/>
        </w:rPr>
        <w:t>202</w:t>
      </w:r>
      <w:bookmarkEnd w:id="945"/>
      <w:r w:rsidR="00F03B4A" w:rsidRPr="00F03B4A">
        <w:rPr>
          <w:sz w:val="16"/>
          <w:szCs w:val="16"/>
        </w:rPr>
        <w:t>-</w:t>
      </w:r>
      <w:bookmarkStart w:id="946" w:name="_elm000442"/>
      <w:r w:rsidR="00F03B4A" w:rsidRPr="00F03B4A">
        <w:rPr>
          <w:sz w:val="16"/>
          <w:szCs w:val="16"/>
        </w:rPr>
        <w:t>213</w:t>
      </w:r>
      <w:bookmarkEnd w:id="946"/>
      <w:r w:rsidR="00F03B4A" w:rsidRPr="00F03B4A">
        <w:rPr>
          <w:sz w:val="16"/>
          <w:szCs w:val="16"/>
        </w:rPr>
        <w:t xml:space="preserve">, </w:t>
      </w:r>
      <w:bookmarkStart w:id="947" w:name="_elm000444"/>
      <w:r w:rsidR="00F03B4A" w:rsidRPr="00F03B4A">
        <w:rPr>
          <w:sz w:val="16"/>
          <w:szCs w:val="16"/>
        </w:rPr>
        <w:t>2003</w:t>
      </w:r>
      <w:bookmarkEnd w:id="922"/>
      <w:bookmarkEnd w:id="927"/>
      <w:bookmarkEnd w:id="947"/>
    </w:p>
    <w:p w14:paraId="6A4527E5" w14:textId="240372B7" w:rsidR="00F03B4A" w:rsidRPr="00F03B4A" w:rsidRDefault="00763538" w:rsidP="00763538">
      <w:pPr>
        <w:widowControl w:val="0"/>
        <w:autoSpaceDE w:val="0"/>
        <w:autoSpaceDN w:val="0"/>
        <w:adjustRightInd w:val="0"/>
        <w:ind w:left="480" w:hanging="480"/>
        <w:jc w:val="both"/>
        <w:rPr>
          <w:sz w:val="16"/>
          <w:szCs w:val="16"/>
        </w:rPr>
      </w:pPr>
      <w:bookmarkStart w:id="948" w:name="_elm000445"/>
      <w:bookmarkStart w:id="949" w:name="_elm000446"/>
      <w:r w:rsidRPr="00F03B4A">
        <w:rPr>
          <w:rFonts w:hint="eastAsia"/>
          <w:sz w:val="16"/>
          <w:szCs w:val="16"/>
        </w:rPr>
        <w:t>[28]</w:t>
      </w:r>
      <w:bookmarkEnd w:id="949"/>
      <w:r w:rsidRPr="00F03B4A">
        <w:rPr>
          <w:rFonts w:hint="eastAsia"/>
          <w:sz w:val="16"/>
          <w:szCs w:val="16"/>
        </w:rPr>
        <w:tab/>
      </w:r>
      <w:bookmarkStart w:id="950" w:name="_elm000447"/>
      <w:bookmarkStart w:id="951" w:name="_elm000448"/>
      <w:bookmarkStart w:id="952" w:name="_elm000452"/>
      <w:bookmarkStart w:id="953" w:name="_elm00045e"/>
      <w:r w:rsidR="00F03B4A" w:rsidRPr="00F03B4A">
        <w:rPr>
          <w:sz w:val="16"/>
          <w:szCs w:val="16"/>
        </w:rPr>
        <w:t>S.-F.</w:t>
      </w:r>
      <w:bookmarkEnd w:id="950"/>
      <w:r w:rsidR="00F03B4A" w:rsidRPr="00F03B4A">
        <w:rPr>
          <w:sz w:val="16"/>
          <w:szCs w:val="16"/>
        </w:rPr>
        <w:t xml:space="preserve"> </w:t>
      </w:r>
      <w:bookmarkStart w:id="954" w:name="_elm000449"/>
      <w:r w:rsidR="00F03B4A" w:rsidRPr="00F03B4A">
        <w:rPr>
          <w:sz w:val="16"/>
          <w:szCs w:val="16"/>
        </w:rPr>
        <w:t>Su</w:t>
      </w:r>
      <w:bookmarkStart w:id="955" w:name="_elm00044a"/>
      <w:bookmarkEnd w:id="951"/>
      <w:bookmarkEnd w:id="954"/>
      <w:r w:rsidR="00F03B4A" w:rsidRPr="00F03B4A">
        <w:rPr>
          <w:sz w:val="16"/>
          <w:szCs w:val="16"/>
        </w:rPr>
        <w:t xml:space="preserve">, </w:t>
      </w:r>
      <w:bookmarkStart w:id="956" w:name="_elm00044b"/>
      <w:bookmarkStart w:id="957" w:name="_elm00044c"/>
      <w:bookmarkEnd w:id="955"/>
      <w:r w:rsidR="00F03B4A" w:rsidRPr="00F03B4A">
        <w:rPr>
          <w:sz w:val="16"/>
          <w:szCs w:val="16"/>
        </w:rPr>
        <w:t>Z.-J.</w:t>
      </w:r>
      <w:bookmarkEnd w:id="956"/>
      <w:r w:rsidR="00F03B4A" w:rsidRPr="00F03B4A">
        <w:rPr>
          <w:sz w:val="16"/>
          <w:szCs w:val="16"/>
        </w:rPr>
        <w:t xml:space="preserve"> </w:t>
      </w:r>
      <w:bookmarkStart w:id="958" w:name="_elm00044d"/>
      <w:r w:rsidR="00F03B4A" w:rsidRPr="00F03B4A">
        <w:rPr>
          <w:sz w:val="16"/>
          <w:szCs w:val="16"/>
        </w:rPr>
        <w:t>Lee</w:t>
      </w:r>
      <w:bookmarkStart w:id="959" w:name="_elm00044e"/>
      <w:bookmarkEnd w:id="957"/>
      <w:bookmarkEnd w:id="958"/>
      <w:r w:rsidR="00F03B4A" w:rsidRPr="00F03B4A">
        <w:rPr>
          <w:sz w:val="16"/>
          <w:szCs w:val="16"/>
        </w:rPr>
        <w:t xml:space="preserve">, and </w:t>
      </w:r>
      <w:bookmarkStart w:id="960" w:name="_elm00044f"/>
      <w:bookmarkStart w:id="961" w:name="_elm000450"/>
      <w:bookmarkEnd w:id="959"/>
      <w:r w:rsidR="00F03B4A" w:rsidRPr="00F03B4A">
        <w:rPr>
          <w:sz w:val="16"/>
          <w:szCs w:val="16"/>
        </w:rPr>
        <w:t>Y.-P.</w:t>
      </w:r>
      <w:bookmarkEnd w:id="960"/>
      <w:r w:rsidR="00F03B4A" w:rsidRPr="00F03B4A">
        <w:rPr>
          <w:sz w:val="16"/>
          <w:szCs w:val="16"/>
        </w:rPr>
        <w:t xml:space="preserve"> </w:t>
      </w:r>
      <w:bookmarkStart w:id="962" w:name="_elm000451"/>
      <w:r w:rsidR="00F03B4A" w:rsidRPr="00F03B4A">
        <w:rPr>
          <w:sz w:val="16"/>
          <w:szCs w:val="16"/>
        </w:rPr>
        <w:t>Wang</w:t>
      </w:r>
      <w:bookmarkStart w:id="963" w:name="_elm000453"/>
      <w:bookmarkEnd w:id="961"/>
      <w:bookmarkEnd w:id="962"/>
      <w:r w:rsidR="00F03B4A" w:rsidRPr="00F03B4A">
        <w:rPr>
          <w:sz w:val="16"/>
          <w:szCs w:val="16"/>
        </w:rPr>
        <w:t xml:space="preserve">, </w:t>
      </w:r>
      <w:bookmarkEnd w:id="952"/>
      <w:bookmarkEnd w:id="963"/>
      <w:r w:rsidR="00F03B4A" w:rsidRPr="00F03B4A">
        <w:rPr>
          <w:sz w:val="16"/>
          <w:szCs w:val="16"/>
        </w:rPr>
        <w:t>“</w:t>
      </w:r>
      <w:bookmarkStart w:id="964" w:name="_elm000454"/>
      <w:r w:rsidR="00F03B4A" w:rsidRPr="00F03B4A">
        <w:rPr>
          <w:sz w:val="16"/>
          <w:szCs w:val="16"/>
        </w:rPr>
        <w:t>Robust and fast learning for fuzzy Cerebellar model articulation controllers</w:t>
      </w:r>
      <w:bookmarkEnd w:id="964"/>
      <w:r w:rsidR="00F03B4A" w:rsidRPr="00F03B4A">
        <w:rPr>
          <w:sz w:val="16"/>
          <w:szCs w:val="16"/>
        </w:rPr>
        <w:t xml:space="preserve">,” </w:t>
      </w:r>
      <w:bookmarkStart w:id="965" w:name="_elm000455"/>
      <w:r w:rsidR="00F03B4A" w:rsidRPr="00F03B4A">
        <w:rPr>
          <w:i/>
          <w:sz w:val="16"/>
          <w:szCs w:val="16"/>
        </w:rPr>
        <w:t>IEEE Trans. on Systems</w:t>
      </w:r>
      <w:bookmarkEnd w:id="965"/>
      <w:r w:rsidR="00F03B4A" w:rsidRPr="00F03B4A">
        <w:rPr>
          <w:i/>
          <w:sz w:val="16"/>
          <w:szCs w:val="16"/>
        </w:rPr>
        <w:t xml:space="preserve">, </w:t>
      </w:r>
      <w:bookmarkStart w:id="966" w:name="_elm000456"/>
      <w:r w:rsidR="00F03B4A" w:rsidRPr="00F03B4A">
        <w:rPr>
          <w:i/>
          <w:sz w:val="16"/>
          <w:szCs w:val="16"/>
        </w:rPr>
        <w:t>Man</w:t>
      </w:r>
      <w:bookmarkEnd w:id="966"/>
      <w:r w:rsidR="00F03B4A" w:rsidRPr="00F03B4A">
        <w:rPr>
          <w:i/>
          <w:sz w:val="16"/>
          <w:szCs w:val="16"/>
        </w:rPr>
        <w:t xml:space="preserve">, </w:t>
      </w:r>
      <w:bookmarkStart w:id="967" w:name="_elm000457"/>
      <w:r w:rsidR="00F03B4A" w:rsidRPr="00F03B4A">
        <w:rPr>
          <w:i/>
          <w:sz w:val="16"/>
          <w:szCs w:val="16"/>
        </w:rPr>
        <w:t>and Cybernetics</w:t>
      </w:r>
      <w:bookmarkEnd w:id="967"/>
      <w:r w:rsidR="00F03B4A" w:rsidRPr="00F03B4A">
        <w:rPr>
          <w:i/>
          <w:sz w:val="16"/>
          <w:szCs w:val="16"/>
        </w:rPr>
        <w:t xml:space="preserve">, </w:t>
      </w:r>
      <w:bookmarkStart w:id="968" w:name="_elm000458"/>
      <w:r w:rsidR="00F03B4A" w:rsidRPr="00F03B4A">
        <w:rPr>
          <w:i/>
          <w:sz w:val="16"/>
          <w:szCs w:val="16"/>
        </w:rPr>
        <w:t>Part B: Cybernetics</w:t>
      </w:r>
      <w:bookmarkEnd w:id="968"/>
      <w:r w:rsidR="00F03B4A" w:rsidRPr="00F03B4A">
        <w:rPr>
          <w:sz w:val="16"/>
          <w:szCs w:val="16"/>
        </w:rPr>
        <w:t xml:space="preserve">, vol. </w:t>
      </w:r>
      <w:bookmarkStart w:id="969" w:name="_elm000459"/>
      <w:r w:rsidR="00F03B4A" w:rsidRPr="00F03B4A">
        <w:rPr>
          <w:sz w:val="16"/>
          <w:szCs w:val="16"/>
        </w:rPr>
        <w:t>36</w:t>
      </w:r>
      <w:bookmarkEnd w:id="969"/>
      <w:r w:rsidR="00F03B4A" w:rsidRPr="00F03B4A">
        <w:rPr>
          <w:sz w:val="16"/>
          <w:szCs w:val="16"/>
        </w:rPr>
        <w:t xml:space="preserve">, no. </w:t>
      </w:r>
      <w:bookmarkStart w:id="970" w:name="_elm00045a"/>
      <w:r w:rsidR="00F03B4A" w:rsidRPr="00F03B4A">
        <w:rPr>
          <w:sz w:val="16"/>
          <w:szCs w:val="16"/>
        </w:rPr>
        <w:t>1</w:t>
      </w:r>
      <w:bookmarkEnd w:id="970"/>
      <w:r w:rsidR="00F03B4A" w:rsidRPr="00F03B4A">
        <w:rPr>
          <w:sz w:val="16"/>
          <w:szCs w:val="16"/>
        </w:rPr>
        <w:t xml:space="preserve">, pp. </w:t>
      </w:r>
      <w:bookmarkStart w:id="971" w:name="_elm00045b"/>
      <w:r w:rsidR="00F03B4A" w:rsidRPr="00F03B4A">
        <w:rPr>
          <w:sz w:val="16"/>
          <w:szCs w:val="16"/>
        </w:rPr>
        <w:t>203</w:t>
      </w:r>
      <w:bookmarkEnd w:id="971"/>
      <w:r w:rsidR="00F03B4A" w:rsidRPr="00F03B4A">
        <w:rPr>
          <w:sz w:val="16"/>
          <w:szCs w:val="16"/>
        </w:rPr>
        <w:t>-</w:t>
      </w:r>
      <w:bookmarkStart w:id="972" w:name="_elm00045c"/>
      <w:r w:rsidR="00F03B4A" w:rsidRPr="00F03B4A">
        <w:rPr>
          <w:sz w:val="16"/>
          <w:szCs w:val="16"/>
        </w:rPr>
        <w:t>208</w:t>
      </w:r>
      <w:bookmarkEnd w:id="972"/>
      <w:r w:rsidR="00F03B4A" w:rsidRPr="00F03B4A">
        <w:rPr>
          <w:sz w:val="16"/>
          <w:szCs w:val="16"/>
        </w:rPr>
        <w:t xml:space="preserve">, </w:t>
      </w:r>
      <w:bookmarkStart w:id="973" w:name="_elm00045d"/>
      <w:r w:rsidR="00F03B4A" w:rsidRPr="00F03B4A">
        <w:rPr>
          <w:sz w:val="16"/>
          <w:szCs w:val="16"/>
        </w:rPr>
        <w:t>2006</w:t>
      </w:r>
      <w:bookmarkStart w:id="974" w:name="_elm00045f"/>
      <w:bookmarkEnd w:id="973"/>
      <w:r w:rsidR="00F03B4A" w:rsidRPr="00F03B4A">
        <w:rPr>
          <w:sz w:val="16"/>
          <w:szCs w:val="16"/>
        </w:rPr>
        <w:t>.</w:t>
      </w:r>
      <w:bookmarkEnd w:id="948"/>
      <w:bookmarkEnd w:id="953"/>
      <w:bookmarkEnd w:id="974"/>
    </w:p>
    <w:p w14:paraId="7A186DEE" w14:textId="2CE338B6" w:rsidR="00F03B4A" w:rsidRPr="00F03B4A" w:rsidRDefault="00763538" w:rsidP="00763538">
      <w:pPr>
        <w:pStyle w:val="References"/>
        <w:widowControl w:val="0"/>
        <w:numPr>
          <w:ilvl w:val="0"/>
          <w:numId w:val="0"/>
        </w:numPr>
        <w:ind w:left="480" w:hanging="480"/>
      </w:pPr>
      <w:bookmarkStart w:id="975" w:name="_elm000460"/>
      <w:bookmarkStart w:id="976" w:name="_elm000461"/>
      <w:r w:rsidRPr="00F03B4A">
        <w:rPr>
          <w:rFonts w:hint="eastAsia"/>
        </w:rPr>
        <w:t>[29]</w:t>
      </w:r>
      <w:bookmarkEnd w:id="976"/>
      <w:r w:rsidRPr="00F03B4A">
        <w:rPr>
          <w:rFonts w:hint="eastAsia"/>
        </w:rPr>
        <w:tab/>
      </w:r>
      <w:bookmarkStart w:id="977" w:name="_elm000462"/>
      <w:bookmarkStart w:id="978" w:name="_elm000463"/>
      <w:bookmarkStart w:id="979" w:name="_elm00046d"/>
      <w:bookmarkStart w:id="980" w:name="_elm000475"/>
      <w:r w:rsidR="00F03B4A" w:rsidRPr="00F03B4A">
        <w:t>C.-F.</w:t>
      </w:r>
      <w:bookmarkEnd w:id="977"/>
      <w:r w:rsidR="00F03B4A" w:rsidRPr="00F03B4A">
        <w:t xml:space="preserve"> </w:t>
      </w:r>
      <w:bookmarkStart w:id="981" w:name="_elm000464"/>
      <w:r w:rsidR="00F03B4A" w:rsidRPr="00F03B4A">
        <w:t>Juang</w:t>
      </w:r>
      <w:bookmarkStart w:id="982" w:name="_elm000465"/>
      <w:bookmarkEnd w:id="978"/>
      <w:bookmarkEnd w:id="981"/>
      <w:r w:rsidR="00F03B4A" w:rsidRPr="00F03B4A">
        <w:t xml:space="preserve">, </w:t>
      </w:r>
      <w:bookmarkStart w:id="983" w:name="_elm000466"/>
      <w:bookmarkStart w:id="984" w:name="_elm000467"/>
      <w:bookmarkEnd w:id="982"/>
      <w:r w:rsidR="00F03B4A" w:rsidRPr="00F03B4A">
        <w:t>Y.-Y.</w:t>
      </w:r>
      <w:bookmarkEnd w:id="983"/>
      <w:r w:rsidR="00F03B4A" w:rsidRPr="00F03B4A">
        <w:t xml:space="preserve"> </w:t>
      </w:r>
      <w:bookmarkStart w:id="985" w:name="_elm000468"/>
      <w:r w:rsidR="00F03B4A" w:rsidRPr="00F03B4A">
        <w:t>Lin</w:t>
      </w:r>
      <w:bookmarkStart w:id="986" w:name="_elm000469"/>
      <w:bookmarkEnd w:id="984"/>
      <w:bookmarkEnd w:id="985"/>
      <w:r w:rsidR="00F03B4A" w:rsidRPr="00F03B4A">
        <w:t xml:space="preserve">, and </w:t>
      </w:r>
      <w:bookmarkStart w:id="987" w:name="_elm00046a"/>
      <w:bookmarkStart w:id="988" w:name="_elm00046b"/>
      <w:bookmarkEnd w:id="986"/>
      <w:r w:rsidR="00F03B4A" w:rsidRPr="00F03B4A">
        <w:t>C.-C.</w:t>
      </w:r>
      <w:bookmarkEnd w:id="987"/>
      <w:r w:rsidR="00F03B4A" w:rsidRPr="00F03B4A">
        <w:t xml:space="preserve"> </w:t>
      </w:r>
      <w:bookmarkStart w:id="989" w:name="_elm00046c"/>
      <w:r w:rsidR="00F03B4A" w:rsidRPr="00F03B4A">
        <w:t>Tu</w:t>
      </w:r>
      <w:bookmarkStart w:id="990" w:name="_elm00046e"/>
      <w:bookmarkEnd w:id="988"/>
      <w:bookmarkEnd w:id="989"/>
      <w:r w:rsidR="00F03B4A" w:rsidRPr="00F03B4A">
        <w:t xml:space="preserve">, </w:t>
      </w:r>
      <w:bookmarkEnd w:id="979"/>
      <w:bookmarkEnd w:id="990"/>
      <w:r w:rsidR="00F03B4A" w:rsidRPr="00F03B4A">
        <w:t>“</w:t>
      </w:r>
      <w:bookmarkStart w:id="991" w:name="_elm00046f"/>
      <w:r w:rsidR="00F03B4A" w:rsidRPr="00F03B4A">
        <w:t>A recurrent self-evolving fuzzy neural network with local feedbacks and its application to dynamic system processing</w:t>
      </w:r>
      <w:bookmarkEnd w:id="991"/>
      <w:r w:rsidR="00F03B4A" w:rsidRPr="00F03B4A">
        <w:t xml:space="preserve">,” </w:t>
      </w:r>
      <w:bookmarkStart w:id="992" w:name="_elm000470"/>
      <w:r w:rsidR="00F03B4A" w:rsidRPr="00F03B4A">
        <w:rPr>
          <w:i/>
        </w:rPr>
        <w:t>Fuzzy Sets and Systems</w:t>
      </w:r>
      <w:bookmarkEnd w:id="992"/>
      <w:r w:rsidR="00F03B4A" w:rsidRPr="00F03B4A">
        <w:t xml:space="preserve">, vol. </w:t>
      </w:r>
      <w:bookmarkStart w:id="993" w:name="_elm000471"/>
      <w:r w:rsidR="00F03B4A" w:rsidRPr="00F03B4A">
        <w:t>161</w:t>
      </w:r>
      <w:bookmarkEnd w:id="993"/>
      <w:r w:rsidR="00F03B4A" w:rsidRPr="00F03B4A">
        <w:t xml:space="preserve">, pp. </w:t>
      </w:r>
      <w:bookmarkStart w:id="994" w:name="_elm000472"/>
      <w:r w:rsidR="00F03B4A" w:rsidRPr="00F03B4A">
        <w:t>2552</w:t>
      </w:r>
      <w:bookmarkEnd w:id="994"/>
      <w:r w:rsidR="00F03B4A" w:rsidRPr="00F03B4A">
        <w:t>–</w:t>
      </w:r>
      <w:bookmarkStart w:id="995" w:name="_elm000473"/>
      <w:r w:rsidR="00F03B4A" w:rsidRPr="00F03B4A">
        <w:t>2568</w:t>
      </w:r>
      <w:bookmarkEnd w:id="995"/>
      <w:r w:rsidR="00F03B4A" w:rsidRPr="00F03B4A">
        <w:t xml:space="preserve">, </w:t>
      </w:r>
      <w:bookmarkStart w:id="996" w:name="_elm000474"/>
      <w:r w:rsidR="00F03B4A" w:rsidRPr="00F03B4A">
        <w:t>2010</w:t>
      </w:r>
      <w:bookmarkStart w:id="997" w:name="_elm000476"/>
      <w:bookmarkEnd w:id="996"/>
      <w:r w:rsidR="00F03B4A" w:rsidRPr="00F03B4A">
        <w:t>.</w:t>
      </w:r>
      <w:bookmarkEnd w:id="975"/>
      <w:bookmarkEnd w:id="980"/>
      <w:bookmarkEnd w:id="997"/>
    </w:p>
    <w:p w14:paraId="163E3953" w14:textId="2C7202D4" w:rsidR="00F03B4A" w:rsidRPr="00F03B4A" w:rsidRDefault="00763538" w:rsidP="00763538">
      <w:pPr>
        <w:pStyle w:val="References"/>
        <w:widowControl w:val="0"/>
        <w:numPr>
          <w:ilvl w:val="0"/>
          <w:numId w:val="0"/>
        </w:numPr>
        <w:ind w:left="480" w:hanging="480"/>
      </w:pPr>
      <w:bookmarkStart w:id="998" w:name="_elm000477"/>
      <w:bookmarkStart w:id="999" w:name="_elm000478"/>
      <w:r w:rsidRPr="00F03B4A">
        <w:rPr>
          <w:rFonts w:hint="eastAsia"/>
        </w:rPr>
        <w:t>[30]</w:t>
      </w:r>
      <w:bookmarkEnd w:id="999"/>
      <w:r w:rsidRPr="00F03B4A">
        <w:rPr>
          <w:rFonts w:hint="eastAsia"/>
        </w:rPr>
        <w:tab/>
      </w:r>
      <w:bookmarkStart w:id="1000" w:name="_elm000479"/>
      <w:bookmarkStart w:id="1001" w:name="_elm00047a"/>
      <w:bookmarkStart w:id="1002" w:name="_elm00047c"/>
      <w:bookmarkStart w:id="1003" w:name="_elm000485"/>
      <w:r w:rsidR="00F03B4A" w:rsidRPr="00F03B4A">
        <w:t>C.-F.</w:t>
      </w:r>
      <w:bookmarkEnd w:id="1000"/>
      <w:r w:rsidR="00F03B4A" w:rsidRPr="00F03B4A">
        <w:t xml:space="preserve"> </w:t>
      </w:r>
      <w:bookmarkStart w:id="1004" w:name="_elm00047b"/>
      <w:r w:rsidR="00F03B4A" w:rsidRPr="00F03B4A">
        <w:t>Juang</w:t>
      </w:r>
      <w:bookmarkStart w:id="1005" w:name="_elm00047d"/>
      <w:bookmarkEnd w:id="1001"/>
      <w:bookmarkEnd w:id="1004"/>
      <w:r w:rsidR="00F03B4A" w:rsidRPr="00F03B4A">
        <w:t xml:space="preserve">, </w:t>
      </w:r>
      <w:bookmarkEnd w:id="1002"/>
      <w:bookmarkEnd w:id="1005"/>
      <w:r w:rsidR="00F03B4A" w:rsidRPr="00F03B4A">
        <w:t>“</w:t>
      </w:r>
      <w:bookmarkStart w:id="1006" w:name="_elm00047e"/>
      <w:r w:rsidR="00F03B4A" w:rsidRPr="00F03B4A">
        <w:t>A TSK-type recurrent fuzzy network for dynamic systems processing by neural network and genetic algorithms</w:t>
      </w:r>
      <w:bookmarkEnd w:id="1006"/>
      <w:r w:rsidR="00F03B4A" w:rsidRPr="00F03B4A">
        <w:t xml:space="preserve">,” </w:t>
      </w:r>
      <w:bookmarkStart w:id="1007" w:name="_elm00047f"/>
      <w:r w:rsidR="00F03B4A" w:rsidRPr="00F03B4A">
        <w:rPr>
          <w:i/>
        </w:rPr>
        <w:t>IEEE Trans. on Fuzzy Systems</w:t>
      </w:r>
      <w:bookmarkEnd w:id="1007"/>
      <w:r w:rsidR="00F03B4A" w:rsidRPr="00F03B4A">
        <w:t xml:space="preserve">, vol. </w:t>
      </w:r>
      <w:bookmarkStart w:id="1008" w:name="_elm000480"/>
      <w:r w:rsidR="00F03B4A" w:rsidRPr="00F03B4A">
        <w:t>10</w:t>
      </w:r>
      <w:bookmarkEnd w:id="1008"/>
      <w:r w:rsidR="00F03B4A" w:rsidRPr="00F03B4A">
        <w:t xml:space="preserve">, no. </w:t>
      </w:r>
      <w:bookmarkStart w:id="1009" w:name="_elm000481"/>
      <w:r w:rsidR="00F03B4A" w:rsidRPr="00F03B4A">
        <w:t>2</w:t>
      </w:r>
      <w:bookmarkEnd w:id="1009"/>
      <w:r w:rsidR="00F03B4A" w:rsidRPr="00F03B4A">
        <w:t xml:space="preserve">, pp. </w:t>
      </w:r>
      <w:bookmarkStart w:id="1010" w:name="_elm000482"/>
      <w:r w:rsidR="00F03B4A" w:rsidRPr="00F03B4A">
        <w:t>115</w:t>
      </w:r>
      <w:bookmarkEnd w:id="1010"/>
      <w:r w:rsidR="00F03B4A" w:rsidRPr="00F03B4A">
        <w:t>–</w:t>
      </w:r>
      <w:bookmarkStart w:id="1011" w:name="_elm000483"/>
      <w:r w:rsidR="00F03B4A" w:rsidRPr="00F03B4A">
        <w:t>170</w:t>
      </w:r>
      <w:bookmarkEnd w:id="1011"/>
      <w:r w:rsidR="00F03B4A" w:rsidRPr="00F03B4A">
        <w:t xml:space="preserve">, </w:t>
      </w:r>
      <w:bookmarkStart w:id="1012" w:name="_elm000484"/>
      <w:r w:rsidR="00F03B4A" w:rsidRPr="00F03B4A">
        <w:t>2002</w:t>
      </w:r>
      <w:bookmarkStart w:id="1013" w:name="_elm000486"/>
      <w:bookmarkEnd w:id="1012"/>
      <w:r w:rsidR="00F03B4A" w:rsidRPr="00F03B4A">
        <w:t>.</w:t>
      </w:r>
      <w:bookmarkEnd w:id="998"/>
      <w:bookmarkEnd w:id="1003"/>
      <w:bookmarkEnd w:id="1013"/>
    </w:p>
    <w:p w14:paraId="6C29F459" w14:textId="13227869" w:rsidR="00F03B4A" w:rsidRPr="00D57A99" w:rsidRDefault="00763538" w:rsidP="00763538">
      <w:pPr>
        <w:pStyle w:val="References"/>
        <w:widowControl w:val="0"/>
        <w:numPr>
          <w:ilvl w:val="0"/>
          <w:numId w:val="0"/>
        </w:numPr>
        <w:ind w:left="480" w:hanging="480"/>
        <w:rPr>
          <w:noProof/>
          <w:color w:val="000000"/>
        </w:rPr>
      </w:pPr>
      <w:bookmarkStart w:id="1014" w:name="_elm000487"/>
      <w:bookmarkStart w:id="1015" w:name="_elm000488"/>
      <w:r w:rsidRPr="00D57A99">
        <w:rPr>
          <w:rFonts w:hint="eastAsia"/>
          <w:noProof/>
          <w:color w:val="000000"/>
        </w:rPr>
        <w:t>[31]</w:t>
      </w:r>
      <w:bookmarkEnd w:id="1015"/>
      <w:r w:rsidRPr="00D57A99">
        <w:rPr>
          <w:rFonts w:hint="eastAsia"/>
          <w:noProof/>
          <w:color w:val="000000"/>
        </w:rPr>
        <w:tab/>
      </w:r>
      <w:bookmarkStart w:id="1016" w:name="_elm000489"/>
      <w:bookmarkStart w:id="1017" w:name="_elm00048a"/>
      <w:bookmarkStart w:id="1018" w:name="_elm000494"/>
      <w:bookmarkStart w:id="1019" w:name="_elm00049e"/>
      <w:r w:rsidR="00F03B4A" w:rsidRPr="00F03B4A">
        <w:rPr>
          <w:rFonts w:eastAsia="CMR9"/>
        </w:rPr>
        <w:t>P. S.</w:t>
      </w:r>
      <w:bookmarkEnd w:id="1016"/>
      <w:r w:rsidR="00F03B4A" w:rsidRPr="00F03B4A">
        <w:rPr>
          <w:rFonts w:eastAsia="CMR9"/>
        </w:rPr>
        <w:t xml:space="preserve"> </w:t>
      </w:r>
      <w:bookmarkStart w:id="1020" w:name="_elm00048b"/>
      <w:r w:rsidR="00F03B4A" w:rsidRPr="00F03B4A">
        <w:rPr>
          <w:rFonts w:eastAsia="CMR9"/>
        </w:rPr>
        <w:t>Sastry</w:t>
      </w:r>
      <w:bookmarkStart w:id="1021" w:name="_elm00048c"/>
      <w:bookmarkEnd w:id="1017"/>
      <w:bookmarkEnd w:id="1020"/>
      <w:r w:rsidR="00F03B4A" w:rsidRPr="00F03B4A">
        <w:rPr>
          <w:rFonts w:eastAsia="CMR9"/>
        </w:rPr>
        <w:t xml:space="preserve">, </w:t>
      </w:r>
      <w:bookmarkStart w:id="1022" w:name="_elm00048d"/>
      <w:bookmarkStart w:id="1023" w:name="_elm00048e"/>
      <w:bookmarkEnd w:id="1021"/>
      <w:r w:rsidR="00F03B4A" w:rsidRPr="00F03B4A">
        <w:rPr>
          <w:rFonts w:eastAsia="CMR9"/>
        </w:rPr>
        <w:t>G.</w:t>
      </w:r>
      <w:bookmarkEnd w:id="1022"/>
      <w:r w:rsidR="00F03B4A" w:rsidRPr="00F03B4A">
        <w:rPr>
          <w:rFonts w:eastAsia="CMR9"/>
        </w:rPr>
        <w:t xml:space="preserve"> </w:t>
      </w:r>
      <w:bookmarkStart w:id="1024" w:name="_elm00048f"/>
      <w:r w:rsidR="00F03B4A" w:rsidRPr="00F03B4A">
        <w:rPr>
          <w:rFonts w:eastAsia="CMR9"/>
        </w:rPr>
        <w:t>San</w:t>
      </w:r>
      <w:r w:rsidR="00F03B4A" w:rsidRPr="00F03B4A">
        <w:t>thara</w:t>
      </w:r>
      <w:bookmarkStart w:id="1025" w:name="_elm000490"/>
      <w:bookmarkEnd w:id="1023"/>
      <w:bookmarkEnd w:id="1024"/>
      <w:r w:rsidR="00F03B4A" w:rsidRPr="00F03B4A">
        <w:t xml:space="preserve">, and </w:t>
      </w:r>
      <w:bookmarkStart w:id="1026" w:name="_elm000491"/>
      <w:bookmarkStart w:id="1027" w:name="_elm000492"/>
      <w:bookmarkEnd w:id="1025"/>
      <w:r w:rsidR="00F03B4A" w:rsidRPr="00F03B4A">
        <w:t>K. P.</w:t>
      </w:r>
      <w:bookmarkEnd w:id="1026"/>
      <w:r w:rsidR="00F03B4A" w:rsidRPr="00F03B4A">
        <w:t xml:space="preserve"> </w:t>
      </w:r>
      <w:bookmarkStart w:id="1028" w:name="_elm000493"/>
      <w:r w:rsidR="00F03B4A" w:rsidRPr="00F03B4A">
        <w:t>Unnikrishnan</w:t>
      </w:r>
      <w:bookmarkStart w:id="1029" w:name="_elm000495"/>
      <w:bookmarkEnd w:id="1027"/>
      <w:bookmarkEnd w:id="1028"/>
      <w:r w:rsidR="00F03B4A" w:rsidRPr="00F03B4A">
        <w:t xml:space="preserve">, </w:t>
      </w:r>
      <w:bookmarkEnd w:id="1018"/>
      <w:bookmarkEnd w:id="1029"/>
      <w:r w:rsidR="00F03B4A" w:rsidRPr="00F03B4A">
        <w:t>“</w:t>
      </w:r>
      <w:bookmarkStart w:id="1030" w:name="_elm000496"/>
      <w:r w:rsidR="00F03B4A" w:rsidRPr="00F03B4A">
        <w:t>Memory Neural Networks for Identification and Control of Dynamical Systems</w:t>
      </w:r>
      <w:bookmarkEnd w:id="1030"/>
      <w:r w:rsidR="00F03B4A" w:rsidRPr="00F03B4A">
        <w:t xml:space="preserve">,” </w:t>
      </w:r>
      <w:bookmarkStart w:id="1031" w:name="_elm000497"/>
      <w:r w:rsidR="00F03B4A" w:rsidRPr="00F03B4A">
        <w:rPr>
          <w:i/>
        </w:rPr>
        <w:t>IEEE Trans. on Neural Networks</w:t>
      </w:r>
      <w:bookmarkEnd w:id="1031"/>
      <w:r w:rsidR="00F03B4A" w:rsidRPr="00F03B4A">
        <w:t>, vo</w:t>
      </w:r>
      <w:bookmarkStart w:id="1032" w:name="_elm000498"/>
      <w:r w:rsidR="00F03B4A" w:rsidRPr="00F03B4A">
        <w:t>5</w:t>
      </w:r>
      <w:bookmarkEnd w:id="1032"/>
      <w:r w:rsidR="00F03B4A" w:rsidRPr="00F03B4A">
        <w:t xml:space="preserve">. </w:t>
      </w:r>
      <w:bookmarkStart w:id="1033" w:name="_elm000499"/>
      <w:r w:rsidR="00F03B4A" w:rsidRPr="00F03B4A">
        <w:t>1</w:t>
      </w:r>
      <w:bookmarkEnd w:id="1033"/>
      <w:r w:rsidR="00F03B4A" w:rsidRPr="00F03B4A">
        <w:t xml:space="preserve">, no. </w:t>
      </w:r>
      <w:bookmarkStart w:id="1034" w:name="_elm00049a"/>
      <w:r w:rsidR="00F03B4A" w:rsidRPr="00F03B4A">
        <w:t>2</w:t>
      </w:r>
      <w:bookmarkEnd w:id="1034"/>
      <w:r w:rsidR="00F03B4A" w:rsidRPr="00F03B4A">
        <w:t xml:space="preserve">, pp. </w:t>
      </w:r>
      <w:bookmarkStart w:id="1035" w:name="_elm00049b"/>
      <w:r w:rsidR="00F03B4A" w:rsidRPr="00F03B4A">
        <w:t>306</w:t>
      </w:r>
      <w:bookmarkEnd w:id="1035"/>
      <w:r w:rsidR="00F03B4A" w:rsidRPr="00F03B4A">
        <w:t>–</w:t>
      </w:r>
      <w:bookmarkStart w:id="1036" w:name="_elm00049c"/>
      <w:r w:rsidR="00F03B4A" w:rsidRPr="00F03B4A">
        <w:t>319</w:t>
      </w:r>
      <w:bookmarkEnd w:id="1036"/>
      <w:r w:rsidR="00F03B4A" w:rsidRPr="00F03B4A">
        <w:t xml:space="preserve">, </w:t>
      </w:r>
      <w:bookmarkStart w:id="1037" w:name="_elm00049d"/>
      <w:r w:rsidR="00F03B4A" w:rsidRPr="00F03B4A">
        <w:t>1994</w:t>
      </w:r>
      <w:bookmarkStart w:id="1038" w:name="_elm00049f"/>
      <w:bookmarkEnd w:id="1037"/>
      <w:r w:rsidR="00F03B4A" w:rsidRPr="00F03B4A">
        <w:t xml:space="preserve">. </w:t>
      </w:r>
      <w:bookmarkEnd w:id="375"/>
      <w:bookmarkEnd w:id="376"/>
      <w:bookmarkEnd w:id="1014"/>
      <w:bookmarkEnd w:id="1019"/>
      <w:bookmarkEnd w:id="1038"/>
    </w:p>
    <w:p w14:paraId="063BE52B" w14:textId="2EBA02F9" w:rsidR="00D57A99" w:rsidRPr="001A0A67" w:rsidRDefault="001A0A67" w:rsidP="001A0A67">
      <w:pPr>
        <w:pStyle w:val="References"/>
        <w:widowControl w:val="0"/>
        <w:numPr>
          <w:ilvl w:val="0"/>
          <w:numId w:val="0"/>
        </w:numPr>
        <w:rPr>
          <w:sz w:val="20"/>
          <w:szCs w:val="20"/>
          <w:lang w:eastAsia="zh-TW"/>
        </w:rPr>
      </w:pPr>
      <w:r w:rsidRPr="001A0A67">
        <w:rPr>
          <w:noProof/>
          <w:sz w:val="20"/>
          <w:szCs w:val="20"/>
          <w:lang w:eastAsia="zh-TW"/>
        </w:rPr>
        <w:drawing>
          <wp:anchor distT="0" distB="0" distL="114300" distR="114300" simplePos="0" relativeHeight="251663360" behindDoc="0" locked="0" layoutInCell="1" allowOverlap="1" wp14:anchorId="3B416AC9" wp14:editId="6B5BBF99">
            <wp:simplePos x="0" y="0"/>
            <wp:positionH relativeFrom="column">
              <wp:posOffset>2540</wp:posOffset>
            </wp:positionH>
            <wp:positionV relativeFrom="paragraph">
              <wp:posOffset>46990</wp:posOffset>
            </wp:positionV>
            <wp:extent cx="933450" cy="1172845"/>
            <wp:effectExtent l="0" t="0" r="0" b="8255"/>
            <wp:wrapSquare wrapText="bothSides"/>
            <wp:docPr id="1" name="圖片 1" descr="http://intelligence.ee.ntust.edu.tw/su/sites/default/files/styles/medium_Prof.Su.jpg"/>
            <wp:cNvGraphicFramePr/>
            <a:graphic xmlns:a="http://schemas.openxmlformats.org/drawingml/2006/main">
              <a:graphicData uri="http://schemas.openxmlformats.org/drawingml/2006/picture">
                <pic:pic xmlns:pic="http://schemas.openxmlformats.org/drawingml/2006/picture">
                  <pic:nvPicPr>
                    <pic:cNvPr id="1" name="圖片 1" descr="http://intelligence.ee.ntust.edu.tw/su/sites/default/files/styles/medium_Prof.Su.jpg"/>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33450" cy="117284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39" w:name="_elm000201"/>
      <w:bookmarkStart w:id="1040" w:name="_elm000206"/>
      <w:bookmarkStart w:id="1041" w:name="_elm000207"/>
      <w:r w:rsidR="00D57A99" w:rsidRPr="001A0A67">
        <w:rPr>
          <w:b/>
          <w:bCs/>
          <w:sz w:val="20"/>
          <w:szCs w:val="20"/>
        </w:rPr>
        <w:t xml:space="preserve">Shun-Feng Su </w:t>
      </w:r>
      <w:bookmarkEnd w:id="1039"/>
      <w:r w:rsidR="00D57A99" w:rsidRPr="001A0A67">
        <w:rPr>
          <w:sz w:val="20"/>
          <w:szCs w:val="20"/>
        </w:rPr>
        <w:t>(S’89–M’91–SM’05–F’10) received</w:t>
      </w:r>
      <w:r w:rsidR="00D57A99" w:rsidRPr="001A0A67">
        <w:rPr>
          <w:sz w:val="20"/>
          <w:szCs w:val="20"/>
          <w:lang w:eastAsia="zh-TW"/>
        </w:rPr>
        <w:t xml:space="preserve"> </w:t>
      </w:r>
      <w:r w:rsidR="00D57A99" w:rsidRPr="001A0A67">
        <w:rPr>
          <w:sz w:val="20"/>
          <w:szCs w:val="20"/>
        </w:rPr>
        <w:t>the B.S. degree in electrical engineering from National</w:t>
      </w:r>
      <w:r w:rsidR="00D57A99" w:rsidRPr="001A0A67">
        <w:rPr>
          <w:sz w:val="20"/>
          <w:szCs w:val="20"/>
          <w:lang w:eastAsia="zh-TW"/>
        </w:rPr>
        <w:t xml:space="preserve"> </w:t>
      </w:r>
      <w:r w:rsidR="00D57A99" w:rsidRPr="001A0A67">
        <w:rPr>
          <w:sz w:val="20"/>
          <w:szCs w:val="20"/>
        </w:rPr>
        <w:t>Taiwan University, Taipei, Taiwan, in 1983,</w:t>
      </w:r>
      <w:r w:rsidR="00D57A99" w:rsidRPr="001A0A67">
        <w:rPr>
          <w:sz w:val="20"/>
          <w:szCs w:val="20"/>
          <w:lang w:eastAsia="zh-TW"/>
        </w:rPr>
        <w:t xml:space="preserve"> </w:t>
      </w:r>
      <w:r w:rsidR="00D57A99" w:rsidRPr="001A0A67">
        <w:rPr>
          <w:sz w:val="20"/>
          <w:szCs w:val="20"/>
        </w:rPr>
        <w:t>and the M.S. and Ph.D. degrees in electrical engineering</w:t>
      </w:r>
      <w:r w:rsidR="00D57A99" w:rsidRPr="001A0A67">
        <w:rPr>
          <w:sz w:val="20"/>
          <w:szCs w:val="20"/>
          <w:lang w:eastAsia="zh-TW"/>
        </w:rPr>
        <w:t xml:space="preserve"> </w:t>
      </w:r>
      <w:r w:rsidR="00D57A99" w:rsidRPr="001A0A67">
        <w:rPr>
          <w:sz w:val="20"/>
          <w:szCs w:val="20"/>
        </w:rPr>
        <w:t>from Purdue University, West Lafayette, IN,</w:t>
      </w:r>
      <w:r w:rsidR="00D57A99" w:rsidRPr="001A0A67">
        <w:rPr>
          <w:sz w:val="20"/>
          <w:szCs w:val="20"/>
          <w:lang w:eastAsia="zh-TW"/>
        </w:rPr>
        <w:t xml:space="preserve"> </w:t>
      </w:r>
      <w:r w:rsidR="00D57A99" w:rsidRPr="001A0A67">
        <w:rPr>
          <w:sz w:val="20"/>
          <w:szCs w:val="20"/>
        </w:rPr>
        <w:t>USA, in 1989 and 1991, respectively.</w:t>
      </w:r>
      <w:r w:rsidR="00D57A99" w:rsidRPr="001A0A67">
        <w:rPr>
          <w:sz w:val="20"/>
          <w:szCs w:val="20"/>
          <w:lang w:eastAsia="zh-TW"/>
        </w:rPr>
        <w:t xml:space="preserve"> </w:t>
      </w:r>
      <w:r w:rsidR="00D57A99" w:rsidRPr="001A0A67">
        <w:rPr>
          <w:sz w:val="20"/>
          <w:szCs w:val="20"/>
        </w:rPr>
        <w:t>He is currently a Chair Professor of the Department</w:t>
      </w:r>
      <w:r w:rsidR="00D57A99" w:rsidRPr="001A0A67">
        <w:rPr>
          <w:sz w:val="20"/>
          <w:szCs w:val="20"/>
          <w:lang w:eastAsia="zh-TW"/>
        </w:rPr>
        <w:t xml:space="preserve"> </w:t>
      </w:r>
      <w:r w:rsidR="00D57A99" w:rsidRPr="001A0A67">
        <w:rPr>
          <w:sz w:val="20"/>
          <w:szCs w:val="20"/>
        </w:rPr>
        <w:t>of Electrical Engineering, National Taiwan</w:t>
      </w:r>
      <w:r w:rsidR="00D57A99" w:rsidRPr="001A0A67">
        <w:rPr>
          <w:sz w:val="20"/>
          <w:szCs w:val="20"/>
          <w:lang w:eastAsia="zh-TW"/>
        </w:rPr>
        <w:t xml:space="preserve"> </w:t>
      </w:r>
      <w:r w:rsidR="00D57A99" w:rsidRPr="001A0A67">
        <w:rPr>
          <w:sz w:val="20"/>
          <w:szCs w:val="20"/>
        </w:rPr>
        <w:t>University of Science and Technology, Taipei. He</w:t>
      </w:r>
      <w:r w:rsidR="00D57A99" w:rsidRPr="001A0A67">
        <w:rPr>
          <w:sz w:val="20"/>
          <w:szCs w:val="20"/>
          <w:lang w:eastAsia="zh-TW"/>
        </w:rPr>
        <w:t xml:space="preserve"> </w:t>
      </w:r>
      <w:r w:rsidR="00D57A99" w:rsidRPr="001A0A67">
        <w:rPr>
          <w:sz w:val="20"/>
          <w:szCs w:val="20"/>
        </w:rPr>
        <w:t>has published more than 160 refereed journal and</w:t>
      </w:r>
      <w:r w:rsidR="00D57A99" w:rsidRPr="001A0A67">
        <w:rPr>
          <w:sz w:val="20"/>
          <w:szCs w:val="20"/>
          <w:lang w:eastAsia="zh-TW"/>
        </w:rPr>
        <w:t xml:space="preserve"> </w:t>
      </w:r>
      <w:r w:rsidR="00D57A99" w:rsidRPr="001A0A67">
        <w:rPr>
          <w:sz w:val="20"/>
          <w:szCs w:val="20"/>
        </w:rPr>
        <w:t>conference papers in the areas of robotics, intelligent</w:t>
      </w:r>
      <w:r w:rsidR="00D57A99" w:rsidRPr="001A0A67">
        <w:rPr>
          <w:sz w:val="20"/>
          <w:szCs w:val="20"/>
          <w:lang w:eastAsia="zh-TW"/>
        </w:rPr>
        <w:t xml:space="preserve"> </w:t>
      </w:r>
      <w:r w:rsidR="00D57A99" w:rsidRPr="001A0A67">
        <w:rPr>
          <w:sz w:val="20"/>
          <w:szCs w:val="20"/>
        </w:rPr>
        <w:t>control, fuzzy systems, neural networks, and non-derivative optimization.</w:t>
      </w:r>
      <w:r w:rsidR="00D57A99" w:rsidRPr="001A0A67">
        <w:rPr>
          <w:sz w:val="20"/>
          <w:szCs w:val="20"/>
          <w:lang w:eastAsia="zh-TW"/>
        </w:rPr>
        <w:t xml:space="preserve"> </w:t>
      </w:r>
      <w:r w:rsidR="00D57A99" w:rsidRPr="001A0A67">
        <w:rPr>
          <w:sz w:val="20"/>
          <w:szCs w:val="20"/>
        </w:rPr>
        <w:t>His current research interests include computational intelligence, machine</w:t>
      </w:r>
      <w:r w:rsidR="00D57A99" w:rsidRPr="001A0A67">
        <w:rPr>
          <w:sz w:val="20"/>
          <w:szCs w:val="20"/>
          <w:lang w:eastAsia="zh-TW"/>
        </w:rPr>
        <w:t xml:space="preserve"> </w:t>
      </w:r>
      <w:r w:rsidR="00D57A99" w:rsidRPr="001A0A67">
        <w:rPr>
          <w:sz w:val="20"/>
          <w:szCs w:val="20"/>
        </w:rPr>
        <w:t>learning, virtual reality simulation, intelligent transportation systems, smart</w:t>
      </w:r>
      <w:r w:rsidR="00D57A99" w:rsidRPr="001A0A67">
        <w:rPr>
          <w:sz w:val="20"/>
          <w:szCs w:val="20"/>
          <w:lang w:eastAsia="zh-TW"/>
        </w:rPr>
        <w:t xml:space="preserve"> </w:t>
      </w:r>
      <w:r w:rsidR="00D57A99" w:rsidRPr="001A0A67">
        <w:rPr>
          <w:sz w:val="20"/>
          <w:szCs w:val="20"/>
        </w:rPr>
        <w:t>home, robotics, and intelligent control.</w:t>
      </w:r>
      <w:r w:rsidR="00D57A99" w:rsidRPr="001A0A67">
        <w:rPr>
          <w:sz w:val="20"/>
          <w:szCs w:val="20"/>
          <w:lang w:eastAsia="zh-TW"/>
        </w:rPr>
        <w:t xml:space="preserve"> </w:t>
      </w:r>
      <w:r w:rsidR="00D57A99" w:rsidRPr="001A0A67">
        <w:rPr>
          <w:sz w:val="20"/>
          <w:szCs w:val="20"/>
        </w:rPr>
        <w:t>Dr. Su is very active in various international/domestic professional societies.</w:t>
      </w:r>
      <w:r w:rsidR="00D57A99" w:rsidRPr="001A0A67">
        <w:rPr>
          <w:sz w:val="20"/>
          <w:szCs w:val="20"/>
          <w:lang w:eastAsia="zh-TW"/>
        </w:rPr>
        <w:t xml:space="preserve"> </w:t>
      </w:r>
      <w:r w:rsidR="00D57A99" w:rsidRPr="001A0A67">
        <w:rPr>
          <w:sz w:val="20"/>
          <w:szCs w:val="20"/>
        </w:rPr>
        <w:t>He is now the President of the Taiwan Fuzzy Systems Association and is the</w:t>
      </w:r>
      <w:r w:rsidR="00D57A99" w:rsidRPr="001A0A67">
        <w:rPr>
          <w:sz w:val="20"/>
          <w:szCs w:val="20"/>
          <w:lang w:eastAsia="zh-TW"/>
        </w:rPr>
        <w:t xml:space="preserve"> </w:t>
      </w:r>
      <w:r w:rsidR="00D57A99" w:rsidRPr="001A0A67">
        <w:rPr>
          <w:sz w:val="20"/>
          <w:szCs w:val="20"/>
        </w:rPr>
        <w:t>President-Elect of International Fuzzy Systems Association. He also serves</w:t>
      </w:r>
      <w:r w:rsidR="00D57A99" w:rsidRPr="001A0A67">
        <w:rPr>
          <w:sz w:val="20"/>
          <w:szCs w:val="20"/>
          <w:lang w:eastAsia="zh-TW"/>
        </w:rPr>
        <w:t xml:space="preserve"> </w:t>
      </w:r>
      <w:r w:rsidR="00D57A99" w:rsidRPr="001A0A67">
        <w:rPr>
          <w:sz w:val="20"/>
          <w:szCs w:val="20"/>
        </w:rPr>
        <w:t>in the Boards of Governors of the Chinese Automatic Control Society, the</w:t>
      </w:r>
      <w:r w:rsidR="00D57A99" w:rsidRPr="001A0A67">
        <w:rPr>
          <w:sz w:val="20"/>
          <w:szCs w:val="20"/>
          <w:lang w:eastAsia="zh-TW"/>
        </w:rPr>
        <w:t xml:space="preserve"> </w:t>
      </w:r>
      <w:r w:rsidR="00D57A99" w:rsidRPr="001A0A67">
        <w:rPr>
          <w:sz w:val="20"/>
          <w:szCs w:val="20"/>
        </w:rPr>
        <w:t>Taiwan Society of Robotics, and the Taiwan Association of System Science</w:t>
      </w:r>
      <w:r w:rsidR="00D57A99" w:rsidRPr="001A0A67">
        <w:rPr>
          <w:sz w:val="20"/>
          <w:szCs w:val="20"/>
          <w:lang w:eastAsia="zh-TW"/>
        </w:rPr>
        <w:t xml:space="preserve"> </w:t>
      </w:r>
      <w:r w:rsidR="00D57A99" w:rsidRPr="001A0A67">
        <w:rPr>
          <w:sz w:val="20"/>
          <w:szCs w:val="20"/>
        </w:rPr>
        <w:t>and Engineering. He also acted as the Program Chair, Program Co-Chair, or</w:t>
      </w:r>
      <w:r w:rsidR="00D57A99" w:rsidRPr="001A0A67">
        <w:rPr>
          <w:sz w:val="20"/>
          <w:szCs w:val="20"/>
          <w:lang w:eastAsia="zh-TW"/>
        </w:rPr>
        <w:t xml:space="preserve"> </w:t>
      </w:r>
      <w:r w:rsidR="00D57A99" w:rsidRPr="001A0A67">
        <w:rPr>
          <w:sz w:val="20"/>
          <w:szCs w:val="20"/>
        </w:rPr>
        <w:t>PC Members for various international and domestic conferences. He currently</w:t>
      </w:r>
      <w:r w:rsidR="00D57A99" w:rsidRPr="001A0A67">
        <w:rPr>
          <w:sz w:val="20"/>
          <w:szCs w:val="20"/>
          <w:lang w:eastAsia="zh-TW"/>
        </w:rPr>
        <w:t xml:space="preserve"> </w:t>
      </w:r>
      <w:r w:rsidR="00D57A99" w:rsidRPr="001A0A67">
        <w:rPr>
          <w:sz w:val="20"/>
          <w:szCs w:val="20"/>
        </w:rPr>
        <w:t xml:space="preserve">serves as an Associate editor of the </w:t>
      </w:r>
      <w:r w:rsidR="00D57A99" w:rsidRPr="001A0A67">
        <w:rPr>
          <w:rFonts w:eastAsia="TimesNewCaps"/>
          <w:sz w:val="20"/>
          <w:szCs w:val="20"/>
        </w:rPr>
        <w:t>IEEE Transactions on Systems, Man,</w:t>
      </w:r>
      <w:r w:rsidR="00D57A99" w:rsidRPr="001A0A67">
        <w:rPr>
          <w:rFonts w:eastAsia="TimesNewCaps"/>
          <w:sz w:val="20"/>
          <w:szCs w:val="20"/>
          <w:lang w:eastAsia="zh-TW"/>
        </w:rPr>
        <w:t xml:space="preserve"> </w:t>
      </w:r>
      <w:r w:rsidR="00D57A99" w:rsidRPr="001A0A67">
        <w:rPr>
          <w:rFonts w:eastAsia="TimesNewCaps"/>
          <w:sz w:val="20"/>
          <w:szCs w:val="20"/>
        </w:rPr>
        <w:t>Cybernetics, Part B</w:t>
      </w:r>
      <w:r w:rsidR="00D57A99" w:rsidRPr="001A0A67">
        <w:rPr>
          <w:sz w:val="20"/>
          <w:szCs w:val="20"/>
        </w:rPr>
        <w:t xml:space="preserve">, and the </w:t>
      </w:r>
      <w:r w:rsidR="00D57A99" w:rsidRPr="001A0A67">
        <w:rPr>
          <w:rFonts w:eastAsia="TimesNewCaps"/>
          <w:sz w:val="20"/>
          <w:szCs w:val="20"/>
        </w:rPr>
        <w:t>IEEE Transactions on Fuzzy Systems</w:t>
      </w:r>
      <w:r w:rsidR="00D57A99" w:rsidRPr="001A0A67">
        <w:rPr>
          <w:sz w:val="20"/>
          <w:szCs w:val="20"/>
        </w:rPr>
        <w:t>,</w:t>
      </w:r>
      <w:r w:rsidR="00D57A99" w:rsidRPr="001A0A67">
        <w:rPr>
          <w:sz w:val="20"/>
          <w:szCs w:val="20"/>
          <w:lang w:eastAsia="zh-TW"/>
        </w:rPr>
        <w:t xml:space="preserve"> </w:t>
      </w:r>
      <w:r w:rsidR="00D57A99" w:rsidRPr="001A0A67">
        <w:rPr>
          <w:sz w:val="20"/>
          <w:szCs w:val="20"/>
        </w:rPr>
        <w:t xml:space="preserve">and is the publisher and Area Editor for </w:t>
      </w:r>
      <w:r w:rsidR="00D57A99" w:rsidRPr="001A0A67">
        <w:rPr>
          <w:i/>
          <w:iCs/>
          <w:sz w:val="20"/>
          <w:szCs w:val="20"/>
        </w:rPr>
        <w:t>International Journal of Fuzzy</w:t>
      </w:r>
      <w:r w:rsidR="00D57A99" w:rsidRPr="001A0A67">
        <w:rPr>
          <w:i/>
          <w:iCs/>
          <w:sz w:val="20"/>
          <w:szCs w:val="20"/>
          <w:lang w:eastAsia="zh-TW"/>
        </w:rPr>
        <w:t xml:space="preserve"> </w:t>
      </w:r>
      <w:r w:rsidR="00D57A99" w:rsidRPr="001A0A67">
        <w:rPr>
          <w:i/>
          <w:iCs/>
          <w:sz w:val="20"/>
          <w:szCs w:val="20"/>
        </w:rPr>
        <w:t>Systems</w:t>
      </w:r>
      <w:r w:rsidR="00D57A99" w:rsidRPr="001A0A67">
        <w:rPr>
          <w:sz w:val="20"/>
          <w:szCs w:val="20"/>
        </w:rPr>
        <w:t>. He is a fellow of the CACS.</w:t>
      </w:r>
    </w:p>
    <w:p w14:paraId="0CDC6E51" w14:textId="77777777" w:rsidR="001F36A4" w:rsidRPr="001F36A4" w:rsidRDefault="001F36A4" w:rsidP="001F36A4">
      <w:pPr>
        <w:widowControl w:val="0"/>
        <w:autoSpaceDE w:val="0"/>
        <w:autoSpaceDN w:val="0"/>
        <w:adjustRightInd w:val="0"/>
        <w:jc w:val="both"/>
        <w:rPr>
          <w:lang w:eastAsia="zh-TW"/>
        </w:rPr>
      </w:pPr>
      <w:bookmarkStart w:id="1042" w:name="_elm000202"/>
      <w:r w:rsidRPr="001F36A4">
        <w:rPr>
          <w:noProof/>
          <w:color w:val="000000"/>
          <w:lang w:eastAsia="zh-TW"/>
        </w:rPr>
        <w:drawing>
          <wp:anchor distT="0" distB="0" distL="114300" distR="114300" simplePos="0" relativeHeight="251662336" behindDoc="1" locked="0" layoutInCell="1" allowOverlap="1" wp14:anchorId="7F80C99A" wp14:editId="0AC31149">
            <wp:simplePos x="0" y="0"/>
            <wp:positionH relativeFrom="column">
              <wp:posOffset>2540</wp:posOffset>
            </wp:positionH>
            <wp:positionV relativeFrom="paragraph">
              <wp:posOffset>635</wp:posOffset>
            </wp:positionV>
            <wp:extent cx="870585" cy="1173480"/>
            <wp:effectExtent l="0" t="0" r="5715" b="7620"/>
            <wp:wrapTight wrapText="bothSides">
              <wp:wrapPolygon edited="0">
                <wp:start x="0" y="0"/>
                <wp:lineTo x="0" y="21390"/>
                <wp:lineTo x="21269" y="21390"/>
                <wp:lineTo x="21269" y="0"/>
                <wp:lineTo x="0" y="0"/>
              </wp:wrapPolygon>
            </wp:wrapTight>
            <wp:docPr id="3" name="圖片 3" descr="C:\Users\user\Dropbox\證件資料\大頭照\98-0827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user\Dropbox\證件資料\大頭照\98-0827100.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870585" cy="11734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43" w:name="_elm000203"/>
      <w:r w:rsidRPr="001F36A4">
        <w:rPr>
          <w:b/>
          <w:bCs/>
        </w:rPr>
        <w:t xml:space="preserve">Ming-Chang Chen </w:t>
      </w:r>
      <w:bookmarkEnd w:id="1043"/>
      <w:r w:rsidRPr="001F36A4">
        <w:t>received the M.S. degree in</w:t>
      </w:r>
      <w:r w:rsidRPr="001F36A4">
        <w:rPr>
          <w:rFonts w:hint="eastAsia"/>
        </w:rPr>
        <w:t xml:space="preserve"> </w:t>
      </w:r>
      <w:r w:rsidRPr="001F36A4">
        <w:t xml:space="preserve">electronic engineering form </w:t>
      </w:r>
      <w:r w:rsidRPr="001F36A4">
        <w:lastRenderedPageBreak/>
        <w:t>Fu-Jen Catholic University,</w:t>
      </w:r>
      <w:r w:rsidRPr="001F36A4">
        <w:rPr>
          <w:rFonts w:hint="eastAsia"/>
        </w:rPr>
        <w:t xml:space="preserve"> </w:t>
      </w:r>
      <w:r w:rsidRPr="001F36A4">
        <w:t>Taipei, Taiwan, and the Ph.D. degree in electrical</w:t>
      </w:r>
      <w:r w:rsidRPr="001F36A4">
        <w:rPr>
          <w:rFonts w:hint="eastAsia"/>
        </w:rPr>
        <w:t xml:space="preserve"> </w:t>
      </w:r>
      <w:r w:rsidRPr="001F36A4">
        <w:t>engineering from National Taiwan University</w:t>
      </w:r>
      <w:r w:rsidRPr="001F36A4">
        <w:rPr>
          <w:rFonts w:hint="eastAsia"/>
        </w:rPr>
        <w:t xml:space="preserve"> </w:t>
      </w:r>
      <w:r w:rsidRPr="001F36A4">
        <w:t>of Science and Technology, Taipei, Taiwan, in 2006</w:t>
      </w:r>
      <w:r w:rsidRPr="001F36A4">
        <w:rPr>
          <w:rFonts w:hint="eastAsia"/>
        </w:rPr>
        <w:t xml:space="preserve"> </w:t>
      </w:r>
      <w:r w:rsidRPr="001F36A4">
        <w:t>and 2011, respectively.</w:t>
      </w:r>
      <w:r w:rsidRPr="001F36A4">
        <w:rPr>
          <w:rFonts w:hint="eastAsia"/>
        </w:rPr>
        <w:t xml:space="preserve"> </w:t>
      </w:r>
      <w:r w:rsidRPr="001F36A4">
        <w:t>From 20</w:t>
      </w:r>
      <w:r w:rsidRPr="001F36A4">
        <w:rPr>
          <w:rFonts w:hint="eastAsia"/>
        </w:rPr>
        <w:t>1</w:t>
      </w:r>
      <w:r w:rsidRPr="001F36A4">
        <w:rPr>
          <w:rFonts w:hint="eastAsia"/>
          <w:lang w:eastAsia="zh-TW"/>
        </w:rPr>
        <w:t>2</w:t>
      </w:r>
      <w:r w:rsidRPr="001F36A4">
        <w:t xml:space="preserve"> to 201</w:t>
      </w:r>
      <w:r w:rsidRPr="001F36A4">
        <w:rPr>
          <w:rFonts w:hint="eastAsia"/>
          <w:lang w:eastAsia="zh-TW"/>
        </w:rPr>
        <w:t>6</w:t>
      </w:r>
      <w:r w:rsidRPr="001F36A4">
        <w:t>, he was a Post-Doctoral Fellow</w:t>
      </w:r>
      <w:r w:rsidRPr="001F36A4">
        <w:rPr>
          <w:rFonts w:hint="eastAsia"/>
        </w:rPr>
        <w:t xml:space="preserve"> </w:t>
      </w:r>
      <w:r w:rsidRPr="001F36A4">
        <w:t>with the Department of Electrical Engineering, National</w:t>
      </w:r>
      <w:r w:rsidRPr="001F36A4">
        <w:rPr>
          <w:rFonts w:hint="eastAsia"/>
        </w:rPr>
        <w:t xml:space="preserve"> </w:t>
      </w:r>
      <w:r w:rsidRPr="001F36A4">
        <w:t>Taiwan University of Science and Technology. He is currently a researcher</w:t>
      </w:r>
      <w:r w:rsidRPr="001F36A4">
        <w:rPr>
          <w:rFonts w:hint="eastAsia"/>
        </w:rPr>
        <w:t xml:space="preserve"> </w:t>
      </w:r>
      <w:r w:rsidRPr="001F36A4">
        <w:rPr>
          <w:rFonts w:hint="eastAsia"/>
          <w:lang w:eastAsia="zh-TW"/>
        </w:rPr>
        <w:t>at</w:t>
      </w:r>
      <w:r w:rsidRPr="001F36A4">
        <w:rPr>
          <w:rFonts w:hint="eastAsia"/>
        </w:rPr>
        <w:t xml:space="preserve"> </w:t>
      </w:r>
      <w:r w:rsidRPr="001F36A4">
        <w:t>the National Chung-Shan Institute of Science and Technology</w:t>
      </w:r>
      <w:r w:rsidRPr="001F36A4">
        <w:rPr>
          <w:rFonts w:hint="eastAsia"/>
          <w:lang w:eastAsia="zh-TW"/>
        </w:rPr>
        <w:t>.</w:t>
      </w:r>
      <w:r w:rsidRPr="001F36A4">
        <w:t xml:space="preserve"> His</w:t>
      </w:r>
      <w:r w:rsidRPr="001F36A4">
        <w:rPr>
          <w:rFonts w:hint="eastAsia"/>
        </w:rPr>
        <w:t xml:space="preserve"> </w:t>
      </w:r>
      <w:r w:rsidRPr="001F36A4">
        <w:t>current research interests include anti-lock braking</w:t>
      </w:r>
      <w:r w:rsidRPr="001F36A4">
        <w:rPr>
          <w:rFonts w:hint="eastAsia"/>
        </w:rPr>
        <w:t xml:space="preserve"> </w:t>
      </w:r>
      <w:r w:rsidRPr="001F36A4">
        <w:t>system, fuzzy logic system, active suspension system,</w:t>
      </w:r>
      <w:r w:rsidRPr="001F36A4">
        <w:rPr>
          <w:rFonts w:hint="eastAsia"/>
        </w:rPr>
        <w:t xml:space="preserve"> </w:t>
      </w:r>
      <w:r w:rsidRPr="001F36A4">
        <w:t>adaptive control, and intelligent control.</w:t>
      </w:r>
      <w:bookmarkEnd w:id="1042"/>
    </w:p>
    <w:p w14:paraId="6E8AAE1B" w14:textId="4B474CB9" w:rsidR="00D57A99" w:rsidRPr="005770CD" w:rsidRDefault="00D57A99" w:rsidP="005770CD">
      <w:pPr>
        <w:widowControl w:val="0"/>
        <w:autoSpaceDE w:val="0"/>
        <w:autoSpaceDN w:val="0"/>
        <w:adjustRightInd w:val="0"/>
        <w:jc w:val="both"/>
      </w:pPr>
      <w:r>
        <w:rPr>
          <w:rFonts w:hint="eastAsia"/>
          <w:noProof/>
          <w:lang w:eastAsia="zh-TW"/>
        </w:rPr>
        <w:drawing>
          <wp:anchor distT="0" distB="0" distL="114300" distR="114300" simplePos="0" relativeHeight="251660288" behindDoc="1" locked="0" layoutInCell="1" allowOverlap="1" wp14:anchorId="23941BC2" wp14:editId="70E037AC">
            <wp:simplePos x="0" y="0"/>
            <wp:positionH relativeFrom="column">
              <wp:posOffset>-27940</wp:posOffset>
            </wp:positionH>
            <wp:positionV relativeFrom="paragraph">
              <wp:posOffset>39370</wp:posOffset>
            </wp:positionV>
            <wp:extent cx="968375" cy="1173480"/>
            <wp:effectExtent l="0" t="0" r="3175" b="7620"/>
            <wp:wrapTight wrapText="bothSides">
              <wp:wrapPolygon edited="0">
                <wp:start x="0" y="0"/>
                <wp:lineTo x="0" y="21390"/>
                <wp:lineTo x="21246" y="21390"/>
                <wp:lineTo x="21246"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68375" cy="11734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44" w:name="_elm000204"/>
      <w:bookmarkStart w:id="1045" w:name="_elm000205"/>
      <w:r w:rsidRPr="005770CD">
        <w:rPr>
          <w:b/>
          <w:bCs/>
        </w:rPr>
        <w:t xml:space="preserve">Yao-Chu Hsueh </w:t>
      </w:r>
      <w:bookmarkEnd w:id="1045"/>
      <w:r w:rsidRPr="005770CD">
        <w:t>received the A.S. degree in electrical</w:t>
      </w:r>
      <w:r w:rsidRPr="005770CD">
        <w:rPr>
          <w:rFonts w:hint="eastAsia"/>
          <w:lang w:eastAsia="zh-TW"/>
        </w:rPr>
        <w:t xml:space="preserve"> </w:t>
      </w:r>
      <w:r w:rsidRPr="005770CD">
        <w:t>engineering from Oriental Institute of Technology,</w:t>
      </w:r>
      <w:r w:rsidRPr="005770CD">
        <w:rPr>
          <w:rFonts w:hint="eastAsia"/>
          <w:lang w:eastAsia="zh-TW"/>
        </w:rPr>
        <w:t xml:space="preserve"> </w:t>
      </w:r>
      <w:r w:rsidRPr="005770CD">
        <w:t>Taipei, Taiwan, in 2000, the B.S. degree</w:t>
      </w:r>
      <w:r w:rsidRPr="005770CD">
        <w:rPr>
          <w:rFonts w:hint="eastAsia"/>
          <w:lang w:eastAsia="zh-TW"/>
        </w:rPr>
        <w:t xml:space="preserve"> </w:t>
      </w:r>
      <w:r w:rsidRPr="005770CD">
        <w:t>in electrical engineering from Ta Hwa Institute of</w:t>
      </w:r>
      <w:r w:rsidRPr="005770CD">
        <w:rPr>
          <w:rFonts w:hint="eastAsia"/>
          <w:lang w:eastAsia="zh-TW"/>
        </w:rPr>
        <w:t xml:space="preserve"> </w:t>
      </w:r>
      <w:r w:rsidRPr="005770CD">
        <w:t>Technology, Hsinchu, Taiwan, in 2002, the M.S.</w:t>
      </w:r>
      <w:r w:rsidRPr="005770CD">
        <w:rPr>
          <w:rFonts w:hint="eastAsia"/>
          <w:lang w:eastAsia="zh-TW"/>
        </w:rPr>
        <w:t xml:space="preserve"> </w:t>
      </w:r>
      <w:r w:rsidRPr="005770CD">
        <w:t>degree in electronic engineering from China Institute</w:t>
      </w:r>
      <w:r w:rsidRPr="005770CD">
        <w:rPr>
          <w:rFonts w:hint="eastAsia"/>
          <w:lang w:eastAsia="zh-TW"/>
        </w:rPr>
        <w:t xml:space="preserve"> </w:t>
      </w:r>
      <w:r w:rsidRPr="005770CD">
        <w:t>of Technology, Hsinchu, in 2004, and the Ph.D. degree</w:t>
      </w:r>
      <w:r w:rsidRPr="005770CD">
        <w:rPr>
          <w:rFonts w:hint="eastAsia"/>
          <w:lang w:eastAsia="zh-TW"/>
        </w:rPr>
        <w:t xml:space="preserve"> </w:t>
      </w:r>
      <w:r w:rsidRPr="005770CD">
        <w:t>in electrical engineering from National Taiwan</w:t>
      </w:r>
      <w:r w:rsidRPr="005770CD">
        <w:rPr>
          <w:rFonts w:hint="eastAsia"/>
          <w:lang w:eastAsia="zh-TW"/>
        </w:rPr>
        <w:t xml:space="preserve"> </w:t>
      </w:r>
      <w:r w:rsidRPr="005770CD">
        <w:t>University of Science and Technology, Taipei, in</w:t>
      </w:r>
      <w:r w:rsidRPr="005770CD">
        <w:rPr>
          <w:rFonts w:hint="eastAsia"/>
          <w:lang w:eastAsia="zh-TW"/>
        </w:rPr>
        <w:t xml:space="preserve"> </w:t>
      </w:r>
      <w:r w:rsidRPr="005770CD">
        <w:t>2009.</w:t>
      </w:r>
      <w:bookmarkEnd w:id="1044"/>
    </w:p>
    <w:p w14:paraId="7740E77D" w14:textId="35071E20" w:rsidR="00D57A99" w:rsidRDefault="00D57A99" w:rsidP="005770CD">
      <w:pPr>
        <w:widowControl w:val="0"/>
        <w:autoSpaceDE w:val="0"/>
        <w:autoSpaceDN w:val="0"/>
        <w:adjustRightInd w:val="0"/>
        <w:ind w:firstLine="202"/>
        <w:jc w:val="both"/>
      </w:pPr>
      <w:bookmarkStart w:id="1046" w:name="_elm000208"/>
      <w:r w:rsidRPr="005770CD">
        <w:t>From 2009 to 2011, he was a Post-Doctoral Fellow</w:t>
      </w:r>
      <w:r w:rsidR="005770CD" w:rsidRPr="005770CD">
        <w:rPr>
          <w:rFonts w:hint="eastAsia"/>
          <w:lang w:eastAsia="zh-TW"/>
        </w:rPr>
        <w:t xml:space="preserve"> </w:t>
      </w:r>
      <w:r w:rsidRPr="005770CD">
        <w:t>with the Communication and Electromagnetic Technology Center, National</w:t>
      </w:r>
      <w:r w:rsidR="005770CD" w:rsidRPr="005770CD">
        <w:rPr>
          <w:rFonts w:hint="eastAsia"/>
          <w:lang w:eastAsia="zh-TW"/>
        </w:rPr>
        <w:t xml:space="preserve"> </w:t>
      </w:r>
      <w:r w:rsidRPr="005770CD">
        <w:t>Taiwan University of Science and Technology. His current research interests</w:t>
      </w:r>
      <w:r w:rsidR="005770CD" w:rsidRPr="005770CD">
        <w:rPr>
          <w:rFonts w:hint="eastAsia"/>
          <w:lang w:eastAsia="zh-TW"/>
        </w:rPr>
        <w:t xml:space="preserve"> </w:t>
      </w:r>
      <w:r w:rsidRPr="005770CD">
        <w:t>include intelligent systems, FPGA-based factory automation, adaptive controls,</w:t>
      </w:r>
      <w:r w:rsidR="005770CD" w:rsidRPr="005770CD">
        <w:rPr>
          <w:rFonts w:hint="eastAsia"/>
          <w:lang w:eastAsia="zh-TW"/>
        </w:rPr>
        <w:t xml:space="preserve"> </w:t>
      </w:r>
      <w:r w:rsidRPr="005770CD">
        <w:t>and robust controls.</w:t>
      </w:r>
      <w:bookmarkEnd w:id="373"/>
      <w:bookmarkEnd w:id="1040"/>
      <w:bookmarkEnd w:id="1041"/>
      <w:bookmarkEnd w:id="1046"/>
    </w:p>
    <w:p w14:paraId="3C5B9CFF" w14:textId="77777777" w:rsidR="00105DDF" w:rsidRDefault="00105DDF" w:rsidP="005770CD">
      <w:pPr>
        <w:widowControl w:val="0"/>
        <w:autoSpaceDE w:val="0"/>
        <w:autoSpaceDN w:val="0"/>
        <w:adjustRightInd w:val="0"/>
        <w:ind w:firstLine="202"/>
        <w:jc w:val="both"/>
      </w:pPr>
    </w:p>
    <w:sectPr w:rsidR="00105DDF" w:rsidSect="00143F2E">
      <w:headerReference w:type="default" r:id="rId16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CAA83" w14:textId="77777777" w:rsidR="009C7565" w:rsidRDefault="009C7565">
      <w:r>
        <w:separator/>
      </w:r>
    </w:p>
  </w:endnote>
  <w:endnote w:type="continuationSeparator" w:id="0">
    <w:p w14:paraId="43FC1A62" w14:textId="77777777" w:rsidR="009C7565" w:rsidRDefault="009C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FKai-SB">
    <w:altName w:val="標楷體"/>
    <w:charset w:val="88"/>
    <w:family w:val="script"/>
    <w:pitch w:val="fixed"/>
    <w:sig w:usb0="00000003" w:usb1="080E0000" w:usb2="00000016" w:usb3="00000000" w:csb0="00100001" w:csb1="00000000"/>
  </w:font>
  <w:font w:name="BGPOHN+TimesNewRoman,Italic">
    <w:altName w:val="PMingLiU"/>
    <w:panose1 w:val="00000000000000000000"/>
    <w:charset w:val="88"/>
    <w:family w:val="roman"/>
    <w:notTrueType/>
    <w:pitch w:val="default"/>
    <w:sig w:usb0="00000001" w:usb1="08080000" w:usb2="00000010" w:usb3="00000000" w:csb0="00100000" w:csb1="00000000"/>
  </w:font>
  <w:font w:name="CMR9">
    <w:altName w:val="細明體"/>
    <w:panose1 w:val="00000000000000000000"/>
    <w:charset w:val="88"/>
    <w:family w:val="auto"/>
    <w:notTrueType/>
    <w:pitch w:val="default"/>
    <w:sig w:usb0="00000001" w:usb1="08080000" w:usb2="00000010" w:usb3="00000000" w:csb0="00100000" w:csb1="00000000"/>
  </w:font>
  <w:font w:name="TimesNewCaps">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B749D" w14:textId="77777777" w:rsidR="009C7565" w:rsidRDefault="009C7565"/>
  </w:footnote>
  <w:footnote w:type="continuationSeparator" w:id="0">
    <w:p w14:paraId="5C15E63C" w14:textId="77777777" w:rsidR="009C7565" w:rsidRDefault="009C7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77777777" w:rsidR="0036544C" w:rsidRDefault="0036544C">
    <w:pPr>
      <w:framePr w:wrap="auto" w:vAnchor="text" w:hAnchor="margin" w:xAlign="right" w:y="1"/>
    </w:pPr>
    <w:r>
      <w:fldChar w:fldCharType="begin"/>
    </w:r>
    <w:r>
      <w:instrText xml:space="preserve">PAGE  </w:instrText>
    </w:r>
    <w:r>
      <w:fldChar w:fldCharType="separate"/>
    </w:r>
    <w:r w:rsidR="00C9139E">
      <w:rPr>
        <w:noProof/>
      </w:rPr>
      <w:t>8</w:t>
    </w:r>
    <w:r>
      <w:fldChar w:fldCharType="end"/>
    </w:r>
  </w:p>
  <w:p w14:paraId="2D5740AD" w14:textId="77777777" w:rsidR="0036544C" w:rsidRDefault="0036544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A165E5"/>
    <w:multiLevelType w:val="hybridMultilevel"/>
    <w:tmpl w:val="EB0CF13A"/>
    <w:lvl w:ilvl="0" w:tplc="04B2881A">
      <w:start w:val="31"/>
      <w:numFmt w:val="decimal"/>
      <w:lvlText w:val="[%1]"/>
      <w:lvlJc w:val="left"/>
      <w:pPr>
        <w:tabs>
          <w:tab w:val="num" w:pos="360"/>
        </w:tabs>
        <w:ind w:left="360" w:hanging="360"/>
      </w:pPr>
      <w:rPr>
        <w:rFonts w:cs="Times New Roman" w:hint="eastAsia"/>
        <w:b w:val="0"/>
        <w:i w:val="0"/>
      </w:rPr>
    </w:lvl>
    <w:lvl w:ilvl="1" w:tplc="FFFFFFFF">
      <w:start w:val="1"/>
      <w:numFmt w:val="ideographTraditional"/>
      <w:lvlText w:val="%2、"/>
      <w:lvlJc w:val="left"/>
      <w:pPr>
        <w:tabs>
          <w:tab w:val="num" w:pos="960"/>
        </w:tabs>
        <w:ind w:left="960" w:hanging="480"/>
      </w:pPr>
      <w:rPr>
        <w:rFonts w:cs="Times New Roman"/>
      </w:rPr>
    </w:lvl>
    <w:lvl w:ilvl="2" w:tplc="FFFFFFFF" w:tentative="1">
      <w:start w:val="1"/>
      <w:numFmt w:val="lowerRoman"/>
      <w:lvlText w:val="%3."/>
      <w:lvlJc w:val="right"/>
      <w:pPr>
        <w:tabs>
          <w:tab w:val="num" w:pos="1440"/>
        </w:tabs>
        <w:ind w:left="1440" w:hanging="480"/>
      </w:pPr>
      <w:rPr>
        <w:rFonts w:cs="Times New Roman"/>
      </w:rPr>
    </w:lvl>
    <w:lvl w:ilvl="3" w:tplc="FFFFFFFF" w:tentative="1">
      <w:start w:val="1"/>
      <w:numFmt w:val="decimal"/>
      <w:lvlText w:val="%4."/>
      <w:lvlJc w:val="left"/>
      <w:pPr>
        <w:tabs>
          <w:tab w:val="num" w:pos="1920"/>
        </w:tabs>
        <w:ind w:left="1920" w:hanging="480"/>
      </w:pPr>
      <w:rPr>
        <w:rFonts w:cs="Times New Roman"/>
      </w:rPr>
    </w:lvl>
    <w:lvl w:ilvl="4" w:tplc="FFFFFFFF" w:tentative="1">
      <w:start w:val="1"/>
      <w:numFmt w:val="ideographTraditional"/>
      <w:lvlText w:val="%5、"/>
      <w:lvlJc w:val="left"/>
      <w:pPr>
        <w:tabs>
          <w:tab w:val="num" w:pos="2400"/>
        </w:tabs>
        <w:ind w:left="2400" w:hanging="480"/>
      </w:pPr>
      <w:rPr>
        <w:rFonts w:cs="Times New Roman"/>
      </w:rPr>
    </w:lvl>
    <w:lvl w:ilvl="5" w:tplc="FFFFFFFF" w:tentative="1">
      <w:start w:val="1"/>
      <w:numFmt w:val="lowerRoman"/>
      <w:lvlText w:val="%6."/>
      <w:lvlJc w:val="right"/>
      <w:pPr>
        <w:tabs>
          <w:tab w:val="num" w:pos="2880"/>
        </w:tabs>
        <w:ind w:left="2880" w:hanging="480"/>
      </w:pPr>
      <w:rPr>
        <w:rFonts w:cs="Times New Roman"/>
      </w:rPr>
    </w:lvl>
    <w:lvl w:ilvl="6" w:tplc="FFFFFFFF" w:tentative="1">
      <w:start w:val="1"/>
      <w:numFmt w:val="decimal"/>
      <w:lvlText w:val="%7."/>
      <w:lvlJc w:val="left"/>
      <w:pPr>
        <w:tabs>
          <w:tab w:val="num" w:pos="3360"/>
        </w:tabs>
        <w:ind w:left="3360" w:hanging="480"/>
      </w:pPr>
      <w:rPr>
        <w:rFonts w:cs="Times New Roman"/>
      </w:rPr>
    </w:lvl>
    <w:lvl w:ilvl="7" w:tplc="FFFFFFFF" w:tentative="1">
      <w:start w:val="1"/>
      <w:numFmt w:val="ideographTraditional"/>
      <w:lvlText w:val="%8、"/>
      <w:lvlJc w:val="left"/>
      <w:pPr>
        <w:tabs>
          <w:tab w:val="num" w:pos="3840"/>
        </w:tabs>
        <w:ind w:left="3840" w:hanging="480"/>
      </w:pPr>
      <w:rPr>
        <w:rFonts w:cs="Times New Roman"/>
      </w:rPr>
    </w:lvl>
    <w:lvl w:ilvl="8" w:tplc="FFFFFFFF" w:tentative="1">
      <w:start w:val="1"/>
      <w:numFmt w:val="lowerRoman"/>
      <w:lvlText w:val="%9."/>
      <w:lvlJc w:val="right"/>
      <w:pPr>
        <w:tabs>
          <w:tab w:val="num" w:pos="4320"/>
        </w:tabs>
        <w:ind w:left="4320" w:hanging="480"/>
      </w:pPr>
      <w:rPr>
        <w:rFonts w:cs="Times New Roman"/>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C2F5C9E"/>
    <w:multiLevelType w:val="hybridMultilevel"/>
    <w:tmpl w:val="61E29E3E"/>
    <w:lvl w:ilvl="0" w:tplc="2C0665E8">
      <w:start w:val="1"/>
      <w:numFmt w:val="decimal"/>
      <w:lvlText w:val="[%1]"/>
      <w:lvlJc w:val="left"/>
      <w:pPr>
        <w:ind w:left="480" w:hanging="480"/>
      </w:pPr>
      <w:rPr>
        <w:rFonts w:cs="Times New Roman" w:hint="eastAsia"/>
        <w:b w:val="0"/>
        <w:sz w:val="16"/>
        <w:szCs w:val="16"/>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18597269">
    <w:abstractNumId w:val="11"/>
  </w:num>
  <w:num w:numId="2" w16cid:durableId="824468924">
    <w:abstractNumId w:val="18"/>
  </w:num>
  <w:num w:numId="3" w16cid:durableId="1842351105">
    <w:abstractNumId w:val="18"/>
    <w:lvlOverride w:ilvl="0">
      <w:lvl w:ilvl="0">
        <w:start w:val="1"/>
        <w:numFmt w:val="decimal"/>
        <w:lvlText w:val="%1."/>
        <w:legacy w:legacy="1" w:legacySpace="0" w:legacyIndent="360"/>
        <w:lvlJc w:val="left"/>
        <w:pPr>
          <w:ind w:left="360" w:hanging="360"/>
        </w:pPr>
      </w:lvl>
    </w:lvlOverride>
  </w:num>
  <w:num w:numId="4" w16cid:durableId="39214122">
    <w:abstractNumId w:val="18"/>
    <w:lvlOverride w:ilvl="0">
      <w:lvl w:ilvl="0">
        <w:start w:val="1"/>
        <w:numFmt w:val="decimal"/>
        <w:lvlText w:val="%1."/>
        <w:legacy w:legacy="1" w:legacySpace="0" w:legacyIndent="360"/>
        <w:lvlJc w:val="left"/>
        <w:pPr>
          <w:ind w:left="360" w:hanging="360"/>
        </w:pPr>
      </w:lvl>
    </w:lvlOverride>
  </w:num>
  <w:num w:numId="5" w16cid:durableId="726222938">
    <w:abstractNumId w:val="18"/>
    <w:lvlOverride w:ilvl="0">
      <w:lvl w:ilvl="0">
        <w:start w:val="1"/>
        <w:numFmt w:val="decimal"/>
        <w:lvlText w:val="%1."/>
        <w:legacy w:legacy="1" w:legacySpace="0" w:legacyIndent="360"/>
        <w:lvlJc w:val="left"/>
        <w:pPr>
          <w:ind w:left="360" w:hanging="360"/>
        </w:pPr>
      </w:lvl>
    </w:lvlOverride>
  </w:num>
  <w:num w:numId="6" w16cid:durableId="386224259">
    <w:abstractNumId w:val="23"/>
  </w:num>
  <w:num w:numId="7" w16cid:durableId="116264118">
    <w:abstractNumId w:val="23"/>
    <w:lvlOverride w:ilvl="0">
      <w:lvl w:ilvl="0">
        <w:start w:val="1"/>
        <w:numFmt w:val="decimal"/>
        <w:lvlText w:val="%1."/>
        <w:legacy w:legacy="1" w:legacySpace="0" w:legacyIndent="360"/>
        <w:lvlJc w:val="left"/>
        <w:pPr>
          <w:ind w:left="360" w:hanging="360"/>
        </w:pPr>
      </w:lvl>
    </w:lvlOverride>
  </w:num>
  <w:num w:numId="8" w16cid:durableId="2094933296">
    <w:abstractNumId w:val="23"/>
    <w:lvlOverride w:ilvl="0">
      <w:lvl w:ilvl="0">
        <w:start w:val="1"/>
        <w:numFmt w:val="decimal"/>
        <w:lvlText w:val="%1."/>
        <w:legacy w:legacy="1" w:legacySpace="0" w:legacyIndent="360"/>
        <w:lvlJc w:val="left"/>
        <w:pPr>
          <w:ind w:left="360" w:hanging="360"/>
        </w:pPr>
      </w:lvl>
    </w:lvlOverride>
  </w:num>
  <w:num w:numId="9" w16cid:durableId="1934632558">
    <w:abstractNumId w:val="23"/>
    <w:lvlOverride w:ilvl="0">
      <w:lvl w:ilvl="0">
        <w:start w:val="1"/>
        <w:numFmt w:val="decimal"/>
        <w:lvlText w:val="%1."/>
        <w:legacy w:legacy="1" w:legacySpace="0" w:legacyIndent="360"/>
        <w:lvlJc w:val="left"/>
        <w:pPr>
          <w:ind w:left="360" w:hanging="360"/>
        </w:pPr>
      </w:lvl>
    </w:lvlOverride>
  </w:num>
  <w:num w:numId="10" w16cid:durableId="1661233853">
    <w:abstractNumId w:val="23"/>
    <w:lvlOverride w:ilvl="0">
      <w:lvl w:ilvl="0">
        <w:start w:val="1"/>
        <w:numFmt w:val="decimal"/>
        <w:lvlText w:val="%1."/>
        <w:legacy w:legacy="1" w:legacySpace="0" w:legacyIndent="360"/>
        <w:lvlJc w:val="left"/>
        <w:pPr>
          <w:ind w:left="360" w:hanging="360"/>
        </w:pPr>
      </w:lvl>
    </w:lvlOverride>
  </w:num>
  <w:num w:numId="11" w16cid:durableId="222375400">
    <w:abstractNumId w:val="23"/>
    <w:lvlOverride w:ilvl="0">
      <w:lvl w:ilvl="0">
        <w:start w:val="1"/>
        <w:numFmt w:val="decimal"/>
        <w:lvlText w:val="%1."/>
        <w:legacy w:legacy="1" w:legacySpace="0" w:legacyIndent="360"/>
        <w:lvlJc w:val="left"/>
        <w:pPr>
          <w:ind w:left="360" w:hanging="360"/>
        </w:pPr>
      </w:lvl>
    </w:lvlOverride>
  </w:num>
  <w:num w:numId="12" w16cid:durableId="2107652998">
    <w:abstractNumId w:val="20"/>
  </w:num>
  <w:num w:numId="13" w16cid:durableId="508443537">
    <w:abstractNumId w:val="14"/>
  </w:num>
  <w:num w:numId="14" w16cid:durableId="541862419">
    <w:abstractNumId w:val="26"/>
  </w:num>
  <w:num w:numId="15" w16cid:durableId="2038700091">
    <w:abstractNumId w:val="25"/>
  </w:num>
  <w:num w:numId="16" w16cid:durableId="1022978857">
    <w:abstractNumId w:val="32"/>
  </w:num>
  <w:num w:numId="17" w16cid:durableId="905258584">
    <w:abstractNumId w:val="17"/>
  </w:num>
  <w:num w:numId="18" w16cid:durableId="187648204">
    <w:abstractNumId w:val="16"/>
  </w:num>
  <w:num w:numId="19" w16cid:durableId="1361710966">
    <w:abstractNumId w:val="27"/>
  </w:num>
  <w:num w:numId="20" w16cid:durableId="1172263241">
    <w:abstractNumId w:val="21"/>
  </w:num>
  <w:num w:numId="21" w16cid:durableId="645889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2562594">
    <w:abstractNumId w:val="31"/>
  </w:num>
  <w:num w:numId="23" w16cid:durableId="259994443">
    <w:abstractNumId w:val="30"/>
  </w:num>
  <w:num w:numId="24" w16cid:durableId="1805544534">
    <w:abstractNumId w:val="24"/>
  </w:num>
  <w:num w:numId="25" w16cid:durableId="455637196">
    <w:abstractNumId w:val="29"/>
  </w:num>
  <w:num w:numId="26" w16cid:durableId="188571975">
    <w:abstractNumId w:val="13"/>
  </w:num>
  <w:num w:numId="27" w16cid:durableId="1129204911">
    <w:abstractNumId w:val="28"/>
  </w:num>
  <w:num w:numId="28" w16cid:durableId="550773191">
    <w:abstractNumId w:val="19"/>
  </w:num>
  <w:num w:numId="29" w16cid:durableId="1906447331">
    <w:abstractNumId w:val="22"/>
  </w:num>
  <w:num w:numId="30" w16cid:durableId="1281453242">
    <w:abstractNumId w:val="10"/>
  </w:num>
  <w:num w:numId="31" w16cid:durableId="1763256904">
    <w:abstractNumId w:val="8"/>
  </w:num>
  <w:num w:numId="32" w16cid:durableId="2051026059">
    <w:abstractNumId w:val="7"/>
  </w:num>
  <w:num w:numId="33" w16cid:durableId="550071790">
    <w:abstractNumId w:val="6"/>
  </w:num>
  <w:num w:numId="34" w16cid:durableId="1180051233">
    <w:abstractNumId w:val="5"/>
  </w:num>
  <w:num w:numId="35" w16cid:durableId="1930768958">
    <w:abstractNumId w:val="9"/>
  </w:num>
  <w:num w:numId="36" w16cid:durableId="1323047547">
    <w:abstractNumId w:val="4"/>
  </w:num>
  <w:num w:numId="37" w16cid:durableId="234508630">
    <w:abstractNumId w:val="3"/>
  </w:num>
  <w:num w:numId="38" w16cid:durableId="1859537656">
    <w:abstractNumId w:val="2"/>
  </w:num>
  <w:num w:numId="39" w16cid:durableId="245070931">
    <w:abstractNumId w:val="1"/>
  </w:num>
  <w:num w:numId="40" w16cid:durableId="216400924">
    <w:abstractNumId w:val="0"/>
  </w:num>
  <w:num w:numId="41" w16cid:durableId="120854135">
    <w:abstractNumId w:val="11"/>
  </w:num>
  <w:num w:numId="42" w16cid:durableId="1298217898">
    <w:abstractNumId w:val="11"/>
  </w:num>
  <w:num w:numId="43" w16cid:durableId="2051801216">
    <w:abstractNumId w:val="11"/>
  </w:num>
  <w:num w:numId="44" w16cid:durableId="601692517">
    <w:abstractNumId w:val="12"/>
  </w:num>
  <w:num w:numId="45" w16cid:durableId="1304314856">
    <w:abstractNumId w:val="11"/>
  </w:num>
  <w:num w:numId="46" w16cid:durableId="18737609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worx:BMIndexCounters" w:val=" "/>
    <w:docVar w:name="_worx:LastSaveTime" w:val="67C55852-FFFFFEB6"/>
    <w:docVar w:name="DocTypeName" w:val="JATS"/>
    <w:docVar w:name="ProjectName" w:val="jats"/>
    <w:docVar w:name="RootElemBmName" w:val="_elm000000"/>
    <w:docVar w:name="Status" w:val="Tagged"/>
  </w:docVars>
  <w:rsids>
    <w:rsidRoot w:val="0091035B"/>
    <w:rsid w:val="00042E13"/>
    <w:rsid w:val="000A168B"/>
    <w:rsid w:val="000D0600"/>
    <w:rsid w:val="000D2BDE"/>
    <w:rsid w:val="00104BB0"/>
    <w:rsid w:val="00105DDF"/>
    <w:rsid w:val="00105E64"/>
    <w:rsid w:val="0010794E"/>
    <w:rsid w:val="0013354F"/>
    <w:rsid w:val="00143F2E"/>
    <w:rsid w:val="00144E72"/>
    <w:rsid w:val="00153859"/>
    <w:rsid w:val="00160CBE"/>
    <w:rsid w:val="001768FF"/>
    <w:rsid w:val="001A0A67"/>
    <w:rsid w:val="001A60B1"/>
    <w:rsid w:val="001B36B1"/>
    <w:rsid w:val="001E7B7A"/>
    <w:rsid w:val="001F36A4"/>
    <w:rsid w:val="001F4C5C"/>
    <w:rsid w:val="00204478"/>
    <w:rsid w:val="00214E2E"/>
    <w:rsid w:val="00216141"/>
    <w:rsid w:val="00217186"/>
    <w:rsid w:val="002300E4"/>
    <w:rsid w:val="002434A1"/>
    <w:rsid w:val="00263943"/>
    <w:rsid w:val="00267B35"/>
    <w:rsid w:val="002817AE"/>
    <w:rsid w:val="0028545A"/>
    <w:rsid w:val="002929FD"/>
    <w:rsid w:val="002D6731"/>
    <w:rsid w:val="002F7910"/>
    <w:rsid w:val="003020E9"/>
    <w:rsid w:val="003427CE"/>
    <w:rsid w:val="00360269"/>
    <w:rsid w:val="0036544C"/>
    <w:rsid w:val="0037551B"/>
    <w:rsid w:val="00392DBA"/>
    <w:rsid w:val="003C3322"/>
    <w:rsid w:val="003C68C2"/>
    <w:rsid w:val="003D1E8C"/>
    <w:rsid w:val="003D4CAE"/>
    <w:rsid w:val="003E110D"/>
    <w:rsid w:val="003F26BD"/>
    <w:rsid w:val="003F3DAD"/>
    <w:rsid w:val="003F52AD"/>
    <w:rsid w:val="00411E08"/>
    <w:rsid w:val="00415CAA"/>
    <w:rsid w:val="0043144F"/>
    <w:rsid w:val="00431BFA"/>
    <w:rsid w:val="004353CF"/>
    <w:rsid w:val="00454C8C"/>
    <w:rsid w:val="004631BC"/>
    <w:rsid w:val="00484761"/>
    <w:rsid w:val="00484DD5"/>
    <w:rsid w:val="004A5A16"/>
    <w:rsid w:val="004C1E16"/>
    <w:rsid w:val="004C2543"/>
    <w:rsid w:val="004D15CA"/>
    <w:rsid w:val="004E3E4C"/>
    <w:rsid w:val="004F23A0"/>
    <w:rsid w:val="005003E3"/>
    <w:rsid w:val="005052CD"/>
    <w:rsid w:val="00550A26"/>
    <w:rsid w:val="00550BF5"/>
    <w:rsid w:val="00567A70"/>
    <w:rsid w:val="005770CD"/>
    <w:rsid w:val="005A2A15"/>
    <w:rsid w:val="005B6974"/>
    <w:rsid w:val="005D1B15"/>
    <w:rsid w:val="005D2824"/>
    <w:rsid w:val="005D4F1A"/>
    <w:rsid w:val="005D72BB"/>
    <w:rsid w:val="005E692F"/>
    <w:rsid w:val="00603991"/>
    <w:rsid w:val="0062114B"/>
    <w:rsid w:val="00623698"/>
    <w:rsid w:val="00625E96"/>
    <w:rsid w:val="00647C09"/>
    <w:rsid w:val="00651F2C"/>
    <w:rsid w:val="0069157C"/>
    <w:rsid w:val="00693D5D"/>
    <w:rsid w:val="006B7F03"/>
    <w:rsid w:val="00725B45"/>
    <w:rsid w:val="00763538"/>
    <w:rsid w:val="007805FE"/>
    <w:rsid w:val="007B2041"/>
    <w:rsid w:val="007C4336"/>
    <w:rsid w:val="007E2513"/>
    <w:rsid w:val="007F7AA6"/>
    <w:rsid w:val="00823624"/>
    <w:rsid w:val="008317EB"/>
    <w:rsid w:val="00837E47"/>
    <w:rsid w:val="008478E8"/>
    <w:rsid w:val="008518FE"/>
    <w:rsid w:val="0085659C"/>
    <w:rsid w:val="00867560"/>
    <w:rsid w:val="00872026"/>
    <w:rsid w:val="0087792E"/>
    <w:rsid w:val="00883EAF"/>
    <w:rsid w:val="00885258"/>
    <w:rsid w:val="008A0384"/>
    <w:rsid w:val="008A30C3"/>
    <w:rsid w:val="008A3C23"/>
    <w:rsid w:val="008B5EC7"/>
    <w:rsid w:val="008C49CC"/>
    <w:rsid w:val="008D69E9"/>
    <w:rsid w:val="008E0645"/>
    <w:rsid w:val="008F594A"/>
    <w:rsid w:val="00902E0D"/>
    <w:rsid w:val="00904C7E"/>
    <w:rsid w:val="0091035B"/>
    <w:rsid w:val="009369C2"/>
    <w:rsid w:val="009545B2"/>
    <w:rsid w:val="009A1F6E"/>
    <w:rsid w:val="009C7565"/>
    <w:rsid w:val="009C7D17"/>
    <w:rsid w:val="009E484E"/>
    <w:rsid w:val="009F40FB"/>
    <w:rsid w:val="00A22FCB"/>
    <w:rsid w:val="00A472F1"/>
    <w:rsid w:val="00A5237D"/>
    <w:rsid w:val="00A554A3"/>
    <w:rsid w:val="00A758EA"/>
    <w:rsid w:val="00A95C50"/>
    <w:rsid w:val="00AA1339"/>
    <w:rsid w:val="00AA5C7C"/>
    <w:rsid w:val="00AB79A6"/>
    <w:rsid w:val="00AC4850"/>
    <w:rsid w:val="00B349AE"/>
    <w:rsid w:val="00B47B59"/>
    <w:rsid w:val="00B53F81"/>
    <w:rsid w:val="00B56C2B"/>
    <w:rsid w:val="00B65BD3"/>
    <w:rsid w:val="00B70469"/>
    <w:rsid w:val="00B72DD8"/>
    <w:rsid w:val="00B72E09"/>
    <w:rsid w:val="00BF0C69"/>
    <w:rsid w:val="00BF119C"/>
    <w:rsid w:val="00BF629B"/>
    <w:rsid w:val="00BF655C"/>
    <w:rsid w:val="00C075EF"/>
    <w:rsid w:val="00C11E83"/>
    <w:rsid w:val="00C2378A"/>
    <w:rsid w:val="00C378A1"/>
    <w:rsid w:val="00C42FB2"/>
    <w:rsid w:val="00C621D6"/>
    <w:rsid w:val="00C635CF"/>
    <w:rsid w:val="00C82D86"/>
    <w:rsid w:val="00C9139E"/>
    <w:rsid w:val="00CA3DB5"/>
    <w:rsid w:val="00CB4B8D"/>
    <w:rsid w:val="00CC0DDA"/>
    <w:rsid w:val="00CD684F"/>
    <w:rsid w:val="00D06623"/>
    <w:rsid w:val="00D07258"/>
    <w:rsid w:val="00D14C6B"/>
    <w:rsid w:val="00D5536F"/>
    <w:rsid w:val="00D56935"/>
    <w:rsid w:val="00D57A99"/>
    <w:rsid w:val="00D758C6"/>
    <w:rsid w:val="00D86A3A"/>
    <w:rsid w:val="00D90C10"/>
    <w:rsid w:val="00D92E96"/>
    <w:rsid w:val="00DA258C"/>
    <w:rsid w:val="00DE07FA"/>
    <w:rsid w:val="00DF2DDE"/>
    <w:rsid w:val="00DF51EE"/>
    <w:rsid w:val="00E01667"/>
    <w:rsid w:val="00E21747"/>
    <w:rsid w:val="00E33C3A"/>
    <w:rsid w:val="00E36209"/>
    <w:rsid w:val="00E420BB"/>
    <w:rsid w:val="00E43530"/>
    <w:rsid w:val="00E50DF6"/>
    <w:rsid w:val="00E73B2A"/>
    <w:rsid w:val="00E965C5"/>
    <w:rsid w:val="00E96A3A"/>
    <w:rsid w:val="00E97402"/>
    <w:rsid w:val="00E97B99"/>
    <w:rsid w:val="00EB2E9D"/>
    <w:rsid w:val="00ED6518"/>
    <w:rsid w:val="00EE6FFC"/>
    <w:rsid w:val="00EF10AC"/>
    <w:rsid w:val="00EF4701"/>
    <w:rsid w:val="00EF564E"/>
    <w:rsid w:val="00F03B4A"/>
    <w:rsid w:val="00F2146C"/>
    <w:rsid w:val="00F22198"/>
    <w:rsid w:val="00F32F53"/>
    <w:rsid w:val="00F33D49"/>
    <w:rsid w:val="00F3481E"/>
    <w:rsid w:val="00F564B2"/>
    <w:rsid w:val="00F577F6"/>
    <w:rsid w:val="00F65266"/>
    <w:rsid w:val="00F751E1"/>
    <w:rsid w:val="00F77DE7"/>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A116AE36-8AD1-4320-93FE-4D3C72C7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Emphasis">
    <w:name w:val="Emphasis"/>
    <w:qFormat/>
    <w:rsid w:val="00F564B2"/>
    <w:rPr>
      <w:rFonts w:cs="Times New Roman"/>
      <w:i/>
      <w:iCs/>
    </w:rPr>
  </w:style>
  <w:style w:type="paragraph" w:styleId="PlainText">
    <w:name w:val="Plain Text"/>
    <w:basedOn w:val="Normal"/>
    <w:link w:val="PlainTextChar"/>
    <w:uiPriority w:val="99"/>
    <w:unhideWhenUsed/>
    <w:rsid w:val="00ED6518"/>
    <w:pPr>
      <w:widowControl w:val="0"/>
    </w:pPr>
    <w:rPr>
      <w:rFonts w:ascii="Calibri" w:hAnsi="Courier New"/>
      <w:kern w:val="2"/>
      <w:sz w:val="24"/>
      <w:szCs w:val="24"/>
      <w:lang w:val="x-none" w:eastAsia="x-none"/>
    </w:rPr>
  </w:style>
  <w:style w:type="character" w:customStyle="1" w:styleId="PlainTextChar">
    <w:name w:val="Plain Text Char"/>
    <w:basedOn w:val="DefaultParagraphFont"/>
    <w:link w:val="PlainText"/>
    <w:uiPriority w:val="99"/>
    <w:rsid w:val="00ED6518"/>
    <w:rPr>
      <w:rFonts w:ascii="Calibri" w:hAnsi="Courier New"/>
      <w:kern w:val="2"/>
      <w:sz w:val="24"/>
      <w:szCs w:val="24"/>
      <w:lang w:val="x-none" w:eastAsia="x-none"/>
    </w:rPr>
  </w:style>
  <w:style w:type="character" w:customStyle="1" w:styleId="st">
    <w:name w:val="st"/>
    <w:rsid w:val="002817AE"/>
    <w:rPr>
      <w:rFonts w:ascii="Times New Roman" w:hAnsi="Times New Roman" w:cs="Times New Roman"/>
    </w:rPr>
  </w:style>
  <w:style w:type="character" w:customStyle="1" w:styleId="shorttext">
    <w:name w:val="short_text"/>
    <w:rsid w:val="002817AE"/>
    <w:rPr>
      <w:rFonts w:ascii="Times New Roman" w:hAnsi="Times New Roman" w:cs="Times New Roman"/>
    </w:rPr>
  </w:style>
  <w:style w:type="character" w:customStyle="1" w:styleId="hps">
    <w:name w:val="hps"/>
    <w:rsid w:val="002817AE"/>
    <w:rPr>
      <w:rFonts w:cs="Times New Roman"/>
    </w:rPr>
  </w:style>
  <w:style w:type="paragraph" w:customStyle="1" w:styleId="1">
    <w:name w:val="清單段落1"/>
    <w:basedOn w:val="Normal"/>
    <w:rsid w:val="00F03B4A"/>
    <w:pPr>
      <w:widowControl w:val="0"/>
      <w:ind w:leftChars="200" w:left="480"/>
    </w:pPr>
    <w:rPr>
      <w:rFonts w:ascii="Calibri" w:hAnsi="Calibri"/>
      <w:kern w:val="2"/>
      <w:sz w:val="24"/>
      <w:szCs w:val="22"/>
      <w:lang w:eastAsia="zh-TW"/>
    </w:rPr>
  </w:style>
  <w:style w:type="paragraph" w:customStyle="1" w:styleId="A">
    <w:name w:val="內文 A"/>
    <w:rsid w:val="00F03B4A"/>
    <w:pPr>
      <w:suppressAutoHyphens/>
    </w:pPr>
    <w:rPr>
      <w:color w:val="000000"/>
      <w:kern w:val="1"/>
      <w:lang w:eastAsia="hi-IN" w:bidi="hi-IN"/>
    </w:rPr>
  </w:style>
  <w:style w:type="paragraph" w:customStyle="1" w:styleId="a0">
    <w:name w:val="參考資料"/>
    <w:basedOn w:val="NormalIndent"/>
    <w:rsid w:val="00F03B4A"/>
    <w:pPr>
      <w:widowControl w:val="0"/>
      <w:adjustRightInd w:val="0"/>
      <w:spacing w:line="360" w:lineRule="atLeast"/>
      <w:ind w:leftChars="0" w:left="1134" w:hanging="567"/>
      <w:jc w:val="both"/>
      <w:textAlignment w:val="baseline"/>
    </w:pPr>
    <w:rPr>
      <w:rFonts w:eastAsia="DFKai-SB"/>
      <w:sz w:val="24"/>
      <w:lang w:eastAsia="zh-TW"/>
    </w:rPr>
  </w:style>
  <w:style w:type="paragraph" w:styleId="NormalIndent">
    <w:name w:val="Normal Indent"/>
    <w:basedOn w:val="Normal"/>
    <w:rsid w:val="00F03B4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fontTable" Target="fontTable.xml"/><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image" Target="media/image33.wmf"/><Relationship Id="rId128" Type="http://schemas.openxmlformats.org/officeDocument/2006/relationships/oleObject" Target="embeddings/oleObject60.bin"/><Relationship Id="rId149" Type="http://schemas.openxmlformats.org/officeDocument/2006/relationships/image" Target="media/image70.emf"/><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oleObject" Target="embeddings/oleObject77.bin"/><Relationship Id="rId22" Type="http://schemas.openxmlformats.org/officeDocument/2006/relationships/image" Target="media/image7.wmf"/><Relationship Id="rId43" Type="http://schemas.openxmlformats.org/officeDocument/2006/relationships/image" Target="media/image17.wmf"/><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image" Target="media/image66.wmf"/><Relationship Id="rId85" Type="http://schemas.openxmlformats.org/officeDocument/2006/relationships/oleObject" Target="embeddings/oleObject39.bin"/><Relationship Id="rId150" Type="http://schemas.openxmlformats.org/officeDocument/2006/relationships/image" Target="media/image71.emf"/><Relationship Id="rId171" Type="http://schemas.openxmlformats.org/officeDocument/2006/relationships/theme" Target="theme/theme1.xml"/><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4.wmf"/><Relationship Id="rId140" Type="http://schemas.openxmlformats.org/officeDocument/2006/relationships/oleObject" Target="embeddings/oleObject66.bin"/><Relationship Id="rId145" Type="http://schemas.openxmlformats.org/officeDocument/2006/relationships/oleObject" Target="embeddings/oleObject69.bin"/><Relationship Id="rId161" Type="http://schemas.openxmlformats.org/officeDocument/2006/relationships/oleObject" Target="embeddings/oleObject78.bin"/><Relationship Id="rId166" Type="http://schemas.openxmlformats.org/officeDocument/2006/relationships/image" Target="media/image79.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oleObject" Target="embeddings/oleObject48.bin"/><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image" Target="media/image80.jpeg"/><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oleObject" Target="embeddings/oleObject79.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oleObject" Target="embeddings/oleObject72.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image" Target="media/image59.emf"/><Relationship Id="rId147" Type="http://schemas.openxmlformats.org/officeDocument/2006/relationships/oleObject" Target="embeddings/oleObject71.bin"/><Relationship Id="rId168" Type="http://schemas.openxmlformats.org/officeDocument/2006/relationships/image" Target="media/image81.e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emf"/><Relationship Id="rId121" Type="http://schemas.openxmlformats.org/officeDocument/2006/relationships/oleObject" Target="embeddings/oleObject57.bin"/><Relationship Id="rId142" Type="http://schemas.openxmlformats.org/officeDocument/2006/relationships/oleObject" Target="embeddings/oleObject67.bin"/><Relationship Id="rId163" Type="http://schemas.openxmlformats.org/officeDocument/2006/relationships/image" Target="media/image76.emf"/><Relationship Id="rId3" Type="http://schemas.openxmlformats.org/officeDocument/2006/relationships/numbering" Target="numbering.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7.e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3.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image" Target="media/image69.emf"/><Relationship Id="rId164" Type="http://schemas.openxmlformats.org/officeDocument/2006/relationships/image" Target="media/image77.emf"/><Relationship Id="rId16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26" Type="http://schemas.openxmlformats.org/officeDocument/2006/relationships/image" Target="media/image9.wmf"/><Relationship Id="rId47" Type="http://schemas.openxmlformats.org/officeDocument/2006/relationships/image" Target="media/image19.wmf"/><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oleObject" Target="embeddings/oleObject73.bin"/><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8.bin"/><Relationship Id="rId144" Type="http://schemas.openxmlformats.org/officeDocument/2006/relationships/oleObject" Target="embeddings/oleObject68.bin"/><Relationship Id="rId90" Type="http://schemas.openxmlformats.org/officeDocument/2006/relationships/image" Target="media/image41.wmf"/><Relationship Id="rId165" Type="http://schemas.openxmlformats.org/officeDocument/2006/relationships/image" Target="media/image78.e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3.bin"/><Relationship Id="rId80" Type="http://schemas.openxmlformats.org/officeDocument/2006/relationships/image" Target="media/image36.wmf"/><Relationship Id="rId155" Type="http://schemas.openxmlformats.org/officeDocument/2006/relationships/image" Target="media/image74.wmf"/><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emf"/><Relationship Id="rId103" Type="http://schemas.openxmlformats.org/officeDocument/2006/relationships/image" Target="media/image48.wmf"/><Relationship Id="rId124" Type="http://schemas.openxmlformats.org/officeDocument/2006/relationships/image" Target="media/image5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icTools_data\icXML%20Configuration\Templates\JA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ocVars>
  <docVar name="_elm000000">worx:ModifiedStatus=1; worx:NodeHeight=0; worx:WorxDocVersion=1.100000; worx:XMLElemName=article; worx:protected=0</docVar>
  <docVar name="_elm000001">worx:ModifiedStatus=1; worx:NodeHeight=1; worx:XMLElemName=front; worx:protected=0</docVar>
  <docVar name="_elm000006">worx:ModifiedStatus=1; worx:NodeHeight=4; worx:XMLElemName=fn; worx:protected=0</docVar>
  <docVar name="_elm000007">worx:ModifiedStatus=1; worx:NodeHeight=5; worx:XMLElemName=p; worx:protected=0</docVar>
  <docVar name="_elm000008">worx:ModifiedStatus=1; worx:NodeHeight=5; worx:XMLElemName=label; worx:protected=0</docVar>
  <docVar name="_elm000009">worx:ModifiedStatus=1; worx:NodeHeight=6; worx:XMLElemName=sup; worx:protected=0</docVar>
  <docVar name="_elm00000f">worx:ModifiedStatus=1; worx:NodeHeight=3; worx:XMLElemName=unknown; worx:protected=0</docVar>
  <docVar name="_elm000010">worx:ModifiedStatus=1; worx:NodeHeight=3; worx:XMLElemName=unknown; worx:protected=0</docVar>
  <docVar name="_elm000011">worx:ModifiedStatus=1; worx:NodeHeight=3; worx:XMLElemName=unknown; worx:protected=0</docVar>
  <docVar name="_elm000012">worx:ModifiedStatus=1; worx:NodeHeight=5; worx:XMLElemName=title; worx:protected=0</docVar>
  <docVar name="_elm000013">worx:ModifiedStatus=1; worx:NodeHeight=3; worx:XMLElemName=abstract; worx:protected=0</docVar>
  <docVar name="_elm000014">worx:ModifiedStatus=1; worx:NodeHeight=4; worx:XMLElemName=abstract-with-title; worx:protected=0</docVar>
  <docVar name="_elm000015">worx:ModifiedStatus=1; worx:NodeHeight=5; worx:XMLElemName=p; worx:protected=0</docVar>
  <docVar name="_elm000016">worx:ModifiedStatus=1; worx:NodeHeight=6; worx:XMLElemName=bold; worx:protected=0</docVar>
  <docVar name="_elm000017">worx:ModifiedStatus=1; worx:NodeHeight=4; worx:XMLElemName=title; worx:protected=0</docVar>
  <docVar name="_elm000018">worx:ModifiedStatus=1; worx:NodeHeight=4; worx:XMLElemName=kwd; worx:protected=0</docVar>
  <docVar name="_elm000019">worx:ModifiedStatus=1; worx:NodeHeight=4; worx:XMLElemName=kwd; worx:protected=0</docVar>
  <docVar name="_elm00001a">worx:ModifiedStatus=1; worx:NodeHeight=2; worx:XMLElemName=article-meta; worx:protected=0</docVar>
  <docVar name="_elm00001b">worx:ModifiedStatus=1; worx:NodeHeight=3; worx:XMLElemName=kwd-group; worx:protected=0</docVar>
  <docVar name="_elm00001c">worx:ModifiedStatus=1; worx:NodeHeight=4; worx:XMLElemName=kwd; worx:protected=0</docVar>
  <docVar name="_elm00001d">worx:ModifiedStatus=1; worx:NodeHeight=3; worx:XMLElemName=contrib-group; worx:protected=0</docVar>
  <docVar name="_elm00001e">worx:ModifiedStatus=1; worx:NodeHeight=3; worx:XMLElemName=contrib-group; worx:protected=0</docVar>
  <docVar name="_elm00001f">worx:ModifiedStatus=1; worx:NodeHeight=6; worx:XMLElemName=given-names; worx:protected=0</docVar>
  <docVar name="_elm000020">worx:ModifiedStatus=1; worx:NodeHeight=5; worx:XMLElemName=name; worx:protected=0</docVar>
  <docVar name="_elm000021">worx:ModifiedStatus=1; worx:NodeHeight=6; worx:XMLElemName=surname; worx:protected=0</docVar>
  <docVar name="_elm000022">worx:ModifiedStatus=1; worx:NodeHeight=4; worx:XMLElemName=contrib; worx:protected=0</docVar>
  <docVar name="_elm000023">worx:ModifiedStatus=1; worx:NodeHeight=5; worx:XMLElemName=contrib-type; worx:protected=0</docVar>
  <docVar name="_elm000024">worx:ModifiedStatus=1; worx:NodeHeight=6; worx:XMLElemName=member; worx:protected=0</docVar>
  <docVar name="_elm000025">worx:ModifiedStatus=1; worx:NodeHeight=4; worx:XMLElemName=contrib-sept; worx:protected=0</docVar>
  <docVar name="_elm000026">worx:ModifiedStatus=1; worx:NodeHeight=6; worx:XMLElemName=given-names; worx:protected=0</docVar>
  <docVar name="_elm000027">worx:ModifiedStatus=1; worx:NodeHeight=4; worx:XMLElemName=contrib; worx:protected=0</docVar>
  <docVar name="_elm000028">worx:ModifiedStatus=1; worx:NodeHeight=5; worx:XMLElemName=name; worx:protected=0</docVar>
  <docVar name="_elm000029">worx:ModifiedStatus=1; worx:NodeHeight=6; worx:XMLElemName=surname; worx:protected=0</docVar>
  <docVar name="_elm00002a">worx:ModifiedStatus=1; worx:NodeHeight=4; worx:XMLElemName=contrib-sept; worx:protected=0</docVar>
  <docVar name="_elm00002b">worx:ModifiedStatus=1; worx:NodeHeight=6; worx:XMLElemName=given-names; worx:protected=0</docVar>
  <docVar name="_elm00002c">worx:ModifiedStatus=1; worx:NodeHeight=4; worx:XMLElemName=contrib; worx:protected=0</docVar>
  <docVar name="_elm00002d">worx:ModifiedStatus=1; worx:NodeHeight=5; worx:XMLElemName=name; worx:protected=0</docVar>
  <docVar name="_elm00002e">worx:ModifiedStatus=1; worx:NodeHeight=6; worx:XMLElemName=surname; worx:protected=0</docVar>
  <docVar name="_elm00002f">worx:ModifiedStatus=1; worx:NodeHeight=4; worx:XMLElemName=aff-without-label; worx:protected=0</docVar>
  <docVar name="_elm000030">worx:ModifiedStatus=0; worx:NodeHeight=3; worx:XMLElemName=aff-container; worx:protected=0</docVar>
  <docVar name="_elm00003a">worx:ModifiedStatus=1; worx:NodeHeight=4; worx:XMLElemName=aff-without-label; worx:protected=0</docVar>
  <docVar name="_elm00003b">worx:ModifiedStatus=1; worx:NodeHeight=7; worx:XMLElemName=address-line; worx:protected=0</docVar>
  <docVar name="_elm00003c">worx:ModifiedStatus=1; worx:NodeHeight=7; worx:XMLElemName=address-line; worx:protected=0</docVar>
  <docVar name="_elm00003d">worx:ModifiedStatus=1; worx:NodeHeight=5; worx:XMLElemName=affiliation-wrap-first; worx:protected=0</docVar>
  <docVar name="_elm00003e">worx:ModifiedStatus=1; worx:NodeHeight=6; worx:XMLElemName=address-container; worx:protected=0</docVar>
  <docVar name="_elm00003f">worx:ModifiedStatus=1; worx:NodeHeight=7; worx:XMLElemName=country; worx:protected=0</docVar>
  <docVar name="_elm000040">worx:ModifiedStatus=0; worx:NodeHeight=3; worx:XMLElemName=aff-container; worx:protected=0</docVar>
  <docVar name="_elm000041">worx:ModifiedStatus=1; worx:NodeHeight=3; worx:XMLElemName=aff-container; worx:protected=0</docVar>
  <docVar name="_elm000042">worx:ModifiedStatus=1; worx:NodeHeight=4; worx:XMLElemName=aff-without-label; worx:protected=0</docVar>
  <docVar name="_elm000043">worx:ModifiedStatus=1; worx:NodeHeight=7; worx:XMLElemName=address-line; worx:protected=0</docVar>
  <docVar name="_elm000044">worx:ModifiedStatus=1; worx:NodeHeight=7; worx:XMLElemName=address-line; worx:protected=0</docVar>
  <docVar name="_elm000045">worx:ModifiedStatus=1; worx:NodeHeight=8; worx:XMLElemName=city; worx:protected=0</docVar>
  <docVar name="_elm000046">worx:ModifiedStatus=1; worx:NodeHeight=7; worx:XMLElemName=addr-other-country; worx:protected=0</docVar>
  <docVar name="_elm000047">worx:ModifiedStatus=1; worx:NodeHeight=8; worx:XMLElemName=postal-code-with-otherformat; worx:protected=0</docVar>
  <docVar name="_elm000048">worx:ModifiedStatus=1; worx:NodeHeight=6; worx:XMLElemName=address-container; worx:protected=0</docVar>
  <docVar name="_elm000049">worx:ModifiedStatus=1; worx:NodeHeight=7; worx:XMLElemName=country; worx:protected=0</docVar>
  <docVar name="_elm00004a">worx:ModifiedStatus=1; worx:NodeHeight=8; worx:XMLElemName=email-label; worx:protected=0</docVar>
  <docVar name="_elm00004b">worx:ModifiedStatus=1; worx:NodeHeight=8; worx:XMLElemName=email-address; worx:protected=0</docVar>
  <docVar name="_elm00004c">worx:ModifiedStatus=1; worx:NodeHeight=5; worx:XMLElemName=affiliation-wrap-first; worx:protected=0</docVar>
  <docVar name="_elm00004d">worx:ModifiedStatus=1; worx:NodeHeight=6; worx:XMLElemName=contact-info; worx:protected=0</docVar>
  <docVar name="_elm00004e">worx:ModifiedStatus=1; worx:NodeHeight=7; worx:XMLElemName=email; worx:protected=0</docVar>
  <docVar name="_elm00004f">worx:ModifiedStatus=1; worx:NodeHeight=8; worx:XMLElemName=email-end; worx:protected=0</docVar>
  <docVar name="_elm000050">worx:ModifiedStatus=1; worx:NodeHeight=1; worx:XMLElemName=body; worx:protected=0</docVar>
  <docVar name="_elm000051">worx:ModifiedStatus=1; worx:NodeHeight=2; worx:XMLElemName=p; worx:protected=0</docVar>
  <docVar name="_elm000052">worx:ModifiedStatus=1; worx:NodeHeight=2; worx:XMLElemName=p; worx:protected=0</docVar>
  <docVar name="_elm000053">worx:ModifiedStatus=1; worx:NodeHeight=2; worx:XMLElemName=p; worx:protected=0</docVar>
  <docVar name="_elm000054">worx:ModifiedStatus=1; worx:NodeHeight=2; worx:XMLElemName=p; worx:protected=0</docVar>
  <docVar name="_elm000055">worx:ModifiedStatus=1; worx:NodeHeight=2; worx:XMLElemName=p; worx:protected=0</docVar>
  <docVar name="_elm000056">worx:ModifiedStatus=1; worx:NodeHeight=2; worx:XMLElemName=p; worx:protected=0</docVar>
  <docVar name="_elm000057">worx:ModifiedStatus=1; worx:NodeHeight=2; worx:XMLElemName=p; worx:protected=0</docVar>
  <docVar name="_elm000058">worx:ModifiedStatus=1; worx:NodeHeight=2; worx:XMLElemName=p; worx:protected=0</docVar>
  <docVar name="_elm000059">worx:ModifiedStatus=1; worx:NodeHeight=2; worx:XMLElemName=p; worx:protected=0</docVar>
  <docVar name="_elm00005a">worx:ModifiedStatus=1; worx:NodeHeight=3; worx:XMLElemName=italic; worx:protected=0</docVar>
  <docVar name="_elm00005b">worx:ModifiedStatus=1; worx:NodeHeight=3; worx:XMLElemName=italic; worx:protected=0</docVar>
  <docVar name="_elm00005c">ref-type=fig; worx:ModifiedStatus=1; worx:NodeHeight=3; worx:XMLElemName=xref; worx:protected=0</docVar>
  <docVar name="_elm00005d">worx:ModifiedStatus=1; worx:NodeHeight=4; worx:XMLElemName=digit; worx:protected=0</docVar>
  <docVar name="_elm00005f">ref-type=fig; worx:ModifiedStatus=1; worx:NodeHeight=3; worx:XMLElemName=xref; worx:protected=0</docVar>
  <docVar name="_elm000060">ref-type=fig; worx:ModifiedStatus=1; worx:NodeHeight=3; worx:XMLElemName=xref; worx:protected=0</docVar>
  <docVar name="_elm000061">worx:ModifiedStatus=1; worx:NodeHeight=4; worx:XMLElemName=digit; worx:protected=0</docVar>
  <docVar name="_elm000062">worx:ModifiedStatus=1; worx:NodeHeight=2; worx:XMLElemName=p; worx:protected=0</docVar>
  <docVar name="_elm000063">worx:ModifiedStatus=1; worx:NodeHeight=3; worx:XMLElemName=italic; worx:protected=0</docVar>
  <docVar name="_elm000064">worx:ModifiedStatus=1; worx:NodeHeight=3; worx:XMLElemName=italic; worx:protected=0</docVar>
  <docVar name="_elm000065">worx:ModifiedStatus=1; worx:NodeHeight=2; worx:XMLElemName=p; worx:protected=0</docVar>
  <docVar name="_elm000066">worx:ModifiedStatus=1; worx:NodeHeight=3; worx:XMLElemName=eq-label; worx:protected=0</docVar>
  <docVar name="_elm000067">worx:ModifiedStatus=1; worx:NodeHeight=2; worx:XMLElemName=p; worx:protected=0</docVar>
  <docVar name="_elm000068">worx:ModifiedStatus=1; worx:NodeHeight=3; worx:XMLElemName=italic; worx:protected=0</docVar>
  <docVar name="_elm000069">ref-type=fig; worx:ModifiedStatus=1; worx:NodeHeight=3; worx:XMLElemName=xref; worx:protected=0</docVar>
  <docVar name="_elm00006c">ref-type=fig; worx:ModifiedStatus=1; worx:NodeHeight=3; worx:XMLElemName=xref; worx:protected=0</docVar>
  <docVar name="_elm00006d">ref-type=fig; worx:ModifiedStatus=1; worx:NodeHeight=3; worx:XMLElemName=xref; worx:protected=0</docVar>
  <docVar name="_elm00006e">worx:ModifiedStatus=1; worx:NodeHeight=2; worx:XMLElemName=p; worx:protected=0</docVar>
  <docVar name="_elm00006f">worx:ModifiedStatus=1; worx:NodeHeight=3; worx:XMLElemName=eq-label; worx:protected=0</docVar>
  <docVar name="_elm000070">worx:ModifiedStatus=1; worx:NodeHeight=2; worx:XMLElemName=p; worx:protected=0</docVar>
  <docVar name="_elm000071">worx:ModifiedStatus=1; worx:NodeHeight=2; worx:XMLElemName=p; worx:protected=0</docVar>
  <docVar name="_elm000072">worx:ModifiedStatus=1; worx:NodeHeight=3; worx:XMLElemName=eq-label; worx:protected=0</docVar>
  <docVar name="_elm000073">worx:ModifiedStatus=1; worx:NodeHeight=2; worx:XMLElemName=p; worx:protected=0</docVar>
  <docVar name="_elm000074">worx:ModifiedStatus=1; worx:NodeHeight=2; worx:XMLElemName=p; worx:protected=0</docVar>
  <docVar name="_elm000075">ref-type=fig; worx:ModifiedStatus=1; worx:NodeHeight=3; worx:XMLElemName=xref; worx:protected=0</docVar>
  <docVar name="_elm000076">worx:ModifiedStatus=1; worx:NodeHeight=4; worx:XMLElemName=digit; worx:protected=0</docVar>
  <docVar name="_elm000077">worx:ModifiedStatus=1; worx:NodeHeight=2; worx:XMLElemName=p; worx:protected=0</docVar>
  <docVar name="_elm000078">worx:ModifiedStatus=1; worx:NodeHeight=2; worx:XMLElemName=p; worx:protected=0</docVar>
  <docVar name="_elm000079">ref-type=fig; worx:ModifiedStatus=1; worx:NodeHeight=3; worx:XMLElemName=xref; worx:protected=0</docVar>
  <docVar name="_elm00007a">worx:ModifiedStatus=1; worx:NodeHeight=4; worx:XMLElemName=digit; worx:protected=0</docVar>
  <docVar name="_elm00007b">worx:ModifiedStatus=1; worx:NodeHeight=2; worx:XMLElemName=p; worx:protected=0</docVar>
  <docVar name="_elm00007c">worx:ModifiedStatus=1; worx:NodeHeight=2; worx:XMLElemName=p; worx:protected=0</docVar>
  <docVar name="_elm00007d">worx:ModifiedStatus=1; worx:NodeHeight=3; worx:XMLElemName=eq-label; worx:protected=0</docVar>
  <docVar name="_elm00007e">worx:ModifiedStatus=1; worx:NodeHeight=2; worx:XMLElemName=p; worx:protected=0</docVar>
  <docVar name="_elm00007f">ref-type=bibr; worx:ModifiedStatus=1; worx:NodeHeight=3; worx:XMLElemName=xref; worx:protected=0</docVar>
  <docVar name="_elm000080">ref-type=bibr; worx:ModifiedStatus=1; worx:NodeHeight=3; worx:XMLElemName=xref; worx:protected=0</docVar>
  <docVar name="_elm000081">worx:ModifiedStatus=1; worx:NodeHeight=2; worx:XMLElemName=p; worx:protected=0</docVar>
  <docVar name="_elm000082">worx:ModifiedStatus=1; worx:NodeHeight=3; worx:XMLElemName=eq-label; worx:protected=0</docVar>
  <docVar name="_elm000083">worx:ModifiedStatus=1; worx:NodeHeight=2; worx:XMLElemName=p; worx:protected=0</docVar>
  <docVar name="_elm000084">ref-type=bibr; worx:ModifiedStatus=1; worx:NodeHeight=3; worx:XMLElemName=xref; worx:protected=0</docVar>
  <docVar name="_elm000086">ref-type=bibr; worx:ModifiedStatus=1; worx:NodeHeight=3; worx:XMLElemName=xref; worx:protected=0</docVar>
  <docVar name="_elm000087">worx:ModifiedStatus=1; worx:NodeHeight=3; worx:XMLElemName=bold; worx:protected=0</docVar>
  <docVar name="_elm000088">worx:ModifiedStatus=1; worx:NodeHeight=2; worx:XMLElemName=p; worx:protected=0</docVar>
  <docVar name="_elm000089">worx:ModifiedStatus=1; worx:NodeHeight=2; worx:XMLElemName=p; worx:protected=0</docVar>
  <docVar name="_elm00008a">worx:ModifiedStatus=1; worx:NodeHeight=2; worx:XMLElemName=p; worx:protected=0</docVar>
  <docVar name="_elm00008b">ref-type=fig; worx:ModifiedStatus=1; worx:NodeHeight=3; worx:XMLElemName=xref; worx:protected=0</docVar>
  <docVar name="_elm00008c">worx:ModifiedStatus=1; worx:NodeHeight=4; worx:XMLElemName=digit; worx:protected=0</docVar>
  <docVar name="_elm00008d">worx:ModifiedStatus=1; worx:NodeHeight=2; worx:XMLElemName=p; worx:protected=0</docVar>
  <docVar name="_elm00008e">worx:ModifiedStatus=1; worx:NodeHeight=2; worx:XMLElemName=p; worx:protected=0</docVar>
  <docVar name="_elm00008f">worx:ModifiedStatus=1; worx:NodeHeight=3; worx:XMLElemName=eq-label; worx:protected=0</docVar>
  <docVar name="_elm000090">worx:ModifiedStatus=1; worx:NodeHeight=2; worx:XMLElemName=p; worx:protected=0</docVar>
  <docVar name="_elm000091">worx:ModifiedStatus=1; worx:NodeHeight=4; worx:XMLElemName=italic; worx:protected=0</docVar>
  <docVar name="_elm000092">worx:ModifiedStatus=1; worx:NodeHeight=3; worx:XMLElemName=italic; worx:protected=0</docVar>
  <docVar name="_elm000093">ref-type=fig; worx:ModifiedStatus=1; worx:NodeHeight=3; worx:XMLElemName=xref; worx:protected=0</docVar>
  <docVar name="_elm000094">worx:ModifiedStatus=1; worx:NodeHeight=4; worx:XMLElemName=digit; worx:protected=0</docVar>
  <docVar name="_elm000095">worx:ModifiedStatus=1; worx:NodeHeight=3; worx:XMLElemName=italic; worx:protected=0</docVar>
  <docVar name="_elm000096">worx:ModifiedStatus=1; worx:NodeHeight=2; worx:XMLElemName=p; worx:protected=0</docVar>
  <docVar name="_elm000097">worx:ModifiedStatus=1; worx:NodeHeight=3; worx:XMLElemName=eq-label; worx:protected=0</docVar>
  <docVar name="_elm000098">worx:ModifiedStatus=1; worx:NodeHeight=2; worx:XMLElemName=p; worx:protected=0</docVar>
  <docVar name="_elm000099">worx:ModifiedStatus=1; worx:NodeHeight=3; worx:XMLElemName=italic; worx:protected=0</docVar>
  <docVar name="_elm00009a">worx:ModifiedStatus=1; worx:NodeHeight=2; worx:XMLElemName=p; worx:protected=0</docVar>
  <docVar name="_elm00009b">worx:ModifiedStatus=1; worx:NodeHeight=3; worx:XMLElemName=eq-label; worx:protected=0</docVar>
  <docVar name="_elm00009c">worx:ModifiedStatus=1; worx:NodeHeight=2; worx:XMLElemName=p; worx:protected=0</docVar>
  <docVar name="_elm00009d">worx:ModifiedStatus=1; worx:NodeHeight=2; worx:XMLElemName=p; worx:protected=0</docVar>
  <docVar name="_elm00009e">worx:ModifiedStatus=1; worx:NodeHeight=3; worx:XMLElemName=eq-label; worx:protected=0</docVar>
  <docVar name="_elm00009f">worx:ModifiedStatus=1; worx:NodeHeight=2; worx:XMLElemName=p; worx:protected=0</docVar>
  <docVar name="_elm0000a0">worx:ModifiedStatus=1; worx:NodeHeight=2; worx:XMLElemName=p; worx:protected=0</docVar>
  <docVar name="_elm0000a1">worx:ModifiedStatus=1; worx:NodeHeight=2; worx:XMLElemName=p; worx:protected=0</docVar>
  <docVar name="_elm0000a2">ref-type=fig; worx:ModifiedStatus=1; worx:NodeHeight=3; worx:XMLElemName=xref; worx:protected=0</docVar>
  <docVar name="_elm0000a3">worx:ModifiedStatus=1; worx:NodeHeight=4; worx:XMLElemName=digit; worx:protected=0</docVar>
  <docVar name="_elm0000a4">worx:ModifiedStatus=1; worx:NodeHeight=2; worx:XMLElemName=p; worx:protected=0</docVar>
  <docVar name="_elm0000a5">worx:ModifiedStatus=1; worx:NodeHeight=2; worx:XMLElemName=p; worx:protected=0</docVar>
  <docVar name="_elm0000a6">worx:ModifiedStatus=1; worx:NodeHeight=3; worx:XMLElemName=eq-label; worx:protected=0</docVar>
  <docVar name="_elm0000a7">worx:ModifiedStatus=1; worx:NodeHeight=2; worx:XMLElemName=p; worx:protected=0</docVar>
  <docVar name="_elm0000a8">worx:ModifiedStatus=1; worx:NodeHeight=3; worx:XMLElemName=italic; worx:protected=0</docVar>
  <docVar name="_elm0000a9">worx:ModifiedStatus=1; worx:NodeHeight=2; worx:XMLElemName=p; worx:protected=0</docVar>
  <docVar name="_elm0000aa">worx:ModifiedStatus=1; worx:NodeHeight=3; worx:XMLElemName=eq-label; worx:protected=0</docVar>
  <docVar name="_elm0000ab">worx:ModifiedStatus=1; worx:NodeHeight=2; worx:XMLElemName=p; worx:protected=0</docVar>
  <docVar name="_elm0000ac">ref-type=bibr; worx:ModifiedStatus=1; worx:NodeHeight=3; worx:XMLElemName=xref; worx:protected=0</docVar>
  <docVar name="_elm0000ad">ref-type=bibr; worx:ModifiedStatus=1; worx:NodeHeight=3; worx:XMLElemName=xref; worx:protected=0</docVar>
  <docVar name="_elm0000ae">ref-type=bibr; worx:ModifiedStatus=1; worx:NodeHeight=3; worx:XMLElemName=xref; worx:protected=0</docVar>
  <docVar name="_elm0000af">worx:ModifiedStatus=1; worx:NodeHeight=2; worx:XMLElemName=p; worx:protected=0</docVar>
  <docVar name="_elm0000b0">worx:ModifiedStatus=1; worx:NodeHeight=3; worx:XMLElemName=eq-label; worx:protected=0</docVar>
  <docVar name="_elm0000b1">worx:ModifiedStatus=1; worx:NodeHeight=2; worx:XMLElemName=p; worx:protected=0</docVar>
  <docVar name="_elm0000b2">worx:ModifiedStatus=1; worx:NodeHeight=2; worx:XMLElemName=p; worx:protected=0</docVar>
  <docVar name="_elm0000b3">worx:ModifiedStatus=1; worx:NodeHeight=3; worx:XMLElemName=eq-label; worx:protected=0</docVar>
  <docVar name="_elm0000b4">worx:ModifiedStatus=1; worx:NodeHeight=2; worx:XMLElemName=p; worx:protected=0</docVar>
  <docVar name="_elm0000b5">ref-type=bibr; worx:ModifiedStatus=1; worx:NodeHeight=3; worx:XMLElemName=xref; worx:protected=0</docVar>
  <docVar name="_elm0000b6">ref-type=bibr; worx:ModifiedStatus=1; worx:NodeHeight=3; worx:XMLElemName=xref; worx:protected=0</docVar>
  <docVar name="_elm0000b7">worx:ModifiedStatus=1; worx:NodeHeight=2; worx:XMLElemName=p; worx:protected=0</docVar>
  <docVar name="_elm0000b8">worx:ModifiedStatus=1; worx:NodeHeight=3; worx:XMLElemName=eq-label; worx:protected=0</docVar>
  <docVar name="_elm0000b9">worx:ModifiedStatus=1; worx:NodeHeight=2; worx:XMLElemName=p; worx:protected=0</docVar>
  <docVar name="_elm0000ba">ref-type=fig; worx:ModifiedStatus=1; worx:NodeHeight=3; worx:XMLElemName=xref; worx:protected=0</docVar>
  <docVar name="_elm0000bb">worx:ModifiedStatus=1; worx:NodeHeight=4; worx:XMLElemName=digit; worx:protected=0</docVar>
  <docVar name="_elm0000bc">worx:ModifiedStatus=1; worx:NodeHeight=2; worx:XMLElemName=p; worx:protected=0</docVar>
  <docVar name="_elm0000bd">worx:ModifiedStatus=1; worx:NodeHeight=2; worx:XMLElemName=p; worx:protected=0</docVar>
  <docVar name="_elm0000be">ref-type=fig; worx:ModifiedStatus=1; worx:NodeHeight=3; worx:XMLElemName=xref; worx:protected=0</docVar>
  <docVar name="_elm0000bf">worx:ModifiedStatus=1; worx:NodeHeight=4; worx:XMLElemName=digit; worx:protected=0</docVar>
  <docVar name="_elm0000c0">worx:ModifiedStatus=1; worx:NodeHeight=2; worx:XMLElemName=p; worx:protected=0</docVar>
  <docVar name="_elm0000c1">worx:ModifiedStatus=1; worx:NodeHeight=2; worx:XMLElemName=p; worx:protected=0</docVar>
  <docVar name="_elm0000c2">worx:ModifiedStatus=1; worx:NodeHeight=2; worx:XMLElemName=p; worx:protected=0</docVar>
  <docVar name="_elm0000c3">worx:ModifiedStatus=1; worx:NodeHeight=3; worx:XMLElemName=bold; worx:protected=0</docVar>
  <docVar name="_elm0000c4">worx:ModifiedStatus=1; worx:NodeHeight=2; worx:XMLElemName=p; worx:protected=0</docVar>
  <docVar name="_elm0000c5">worx:ModifiedStatus=1; worx:NodeHeight=3; worx:XMLElemName=eq-label; worx:protected=0</docVar>
  <docVar name="_elm0000c6">worx:ModifiedStatus=1; worx:NodeHeight=2; worx:XMLElemName=p; worx:protected=0</docVar>
  <docVar name="_elm0000c7">ref-type=bibr; worx:ModifiedStatus=1; worx:NodeHeight=3; worx:XMLElemName=xref; worx:protected=0</docVar>
  <docVar name="_elm0000c8">worx:ModifiedStatus=1; worx:NodeHeight=2; worx:XMLElemName=p; worx:protected=0</docVar>
  <docVar name="_elm0000c9">ref-type=fig; worx:ModifiedStatus=1; worx:NodeHeight=3; worx:XMLElemName=xref; worx:protected=0</docVar>
  <docVar name="_elm0000ca">worx:ModifiedStatus=1; worx:NodeHeight=4; worx:XMLElemName=digit; worx:protected=0</docVar>
  <docVar name="_elm0000cb">ref-type=fig; worx:ModifiedStatus=1; worx:NodeHeight=3; worx:XMLElemName=xref; worx:protected=0</docVar>
  <docVar name="_elm0000cc">worx:ModifiedStatus=1; worx:NodeHeight=4; worx:XMLElemName=digit; worx:protected=0</docVar>
  <docVar name="_elm0000cd">ref-type=fig; worx:ModifiedStatus=1; worx:NodeHeight=3; worx:XMLElemName=xref; worx:protected=0</docVar>
  <docVar name="_elm0000ce">worx:ModifiedStatus=1; worx:NodeHeight=4; worx:XMLElemName=digit; worx:protected=0</docVar>
  <docVar name="_elm0000cf">worx:ModifiedStatus=1; worx:NodeHeight=2; worx:XMLElemName=p; worx:protected=0</docVar>
  <docVar name="_elm0000d0">ref-type=table; worx:ModifiedStatus=1; worx:NodeHeight=3; worx:XMLElemName=xref; worx:protected=0</docVar>
  <docVar name="_elm0000d1">worx:ModifiedStatus=1; worx:NodeHeight=4; worx:XMLElemName=digit; worx:protected=0</docVar>
  <docVar name="_elm0000d2">ref-type=table; worx:ModifiedStatus=1; worx:NodeHeight=3; worx:XMLElemName=xref; worx:protected=0</docVar>
  <docVar name="_elm0000d3">ref-type=table; worx:ModifiedStatus=1; worx:NodeHeight=3; worx:XMLElemName=xref; worx:protected=0</docVar>
  <docVar name="_elm0000d4">worx:ModifiedStatus=1; worx:NodeHeight=4; worx:XMLElemName=digit; worx:protected=0</docVar>
  <docVar name="_elm0000d5">ref-type=table; worx:ModifiedStatus=1; worx:NodeHeight=3; worx:XMLElemName=xref; worx:protected=0</docVar>
  <docVar name="_elm0000d6">ref-type=table; worx:ModifiedStatus=1; worx:NodeHeight=3; worx:XMLElemName=xref; worx:protected=0</docVar>
  <docVar name="_elm0000d7">worx:ModifiedStatus=1; worx:NodeHeight=4; worx:XMLElemName=digit; worx:protected=0</docVar>
  <docVar name="_elm0000d8">worx:ModifiedStatus=1; worx:NodeHeight=2; worx:XMLElemName=p; worx:protected=0</docVar>
  <docVar name="_elm0000d9">worx:ModifiedStatus=1; worx:NodeHeight=2; worx:XMLElemName=p; worx:protected=0</docVar>
  <docVar name="_elm0000da">worx:ModifiedStatus=1; worx:NodeHeight=2; worx:XMLElemName=p; worx:protected=0</docVar>
  <docVar name="_elm0000db">ref-type=fig; worx:ModifiedStatus=1; worx:NodeHeight=3; worx:XMLElemName=xref; worx:protected=0</docVar>
  <docVar name="_elm0000dc">worx:ModifiedStatus=1; worx:NodeHeight=4; worx:XMLElemName=digit; worx:protected=0</docVar>
  <docVar name="_elm0000dd">worx:ModifiedStatus=1; worx:NodeHeight=2; worx:XMLElemName=p; worx:protected=0</docVar>
  <docVar name="_elm0000de">worx:ModifiedStatus=1; worx:NodeHeight=2; worx:XMLElemName=p; worx:protected=0</docVar>
  <docVar name="_elm0000df">worx:ModifiedStatus=1; worx:NodeHeight=2; worx:XMLElemName=p; worx:protected=0</docVar>
  <docVar name="_elm0000e0">ref-type=fig; worx:ModifiedStatus=1; worx:NodeHeight=3; worx:XMLElemName=xref; worx:protected=0</docVar>
  <docVar name="_elm0000e1">worx:ModifiedStatus=1; worx:NodeHeight=4; worx:XMLElemName=digit; worx:protected=0</docVar>
  <docVar name="_elm0000e2">worx:ModifiedStatus=1; worx:NodeHeight=2; worx:XMLElemName=p; worx:protected=0</docVar>
  <docVar name="_elm0000e3">worx:ModifiedStatus=1; worx:NodeHeight=2; worx:XMLElemName=p; worx:protected=0</docVar>
  <docVar name="_elm0000e4">worx:ModifiedStatus=1; worx:NodeHeight=2; worx:XMLElemName=p; worx:protected=0</docVar>
  <docVar name="_elm0000e5">ref-type=fig; worx:ModifiedStatus=1; worx:NodeHeight=3; worx:XMLElemName=xref; worx:protected=0</docVar>
  <docVar name="_elm0000e6">worx:ModifiedStatus=1; worx:NodeHeight=4; worx:XMLElemName=digit; worx:protected=0</docVar>
  <docVar name="_elm0000e7">worx:ModifiedStatus=1; worx:NodeHeight=2; worx:XMLElemName=p; worx:protected=0</docVar>
  <docVar name="_elm0000e8">ref-type=table; worx:ModifiedStatus=1; worx:NodeHeight=3; worx:XMLElemName=xref; worx:protected=0</docVar>
  <docVar name="_elm0000e9">worx:ModifiedStatus=1; worx:NodeHeight=4; worx:XMLElemName=digit; worx:protected=0</docVar>
  <docVar name="_elm0000ea">worx:ModifiedStatus=1; worx:NodeHeight=2; worx:XMLElemName=p; worx:protected=0</docVar>
  <docVar name="_elm0000eb">worx:ModifiedStatus=1; worx:NodeHeight=2; worx:XMLElemName=p; worx:protected=0</docVar>
  <docVar name="_elm0000ec">ref-type=table; worx:ModifiedStatus=1; worx:NodeHeight=3; worx:XMLElemName=xref; worx:protected=0</docVar>
  <docVar name="_elm0000ed">worx:ModifiedStatus=1; worx:NodeHeight=4; worx:XMLElemName=digit; worx:protected=0</docVar>
  <docVar name="_elm0000ee">worx:ModifiedStatus=1; worx:NodeHeight=2; worx:XMLElemName=p; worx:protected=0</docVar>
  <docVar name="_elm0000ef">worx:ModifiedStatus=1; worx:NodeHeight=2; worx:XMLElemName=p; worx:protected=0</docVar>
  <docVar name="_elm0000f0">ref-type=table; worx:ModifiedStatus=1; worx:NodeHeight=3; worx:XMLElemName=xref; worx:protected=0</docVar>
  <docVar name="_elm0000f1">worx:ModifiedStatus=1; worx:NodeHeight=4; worx:XMLElemName=digit; worx:protected=0</docVar>
  <docVar name="_elm0000f2">worx:ModifiedStatus=1; worx:NodeHeight=2; worx:XMLElemName=p; worx:protected=0</docVar>
  <docVar name="_elm0000f3">worx:ModifiedStatus=1; worx:NodeHeight=3; worx:XMLElemName=sub; worx:protected=0</docVar>
  <docVar name="_elm0000f4">worx:ModifiedStatus=1; worx:NodeHeight=3; worx:XMLElemName=italic; worx:protected=0</docVar>
  <docVar name="_elm0000f5">worx:ModifiedStatus=1; worx:NodeHeight=3; worx:XMLElemName=sub; worx:protected=0</docVar>
  <docVar name="_elm0000f6">worx:ModifiedStatus=1; worx:NodeHeight=3; worx:XMLElemName=italic; worx:protected=0</docVar>
  <docVar name="_elm0000f7">worx:ModifiedStatus=1; worx:NodeHeight=2; worx:XMLElemName=p; worx:protected=0</docVar>
  <docVar name="_elm0000f8">ref-type=table; worx:ModifiedStatus=1; worx:NodeHeight=3; worx:XMLElemName=xref; worx:protected=0</docVar>
  <docVar name="_elm0000f9">worx:ModifiedStatus=1; worx:NodeHeight=4; worx:XMLElemName=digit; worx:protected=0</docVar>
  <docVar name="_elm0000fa">worx:ModifiedStatus=1; worx:NodeHeight=2; worx:XMLElemName=p; worx:protected=0</docVar>
  <docVar name="_elm0000fb">worx:ModifiedStatus=1; worx:NodeHeight=2; worx:XMLElemName=p; worx:protected=0</docVar>
  <docVar name="_elm0000fc">worx:ModifiedStatus=1; worx:NodeHeight=3; worx:XMLElemName=bold; worx:protected=0</docVar>
  <docVar name="_elm0000fd">worx:ModifiedStatus=1; worx:NodeHeight=2; worx:XMLElemName=p; worx:protected=0</docVar>
  <docVar name="_elm0000fe">worx:ModifiedStatus=1; worx:NodeHeight=3; worx:XMLElemName=eq-label; worx:protected=0</docVar>
  <docVar name="_elm0000ff">worx:ModifiedStatus=1; worx:NodeHeight=2; worx:XMLElemName=p; worx:protected=0</docVar>
  <docVar name="_elm000100">worx:ModifiedStatus=1; worx:NodeHeight=2; worx:XMLElemName=p; worx:protected=0</docVar>
  <docVar name="_elm000101">worx:ModifiedStatus=1; worx:NodeHeight=3; worx:XMLElemName=eq-label; worx:protected=0</docVar>
  <docVar name="_elm000102">worx:ModifiedStatus=1; worx:NodeHeight=2; worx:XMLElemName=p; worx:protected=0</docVar>
  <docVar name="_elm000103">worx:ModifiedStatus=1; worx:NodeHeight=2; worx:XMLElemName=p; worx:protected=0</docVar>
  <docVar name="_elm000104">worx:ModifiedStatus=1; worx:NodeHeight=3; worx:XMLElemName=eq-label; worx:protected=0</docVar>
  <docVar name="_elm000105">worx:ModifiedStatus=1; worx:NodeHeight=2; worx:XMLElemName=p; worx:protected=0</docVar>
  <docVar name="_elm000106">worx:ModifiedStatus=1; worx:NodeHeight=2; worx:XMLElemName=p; worx:protected=0</docVar>
  <docVar name="_elm000107">ref-type=table; worx:ModifiedStatus=1; worx:NodeHeight=3; worx:XMLElemName=xref; worx:protected=0</docVar>
  <docVar name="_elm000108">worx:ModifiedStatus=1; worx:NodeHeight=4; worx:XMLElemName=digit; worx:protected=0</docVar>
  <docVar name="_elm000109">ref-type=table; worx:ModifiedStatus=1; worx:NodeHeight=3; worx:XMLElemName=xref; worx:protected=0</docVar>
  <docVar name="_elm00010a">worx:ModifiedStatus=1; worx:NodeHeight=4; worx:XMLElemName=digit; worx:protected=0</docVar>
  <docVar name="_elm00010b">ref-type=fig; worx:ModifiedStatus=1; worx:NodeHeight=3; worx:XMLElemName=xref; worx:protected=0</docVar>
  <docVar name="_elm00010c">worx:ModifiedStatus=1; worx:NodeHeight=4; worx:XMLElemName=digit; worx:protected=0</docVar>
  <docVar name="_elm00010d">ref-type=fig; worx:ModifiedStatus=1; worx:NodeHeight=3; worx:XMLElemName=xref; worx:protected=0</docVar>
  <docVar name="_elm00010e">worx:ModifiedStatus=1; worx:NodeHeight=4; worx:XMLElemName=digit; worx:protected=0</docVar>
  <docVar name="_elm00010f">ref-type=fig; worx:ModifiedStatus=1; worx:NodeHeight=3; worx:XMLElemName=xref; worx:protected=0</docVar>
  <docVar name="_elm000110">worx:ModifiedStatus=1; worx:NodeHeight=4; worx:XMLElemName=digit; worx:protected=0</docVar>
  <docVar name="_elm000111">worx:ModifiedStatus=1; worx:NodeHeight=2; worx:XMLElemName=p; worx:protected=0</docVar>
  <docVar name="_elm000112">worx:ModifiedStatus=1; worx:NodeHeight=2; worx:XMLElemName=p; worx:protected=0</docVar>
  <docVar name="_elm000113">worx:ModifiedStatus=1; worx:NodeHeight=2; worx:XMLElemName=p; worx:protected=0</docVar>
  <docVar name="_elm000114">ref-type=fig; worx:ModifiedStatus=1; worx:NodeHeight=3; worx:XMLElemName=xref; worx:protected=0</docVar>
  <docVar name="_elm000115">worx:ModifiedStatus=1; worx:NodeHeight=4; worx:XMLElemName=digit; worx:protected=0</docVar>
  <docVar name="_elm000116">worx:ModifiedStatus=1; worx:NodeHeight=2; worx:XMLElemName=p; worx:protected=0</docVar>
  <docVar name="_elm000117">worx:ModifiedStatus=1; worx:NodeHeight=2; worx:XMLElemName=p; worx:protected=0</docVar>
  <docVar name="_elm000118">worx:ModifiedStatus=1; worx:NodeHeight=2; worx:XMLElemName=p; worx:protected=0</docVar>
  <docVar name="_elm000119">ref-type=fig; worx:ModifiedStatus=1; worx:NodeHeight=3; worx:XMLElemName=xref; worx:protected=0</docVar>
  <docVar name="_elm00011a">worx:ModifiedStatus=1; worx:NodeHeight=4; worx:XMLElemName=digit; worx:protected=0</docVar>
  <docVar name="_elm00011b">worx:ModifiedStatus=1; worx:NodeHeight=2; worx:XMLElemName=p; worx:protected=0</docVar>
  <docVar name="_elm00011c">worx:ModifiedStatus=1; worx:NodeHeight=2; worx:XMLElemName=p; worx:protected=0</docVar>
  <docVar name="_elm00011d">worx:ModifiedStatus=1; worx:NodeHeight=2; worx:XMLElemName=p; worx:protected=0</docVar>
  <docVar name="_elm00011e">ref-type=fig; worx:ModifiedStatus=1; worx:NodeHeight=3; worx:XMLElemName=xref; worx:protected=0</docVar>
  <docVar name="_elm00011f">worx:ModifiedStatus=1; worx:NodeHeight=4; worx:XMLElemName=digit; worx:protected=0</docVar>
  <docVar name="_elm000120">worx:ModifiedStatus=1; worx:NodeHeight=2; worx:XMLElemName=p; worx:protected=0</docVar>
  <docVar name="_elm000121">ref-type=table; worx:ModifiedStatus=1; worx:NodeHeight=3; worx:XMLElemName=xref; worx:protected=0</docVar>
  <docVar name="_elm000122">worx:ModifiedStatus=1; worx:NodeHeight=4; worx:XMLElemName=digit; worx:protected=0</docVar>
  <docVar name="_elm000123">worx:ModifiedStatus=1; worx:NodeHeight=2; worx:XMLElemName=p; worx:protected=0</docVar>
  <docVar name="_elm000124">worx:ModifiedStatus=1; worx:NodeHeight=2; worx:XMLElemName=p; worx:protected=0</docVar>
  <docVar name="_elm000125">ref-type=table; worx:ModifiedStatus=1; worx:NodeHeight=3; worx:XMLElemName=xref; worx:protected=0</docVar>
  <docVar name="_elm000126">worx:ModifiedStatus=1; worx:NodeHeight=4; worx:XMLElemName=digit; worx:protected=0</docVar>
  <docVar name="_elm000127">worx:ModifiedStatus=1; worx:NodeHeight=2; worx:XMLElemName=p; worx:protected=0</docVar>
  <docVar name="_elm000128">worx:ModifiedStatus=1; worx:NodeHeight=2; worx:XMLElemName=p; worx:protected=0</docVar>
  <docVar name="_elm000129">ref-type=table; worx:ModifiedStatus=1; worx:NodeHeight=3; worx:XMLElemName=xref; worx:protected=0</docVar>
  <docVar name="_elm00012a">worx:ModifiedStatus=1; worx:NodeHeight=4; worx:XMLElemName=digit; worx:protected=0</docVar>
  <docVar name="_elm00012b">worx:ModifiedStatus=1; worx:NodeHeight=2; worx:XMLElemName=p; worx:protected=0</docVar>
  <docVar name="_elm00012c">worx:ModifiedStatus=1; worx:NodeHeight=3; worx:XMLElemName=sub; worx:protected=0</docVar>
  <docVar name="_elm00012d">worx:ModifiedStatus=1; worx:NodeHeight=3; worx:XMLElemName=italic; worx:protected=0</docVar>
  <docVar name="_elm00012e">worx:ModifiedStatus=1; worx:NodeHeight=3; worx:XMLElemName=sub; worx:protected=0</docVar>
  <docVar name="_elm00012f">worx:ModifiedStatus=1; worx:NodeHeight=3; worx:XMLElemName=italic; worx:protected=0</docVar>
  <docVar name="_elm000130">worx:ModifiedStatus=1; worx:NodeHeight=2; worx:XMLElemName=p; worx:protected=0</docVar>
  <docVar name="_elm000131">worx:ModifiedStatus=1; worx:NodeHeight=2; worx:XMLElemName=p; worx:protected=0</docVar>
  <docVar name="_elm000132">mathml=MathType; worx:ModifiedStatus=0; worx:NodeHeight=3; worx:XMLElemName=inline-formula; worx:protected=0</docVar>
  <docVar name="_elm000133">mathml=MathType; worx:ModifiedStatus=0; worx:NodeHeight=3; worx:XMLElemName=inline-formula; worx:protected=0</docVar>
  <docVar name="_elm000134">mathml=MathType; worx:ModifiedStatus=0; worx:NodeHeight=3; worx:XMLElemName=inline-formula; worx:protected=0</docVar>
  <docVar name="_elm000135">mathml=MathType; worx:ModifiedStatus=0; worx:NodeHeight=3; worx:XMLElemName=inline-formula; worx:protected=0</docVar>
  <docVar name="_elm000136">mathml=MathType; worx:ModifiedStatus=0; worx:NodeHeight=3; worx:XMLElemName=inline-formula; worx:protected=0</docVar>
  <docVar name="_elm000137">mathml=MathType; worx:ModifiedStatus=0; worx:NodeHeight=3; worx:XMLElemName=inline-formula; worx:protected=0</docVar>
  <docVar name="_elm000138">mathml=MathType; worx:ModifiedStatus=0; worx:NodeHeight=3; worx:XMLElemName=inline-formula; worx:protected=0</docVar>
  <docVar name="_elm000139">mathml=MathType; worx:ModifiedStatus=0; worx:NodeHeight=3; worx:XMLElemName=inline-formula; worx:protected=0</docVar>
  <docVar name="_elm00013a">mathml=MathType; worx:ModifiedStatus=0; worx:NodeHeight=3; worx:XMLElemName=inline-formula; worx:protected=0</docVar>
  <docVar name="_elm00013b">mathml=MathType; worx:ModifiedStatus=0; worx:NodeHeight=3; worx:XMLElemName=inline-formula; worx:protected=0</docVar>
  <docVar name="_elm00013c">mathml=MathType; worx:ModifiedStatus=0; worx:NodeHeight=3; worx:XMLElemName=disp-formula; worx:protected=0</docVar>
  <docVar name="_elm00013d">mathml=MathType; worx:ModifiedStatus=0; worx:NodeHeight=3; worx:XMLElemName=inline-formula; worx:protected=0</docVar>
  <docVar name="_elm00013e">mathml=MathType; worx:ModifiedStatus=0; worx:NodeHeight=3; worx:XMLElemName=inline-formula; worx:protected=0</docVar>
  <docVar name="_elm00013f">mathml=MathType; worx:ModifiedStatus=0; worx:NodeHeight=3; worx:XMLElemName=inline-formula; worx:protected=0</docVar>
  <docVar name="_elm000140">mathml=MathType; worx:ModifiedStatus=0; worx:NodeHeight=3; worx:XMLElemName=inline-formula; worx:protected=0</docVar>
  <docVar name="_elm000141">mathml=MathType; worx:ModifiedStatus=0; worx:NodeHeight=3; worx:XMLElemName=inline-formula; worx:protected=0</docVar>
  <docVar name="_elm000142">mathml=MathType; worx:ModifiedStatus=0; worx:NodeHeight=3; worx:XMLElemName=inline-formula; worx:protected=0</docVar>
  <docVar name="_elm000143">mathml=MathType; worx:ModifiedStatus=0; worx:NodeHeight=3; worx:XMLElemName=inline-formula; worx:protected=0</docVar>
  <docVar name="_elm000144">mathml=MathType; worx:ModifiedStatus=0; worx:NodeHeight=3; worx:XMLElemName=disp-formula; worx:protected=0</docVar>
  <docVar name="_elm000145">mathml=MathType; worx:ModifiedStatus=0; worx:NodeHeight=3; worx:XMLElemName=inline-formula; worx:protected=0</docVar>
  <docVar name="_elm000146">mathml=MathType; worx:ModifiedStatus=0; worx:NodeHeight=3; worx:XMLElemName=inline-formula; worx:protected=0</docVar>
  <docVar name="_elm000147">mathml=MathType; worx:ModifiedStatus=0; worx:NodeHeight=3; worx:XMLElemName=inline-formula; worx:protected=0</docVar>
  <docVar name="_elm000148">mathml=MathType; worx:ModifiedStatus=0; worx:NodeHeight=3; worx:XMLElemName=inline-formula; worx:protected=0</docVar>
  <docVar name="_elm000149">mathml=MathType; worx:ModifiedStatus=0; worx:NodeHeight=3; worx:XMLElemName=inline-formula; worx:protected=0</docVar>
  <docVar name="_elm00014a">mathml=MathType; worx:ModifiedStatus=0; worx:NodeHeight=3; worx:XMLElemName=inline-formula; worx:protected=0</docVar>
  <docVar name="_elm00014b">mathml=MathType; worx:ModifiedStatus=0; worx:NodeHeight=3; worx:XMLElemName=disp-formula; worx:protected=0</docVar>
  <docVar name="_elm00014c">mathml=MathType; worx:ModifiedStatus=1; worx:NodeHeight=3; worx:XMLElemName=inline-formula; worx:protected=0</docVar>
  <docVar name="_elm00014d">mathml=MathType; worx:ModifiedStatus=0; worx:NodeHeight=3; worx:XMLElemName=disp-formula; worx:protected=0</docVar>
  <docVar name="_elm00014e">mathml=MathType; worx:ModifiedStatus=0; worx:NodeHeight=3; worx:XMLElemName=inline-formula; worx:protected=0</docVar>
  <docVar name="_elm00014f">mathml=MathType; worx:ModifiedStatus=0; worx:NodeHeight=3; worx:XMLElemName=disp-formula; worx:protected=0</docVar>
  <docVar name="_elm000150">mathml=MathType; worx:ModifiedStatus=0; worx:NodeHeight=3; worx:XMLElemName=inline-formula; worx:protected=0</docVar>
  <docVar name="_elm000151">mathml=MathType; worx:ModifiedStatus=0; worx:NodeHeight=3; worx:XMLElemName=inline-formula; worx:protected=0</docVar>
  <docVar name="_elm000152">mathml=MathType; worx:ModifiedStatus=0; worx:NodeHeight=4; worx:XMLElemName=inline-formula; worx:protected=0</docVar>
  <docVar name="_elm000153">mathml=MathType; worx:ModifiedStatus=0; worx:NodeHeight=3; worx:XMLElemName=inline-formula; worx:protected=0</docVar>
  <docVar name="_elm000154">mathml=MathType; worx:ModifiedStatus=0; worx:NodeHeight=3; worx:XMLElemName=inline-formula; worx:protected=0</docVar>
  <docVar name="_elm000155">mathml=MathType; worx:ModifiedStatus=0; worx:NodeHeight=3; worx:XMLElemName=inline-formula; worx:protected=0</docVar>
  <docVar name="_elm000156">mathml=MathType; worx:ModifiedStatus=0; worx:NodeHeight=3; worx:XMLElemName=inline-formula; worx:protected=0</docVar>
  <docVar name="_elm000157">mathml=MathType; worx:ModifiedStatus=0; worx:NodeHeight=3; worx:XMLElemName=disp-formula; worx:protected=0</docVar>
  <docVar name="_elm000158">mathml=MathType; worx:ModifiedStatus=0; worx:NodeHeight=3; worx:XMLElemName=inline-formula; worx:protected=0</docVar>
  <docVar name="_elm000159">mathml=MathType; worx:ModifiedStatus=0; worx:NodeHeight=3; worx:XMLElemName=inline-formula; worx:protected=0</docVar>
  <docVar name="_elm00015a">mathml=MathType; worx:ModifiedStatus=0; worx:NodeHeight=3; worx:XMLElemName=disp-formula; worx:protected=0</docVar>
  <docVar name="_elm00015b">mathml=MathType; worx:ModifiedStatus=0; worx:NodeHeight=3; worx:XMLElemName=disp-formula; worx:protected=0</docVar>
  <docVar name="_elm00015c">mathml=MathType; worx:ModifiedStatus=0; worx:NodeHeight=3; worx:XMLElemName=disp-formula; worx:protected=0</docVar>
  <docVar name="_elm00015d">mathml=MathType; worx:ModifiedStatus=0; worx:NodeHeight=3; worx:XMLElemName=inline-formula; worx:protected=0</docVar>
  <docVar name="_elm00015e">mathml=MathType; worx:ModifiedStatus=0; worx:NodeHeight=3; worx:XMLElemName=inline-formula; worx:protected=0</docVar>
  <docVar name="_elm00015f">mathml=MathType; worx:ModifiedStatus=0; worx:NodeHeight=3; worx:XMLElemName=disp-formula; worx:protected=0</docVar>
  <docVar name="_elm000160">mathml=MathType; worx:ModifiedStatus=0; worx:NodeHeight=3; worx:XMLElemName=inline-formula; worx:protected=0</docVar>
  <docVar name="_elm000161">mathml=MathType; worx:ModifiedStatus=0; worx:NodeHeight=3; worx:XMLElemName=inline-formula; worx:protected=0</docVar>
  <docVar name="_elm000162">mathml=MathType; worx:ModifiedStatus=0; worx:NodeHeight=3; worx:XMLElemName=inline-formula; worx:protected=0</docVar>
  <docVar name="_elm000163">mathml=MathType; worx:ModifiedStatus=0; worx:NodeHeight=3; worx:XMLElemName=inline-formula; worx:protected=0</docVar>
  <docVar name="_elm000164">mathml=MathType; worx:ModifiedStatus=0; worx:NodeHeight=3; worx:XMLElemName=inline-formula; worx:protected=0</docVar>
  <docVar name="_elm000165">mathml=MathType; worx:ModifiedStatus=0; worx:NodeHeight=3; worx:XMLElemName=inline-formula; worx:protected=0</docVar>
  <docVar name="_elm000166">mathml=MathType; worx:ModifiedStatus=0; worx:NodeHeight=3; worx:XMLElemName=disp-formula; worx:protected=0</docVar>
  <docVar name="_elm000167">mathml=MathType; worx:ModifiedStatus=0; worx:NodeHeight=3; worx:XMLElemName=inline-formula; worx:protected=0</docVar>
  <docVar name="_elm000168">mathml=MathType; worx:ModifiedStatus=0; worx:NodeHeight=3; worx:XMLElemName=disp-formula; worx:protected=0</docVar>
  <docVar name="_elm000169">mathml=MathType; worx:ModifiedStatus=0; worx:NodeHeight=3; worx:XMLElemName=inline-formula; worx:protected=0</docVar>
  <docVar name="_elm00016a">mathml=MathType; worx:ModifiedStatus=0; worx:NodeHeight=3; worx:XMLElemName=disp-formula; worx:protected=0</docVar>
  <docVar name="_elm00016b">mathml=MathType; worx:ModifiedStatus=0; worx:NodeHeight=3; worx:XMLElemName=inline-formula; worx:protected=0</docVar>
  <docVar name="_elm00016c">mathml=MathType; worx:ModifiedStatus=0; worx:NodeHeight=3; worx:XMLElemName=disp-formula; worx:protected=0</docVar>
  <docVar name="_elm00016d">mathml=MathType; worx:ModifiedStatus=0; worx:NodeHeight=3; worx:XMLElemName=disp-formula; worx:protected=0</docVar>
  <docVar name="_elm00016e">mathml=MathType; worx:ModifiedStatus=0; worx:NodeHeight=3; worx:XMLElemName=inline-formula; worx:protected=0</docVar>
  <docVar name="_elm00016f">mathml=MathType; worx:ModifiedStatus=0; worx:NodeHeight=3; worx:XMLElemName=inline-formula; worx:protected=0</docVar>
  <docVar name="_elm000170">mathml=MathType; worx:ModifiedStatus=0; worx:NodeHeight=3; worx:XMLElemName=inline-formula; worx:protected=0</docVar>
  <docVar name="_elm000171">mathml=MathType; worx:ModifiedStatus=0; worx:NodeHeight=3; worx:XMLElemName=inline-formula; worx:protected=0</docVar>
  <docVar name="_elm000172">mathml=MathType; worx:ModifiedStatus=0; worx:NodeHeight=3; worx:XMLElemName=inline-formula; worx:protected=0</docVar>
  <docVar name="_elm000173">mathml=MathType; worx:ModifiedStatus=0; worx:NodeHeight=3; worx:XMLElemName=inline-formula; worx:protected=0</docVar>
  <docVar name="_elm000174">mathml=MathType; worx:ModifiedStatus=0; worx:NodeHeight=3; worx:XMLElemName=inline-formula; worx:protected=0</docVar>
  <docVar name="_elm000175">mathml=MathType; worx:ModifiedStatus=0; worx:NodeHeight=3; worx:XMLElemName=inline-formula; worx:protected=0</docVar>
  <docVar name="_elm000176">mathml=MathType; worx:ModifiedStatus=0; worx:NodeHeight=3; worx:XMLElemName=inline-formula; worx:protected=0</docVar>
  <docVar name="_elm000177">mathml=MathType; worx:ModifiedStatus=0; worx:NodeHeight=3; worx:XMLElemName=inline-formula; worx:protected=0</docVar>
  <docVar name="_elm000178">mathml=MathType; worx:ModifiedStatus=0; worx:NodeHeight=3; worx:XMLElemName=inline-formula; worx:protected=0</docVar>
  <docVar name="_elm000179">mathml=MathType; worx:ModifiedStatus=0; worx:NodeHeight=3; worx:XMLElemName=disp-formula; worx:protected=0</docVar>
  <docVar name="_elm00017a">mathml=MathType; worx:ModifiedStatus=0; worx:NodeHeight=3; worx:XMLElemName=disp-formula; worx:protected=0</docVar>
  <docVar name="_elm00017b">mathml=MathType; worx:ModifiedStatus=0; worx:NodeHeight=3; worx:XMLElemName=disp-formula; worx:protected=0</docVar>
  <docVar name="_elm00017c">mathml=MathType; worx:ModifiedStatus=0; worx:NodeHeight=3; worx:XMLElemName=inline-formula; worx:protected=0</docVar>
  <docVar name="_elm00017d">mathml=MathType; worx:ModifiedStatus=0; worx:NodeHeight=3; worx:XMLElemName=inline-formula; worx:protected=0</docVar>
  <docVar name="_elm00017e">mathml=MathType; worx:ModifiedStatus=0; worx:NodeHeight=3; worx:XMLElemName=inline-formula; worx:protected=0</docVar>
  <docVar name="_elm00017f">mathml=MathType; worx:ModifiedStatus=0; worx:NodeHeight=3; worx:XMLElemName=inline-formula; worx:protected=0</docVar>
  <docVar name="_elm000180">mathml=MathType; worx:ModifiedStatus=0; worx:NodeHeight=3; worx:XMLElemName=inline-formula; worx:protected=0</docVar>
  <docVar name="_elm000181">worx:ModifiedStatus=1; worx:NodeHeight=1; worx:XMLElemName=back; worx:protected=0</docVar>
  <docVar name="_elm000182">worx:ModifiedStatus=1; worx:NodeHeight=3; worx:XMLElemName=title; worx:protected=0</docVar>
  <docVar name="_elm0001fb">LabelFormat=NumberinBracket; worx:ModifiedStatus=1; worx:NodeHeight=2; worx:XMLElemName=reference; worx:protected=0</docVar>
  <docVar name="_elm0001fc">worx:ModifiedStatus=1; worx:NodeHeight=3; worx:XMLElemName=ref-list; worx:protected=0</docVar>
  <docVar name="_elm000201">worx:ModifiedStatus=1; worx:NodeHeight=4; worx:XMLElemName=xref; worx:protected=0</docVar>
  <docVar name="_elm000202">worx:ModifiedStatus=1; worx:NodeHeight=4; worx:XMLElemName=p; worx:protected=0</docVar>
  <docVar name="_elm000203">worx:ModifiedStatus=1; worx:NodeHeight=5; worx:XMLElemName=bold; worx:protected=0</docVar>
  <docVar name="_elm000204">worx:ModifiedStatus=1; worx:NodeHeight=4; worx:XMLElemName=p; worx:protected=0</docVar>
  <docVar name="_elm000205">worx:ModifiedStatus=1; worx:NodeHeight=5; worx:XMLElemName=bold; worx:protected=0</docVar>
  <docVar name="_elm000206">worx:ModifiedStatus=1; worx:NodeHeight=2; worx:XMLElemName=bio-group-after-ref; worx:protected=0</docVar>
  <docVar name="_elm000207">worx:ModifiedStatus=1; worx:NodeHeight=3; worx:XMLElemName=bio; worx:protected=0</docVar>
  <docVar name="_elm000208">worx:ModifiedStatus=1; worx:NodeHeight=4; worx:XMLElemName=p; worx:protected=0</docVar>
  <docVar name="_elm000209">worx:ModifiedStatus=1; worx:NodeHeight=4; worx:XMLElemName=ref-for-periodical; worx:protected=0</docVar>
  <docVar name="_elm00020a">worx:ModifiedStatus=1; worx:NodeHeight=5; worx:XMLElemName=label; worx:protected=0</docVar>
  <docVar name="_elm00020b">worx:ModifiedStatus=1; worx:NodeHeight=8; worx:XMLElemName=given-names; worx:protected=0</docVar>
  <docVar name="_elm00020c">worx:ModifiedStatus=1; worx:NodeHeight=7; worx:XMLElemName=string-name; worx:protected=0</docVar>
  <docVar name="_elm00020d">worx:ModifiedStatus=1; worx:NodeHeight=8; worx:XMLElemName=surname; worx:protected=0</docVar>
  <docVar name="_elm00020e">worx:ModifiedStatus=1; worx:NodeHeight=7; worx:XMLElemName=x-after-name; worx:protected=0</docVar>
  <docVar name="_elm00020f">worx:ModifiedStatus=1; worx:NodeHeight=8; worx:XMLElemName=given-names; worx:protected=0</docVar>
  <docVar name="_elm000210">worx:ModifiedStatus=1; worx:NodeHeight=7; worx:XMLElemName=string-name; worx:protected=0</docVar>
  <docVar name="_elm000211">worx:ModifiedStatus=1; worx:NodeHeight=8; worx:XMLElemName=surname; worx:protected=0</docVar>
  <docVar name="_elm000212">worx:ModifiedStatus=1; worx:NodeHeight=7; worx:XMLElemName=x-after-name; worx:protected=0</docVar>
  <docVar name="_elm000213">worx:ModifiedStatus=1; worx:NodeHeight=8; worx:XMLElemName=given-names; worx:protected=0</docVar>
  <docVar name="_elm000214">worx:ModifiedStatus=1; worx:NodeHeight=7; worx:XMLElemName=string-name; worx:protected=0</docVar>
  <docVar name="_elm000215">worx:ModifiedStatus=1; worx:NodeHeight=8; worx:XMLElemName=surname; worx:protected=0</docVar>
  <docVar name="_elm000216">worx:ModifiedStatus=1; worx:NodeHeight=6; worx:XMLElemName=person-group; worx:protected=0</docVar>
  <docVar name="_elm000217">worx:ModifiedStatus=1; worx:NodeHeight=7; worx:XMLElemName=x-after-name; worx:protected=0</docVar>
  <docVar name="_elm000218">worx:ModifiedStatus=1; worx:NodeHeight=6; worx:XMLElemName=article-title; worx:protected=0</docVar>
  <docVar name="_elm000219">worx:ModifiedStatus=1; worx:NodeHeight=6; worx:XMLElemName=source; worx:protected=0</docVar>
  <docVar name="_elm00021a">worx:ModifiedStatus=1; worx:NodeHeight=6; worx:XMLElemName=volume; worx:protected=0</docVar>
  <docVar name="_elm00021b">worx:ModifiedStatus=1; worx:NodeHeight=6; worx:XMLElemName=issue; worx:protected=0</docVar>
  <docVar name="_elm00021c">worx:ModifiedStatus=1; worx:NodeHeight=6; worx:XMLElemName=fpage; worx:protected=0</docVar>
  <docVar name="_elm00021d">worx:ModifiedStatus=1; worx:NodeHeight=6; worx:XMLElemName=lpage; worx:protected=0</docVar>
  <docVar name="_elm00021e">worx:ModifiedStatus=1; worx:NodeHeight=6; worx:XMLElemName=month; worx:protected=0</docVar>
  <docVar name="_elm00021f">worx:ModifiedStatus=1; worx:NodeHeight=6; worx:XMLElemName=year; worx:protected=0</docVar>
  <docVar name="_elm000220">worx:ModifiedStatus=1; worx:NodeHeight=5; worx:XMLElemName=mixed-citation; worx:protected=0</docVar>
  <docVar name="_elm000221">worx:ModifiedStatus=1; worx:NodeHeight=6; worx:XMLElemName=x-citation-end; worx:protected=0</docVar>
  <docVar name="_elm000222">worx:ModifiedStatus=1; worx:NodeHeight=4; worx:XMLElemName=ref-for-periodical; worx:protected=0</docVar>
  <docVar name="_elm000223">worx:ModifiedStatus=1; worx:NodeHeight=5; worx:XMLElemName=label; worx:protected=0</docVar>
  <docVar name="_elm000224">worx:ModifiedStatus=1; worx:NodeHeight=8; worx:XMLElemName=given-names; worx:protected=0</docVar>
  <docVar name="_elm000225">worx:ModifiedStatus=1; worx:NodeHeight=7; worx:XMLElemName=string-name; worx:protected=0</docVar>
  <docVar name="_elm000226">worx:ModifiedStatus=1; worx:NodeHeight=8; worx:XMLElemName=surname; worx:protected=0</docVar>
  <docVar name="_elm000227">worx:ModifiedStatus=1; worx:NodeHeight=7; worx:XMLElemName=x-after-name; worx:protected=0</docVar>
  <docVar name="_elm000228">worx:ModifiedStatus=1; worx:NodeHeight=8; worx:XMLElemName=given-names; worx:protected=0</docVar>
  <docVar name="_elm000229">worx:ModifiedStatus=1; worx:NodeHeight=7; worx:XMLElemName=string-name; worx:protected=0</docVar>
  <docVar name="_elm00022a">worx:ModifiedStatus=1; worx:NodeHeight=8; worx:XMLElemName=surname; worx:protected=0</docVar>
  <docVar name="_elm00022b">worx:ModifiedStatus=1; worx:NodeHeight=7; worx:XMLElemName=x-after-name; worx:protected=0</docVar>
  <docVar name="_elm00022c">worx:ModifiedStatus=1; worx:NodeHeight=8; worx:XMLElemName=given-names; worx:protected=0</docVar>
  <docVar name="_elm00022d">worx:ModifiedStatus=1; worx:NodeHeight=7; worx:XMLElemName=string-name; worx:protected=0</docVar>
  <docVar name="_elm00022e">worx:ModifiedStatus=1; worx:NodeHeight=8; worx:XMLElemName=surname; worx:protected=0</docVar>
  <docVar name="_elm00022f">worx:ModifiedStatus=1; worx:NodeHeight=6; worx:XMLElemName=person-group; worx:protected=0</docVar>
  <docVar name="_elm000230">worx:ModifiedStatus=1; worx:NodeHeight=7; worx:XMLElemName=x-after-name; worx:protected=0</docVar>
  <docVar name="_elm000231">worx:ModifiedStatus=1; worx:NodeHeight=6; worx:XMLElemName=article-title; worx:protected=0</docVar>
  <docVar name="_elm000232">worx:ModifiedStatus=1; worx:NodeHeight=6; worx:XMLElemName=source; worx:protected=0</docVar>
  <docVar name="_elm000233">worx:ModifiedStatus=1; worx:NodeHeight=6; worx:XMLElemName=volume; worx:protected=0</docVar>
  <docVar name="_elm000234">worx:ModifiedStatus=1; worx:NodeHeight=6; worx:XMLElemName=issue; worx:protected=0</docVar>
  <docVar name="_elm000235">worx:ModifiedStatus=1; worx:NodeHeight=6; worx:XMLElemName=fpage; worx:protected=0</docVar>
  <docVar name="_elm000236">worx:ModifiedStatus=1; worx:NodeHeight=6; worx:XMLElemName=lpage; worx:protected=0</docVar>
  <docVar name="_elm000237">worx:ModifiedStatus=1; worx:NodeHeight=6; worx:XMLElemName=year; worx:protected=0</docVar>
  <docVar name="_elm000238">worx:ModifiedStatus=1; worx:NodeHeight=5; worx:XMLElemName=mixed-citation; worx:protected=0</docVar>
  <docVar name="_elm000239">worx:ModifiedStatus=1; worx:NodeHeight=6; worx:XMLElemName=x-citation-end; worx:protected=0</docVar>
  <docVar name="_elm00023a">worx:ModifiedStatus=1; worx:NodeHeight=4; worx:XMLElemName=ref-for-periodical; worx:protected=0</docVar>
  <docVar name="_elm00023b">worx:ModifiedStatus=1; worx:NodeHeight=5; worx:XMLElemName=label; worx:protected=0</docVar>
  <docVar name="_elm00023c">worx:ModifiedStatus=1; worx:NodeHeight=8; worx:XMLElemName=given-names; worx:protected=0</docVar>
  <docVar name="_elm00023d">worx:ModifiedStatus=1; worx:NodeHeight=7; worx:XMLElemName=string-name; worx:protected=0</docVar>
  <docVar name="_elm00023e">worx:ModifiedStatus=1; worx:NodeHeight=8; worx:XMLElemName=surname; worx:protected=0</docVar>
  <docVar name="_elm00023f">worx:ModifiedStatus=1; worx:NodeHeight=7; worx:XMLElemName=x-after-name; worx:protected=0</docVar>
  <docVar name="_elm000240">worx:ModifiedStatus=1; worx:NodeHeight=8; worx:XMLElemName=given-names; worx:protected=0</docVar>
  <docVar name="_elm000241">worx:ModifiedStatus=1; worx:NodeHeight=7; worx:XMLElemName=string-name; worx:protected=0</docVar>
  <docVar name="_elm000242">worx:ModifiedStatus=1; worx:NodeHeight=8; worx:XMLElemName=surname; worx:protected=0</docVar>
  <docVar name="_elm000243">worx:ModifiedStatus=1; worx:NodeHeight=6; worx:XMLElemName=person-group; worx:protected=0</docVar>
  <docVar name="_elm000244">worx:ModifiedStatus=1; worx:NodeHeight=7; worx:XMLElemName=x-after-name; worx:protected=0</docVar>
  <docVar name="_elm000245">worx:ModifiedStatus=1; worx:NodeHeight=6; worx:XMLElemName=article-title; worx:protected=0</docVar>
  <docVar name="_elm000246">worx:ModifiedStatus=1; worx:NodeHeight=6; worx:XMLElemName=source; worx:protected=0</docVar>
  <docVar name="_elm000247">worx:ModifiedStatus=1; worx:NodeHeight=6; worx:XMLElemName=volume; worx:protected=0</docVar>
  <docVar name="_elm000248">worx:ModifiedStatus=1; worx:NodeHeight=6; worx:XMLElemName=issue; worx:protected=0</docVar>
  <docVar name="_elm000249">worx:ModifiedStatus=1; worx:NodeHeight=6; worx:XMLElemName=fpage; worx:protected=0</docVar>
  <docVar name="_elm00024a">worx:ModifiedStatus=1; worx:NodeHeight=6; worx:XMLElemName=lpage; worx:protected=0</docVar>
  <docVar name="_elm00024b">worx:ModifiedStatus=1; worx:NodeHeight=6; worx:XMLElemName=year; worx:protected=0</docVar>
  <docVar name="_elm00024c">worx:ModifiedStatus=1; worx:NodeHeight=5; worx:XMLElemName=mixed-citation; worx:protected=0</docVar>
  <docVar name="_elm00024d">worx:ModifiedStatus=1; worx:NodeHeight=6; worx:XMLElemName=x-citation-end; worx:protected=0</docVar>
  <docVar name="_elm00024e">worx:ModifiedStatus=1; worx:NodeHeight=4; worx:XMLElemName=ref-for-periodical; worx:protected=0</docVar>
  <docVar name="_elm00024f">worx:ModifiedStatus=1; worx:NodeHeight=5; worx:XMLElemName=label; worx:protected=0</docVar>
  <docVar name="_elm000250">worx:ModifiedStatus=1; worx:NodeHeight=8; worx:XMLElemName=given-names; worx:protected=0</docVar>
  <docVar name="_elm000251">worx:ModifiedStatus=1; worx:NodeHeight=7; worx:XMLElemName=string-name; worx:protected=0</docVar>
  <docVar name="_elm000252">worx:ModifiedStatus=1; worx:NodeHeight=8; worx:XMLElemName=surname; worx:protected=0</docVar>
  <docVar name="_elm000253">worx:ModifiedStatus=1; worx:NodeHeight=7; worx:XMLElemName=x-after-name; worx:protected=0</docVar>
  <docVar name="_elm000254">worx:ModifiedStatus=1; worx:NodeHeight=8; worx:XMLElemName=given-names; worx:protected=0</docVar>
  <docVar name="_elm000255">worx:ModifiedStatus=1; worx:NodeHeight=7; worx:XMLElemName=string-name; worx:protected=0</docVar>
  <docVar name="_elm000256">worx:ModifiedStatus=1; worx:NodeHeight=8; worx:XMLElemName=surname; worx:protected=0</docVar>
  <docVar name="_elm000257">worx:ModifiedStatus=1; worx:NodeHeight=6; worx:XMLElemName=person-group; worx:protected=0</docVar>
  <docVar name="_elm000258">worx:ModifiedStatus=1; worx:NodeHeight=7; worx:XMLElemName=x-after-name; worx:protected=0</docVar>
  <docVar name="_elm000259">worx:ModifiedStatus=1; worx:NodeHeight=6; worx:XMLElemName=article-title; worx:protected=0</docVar>
  <docVar name="_elm00025a">worx:ModifiedStatus=1; worx:NodeHeight=6; worx:XMLElemName=source; worx:protected=0</docVar>
  <docVar name="_elm00025b">worx:ModifiedStatus=1; worx:NodeHeight=6; worx:XMLElemName=volume; worx:protected=0</docVar>
  <docVar name="_elm00025c">worx:ModifiedStatus=1; worx:NodeHeight=6; worx:XMLElemName=issue; worx:protected=0</docVar>
  <docVar name="_elm00025d">worx:ModifiedStatus=1; worx:NodeHeight=6; worx:XMLElemName=fpage; worx:protected=0</docVar>
  <docVar name="_elm00025e">worx:ModifiedStatus=1; worx:NodeHeight=6; worx:XMLElemName=lpage; worx:protected=0</docVar>
  <docVar name="_elm00025f">worx:ModifiedStatus=1; worx:NodeHeight=6; worx:XMLElemName=month; worx:protected=0</docVar>
  <docVar name="_elm000260">worx:ModifiedStatus=1; worx:NodeHeight=6; worx:XMLElemName=year; worx:protected=0</docVar>
  <docVar name="_elm000261">worx:ModifiedStatus=1; worx:NodeHeight=5; worx:XMLElemName=mixed-citation; worx:protected=0</docVar>
  <docVar name="_elm000262">worx:ModifiedStatus=1; worx:NodeHeight=6; worx:XMLElemName=x-citation-end; worx:protected=0</docVar>
  <docVar name="_elm000263">worx:ModifiedStatus=1; worx:NodeHeight=4; worx:XMLElemName=ref-for-periodical; worx:protected=0</docVar>
  <docVar name="_elm000264">worx:ModifiedStatus=1; worx:NodeHeight=5; worx:XMLElemName=label; worx:protected=0</docVar>
  <docVar name="_elm000265">worx:ModifiedStatus=1; worx:NodeHeight=8; worx:XMLElemName=given-names; worx:protected=0</docVar>
  <docVar name="_elm000266">worx:ModifiedStatus=1; worx:NodeHeight=7; worx:XMLElemName=string-name; worx:protected=0</docVar>
  <docVar name="_elm000267">worx:ModifiedStatus=1; worx:NodeHeight=8; worx:XMLElemName=surname; worx:protected=0</docVar>
  <docVar name="_elm000268">worx:ModifiedStatus=1; worx:NodeHeight=6; worx:XMLElemName=person-group; worx:protected=0</docVar>
  <docVar name="_elm000269">worx:ModifiedStatus=1; worx:NodeHeight=7; worx:XMLElemName=x-after-name; worx:protected=0</docVar>
  <docVar name="_elm00026a">worx:ModifiedStatus=1; worx:NodeHeight=6; worx:XMLElemName=article-title; worx:protected=0</docVar>
  <docVar name="_elm00026b">worx:ModifiedStatus=1; worx:NodeHeight=6; worx:XMLElemName=source; worx:protected=0</docVar>
  <docVar name="_elm00026c">worx:ModifiedStatus=1; worx:NodeHeight=6; worx:XMLElemName=fpage; worx:protected=0</docVar>
  <docVar name="_elm00026d">worx:ModifiedStatus=1; worx:NodeHeight=6; worx:XMLElemName=lpage; worx:protected=0</docVar>
  <docVar name="_elm00026e">worx:ModifiedStatus=1; worx:NodeHeight=6; worx:XMLElemName=year; worx:protected=0</docVar>
  <docVar name="_elm00026f">worx:ModifiedStatus=1; worx:NodeHeight=5; worx:XMLElemName=mixed-citation; worx:protected=0</docVar>
  <docVar name="_elm000270">worx:ModifiedStatus=1; worx:NodeHeight=6; worx:XMLElemName=x-citation-end; worx:protected=0</docVar>
  <docVar name="_elm000271">worx:ModifiedStatus=1; worx:NodeHeight=4; worx:XMLElemName=ref-for-periodical; worx:protected=0</docVar>
  <docVar name="_elm000272">worx:ModifiedStatus=1; worx:NodeHeight=5; worx:XMLElemName=label; worx:protected=0</docVar>
  <docVar name="_elm000273">worx:ModifiedStatus=1; worx:NodeHeight=8; worx:XMLElemName=given-names; worx:protected=0</docVar>
  <docVar name="_elm000274">worx:ModifiedStatus=1; worx:NodeHeight=7; worx:XMLElemName=string-name; worx:protected=0</docVar>
  <docVar name="_elm000275">worx:ModifiedStatus=1; worx:NodeHeight=8; worx:XMLElemName=surname; worx:protected=0</docVar>
  <docVar name="_elm000276">worx:ModifiedStatus=1; worx:NodeHeight=7; worx:XMLElemName=x-after-name; worx:protected=0</docVar>
  <docVar name="_elm000277">worx:ModifiedStatus=1; worx:NodeHeight=8; worx:XMLElemName=given-names; worx:protected=0</docVar>
  <docVar name="_elm000278">worx:ModifiedStatus=1; worx:NodeHeight=7; worx:XMLElemName=string-name; worx:protected=0</docVar>
  <docVar name="_elm000279">worx:ModifiedStatus=1; worx:NodeHeight=8; worx:XMLElemName=surname; worx:protected=0</docVar>
  <docVar name="_elm00027a">worx:ModifiedStatus=1; worx:NodeHeight=7; worx:XMLElemName=x-after-name; worx:protected=0</docVar>
  <docVar name="_elm00027b">worx:ModifiedStatus=1; worx:NodeHeight=8; worx:XMLElemName=given-names; worx:protected=0</docVar>
  <docVar name="_elm00027c">worx:ModifiedStatus=1; worx:NodeHeight=7; worx:XMLElemName=string-name; worx:protected=0</docVar>
  <docVar name="_elm00027d">worx:ModifiedStatus=1; worx:NodeHeight=8; worx:XMLElemName=surname; worx:protected=0</docVar>
  <docVar name="_elm00027e">worx:ModifiedStatus=1; worx:NodeHeight=7; worx:XMLElemName=x-after-name; worx:protected=0</docVar>
  <docVar name="_elm00027f">worx:ModifiedStatus=1; worx:NodeHeight=8; worx:XMLElemName=given-names; worx:protected=0</docVar>
  <docVar name="_elm000280">worx:ModifiedStatus=1; worx:NodeHeight=7; worx:XMLElemName=string-name; worx:protected=0</docVar>
  <docVar name="_elm000281">worx:ModifiedStatus=1; worx:NodeHeight=8; worx:XMLElemName=surname; worx:protected=0</docVar>
  <docVar name="_elm000282">worx:ModifiedStatus=1; worx:NodeHeight=6; worx:XMLElemName=person-group; worx:protected=0</docVar>
  <docVar name="_elm000283">worx:ModifiedStatus=1; worx:NodeHeight=7; worx:XMLElemName=x-after-name; worx:protected=0</docVar>
  <docVar name="_elm000284">worx:ModifiedStatus=1; worx:NodeHeight=6; worx:XMLElemName=article-title; worx:protected=0</docVar>
  <docVar name="_elm000285">worx:ModifiedStatus=1; worx:NodeHeight=6; worx:XMLElemName=source; worx:protected=0</docVar>
  <docVar name="_elm000286">worx:ModifiedStatus=1; worx:NodeHeight=6; worx:XMLElemName=broken-source; worx:protected=0</docVar>
  <docVar name="_elm000287">worx:ModifiedStatus=1; worx:NodeHeight=6; worx:XMLElemName=volume; worx:protected=0</docVar>
  <docVar name="_elm000288">worx:ModifiedStatus=1; worx:NodeHeight=6; worx:XMLElemName=issue; worx:protected=0</docVar>
  <docVar name="_elm000289">worx:ModifiedStatus=1; worx:NodeHeight=6; worx:XMLElemName=fpage; worx:protected=0</docVar>
  <docVar name="_elm00028a">worx:ModifiedStatus=1; worx:NodeHeight=6; worx:XMLElemName=lpage; worx:protected=0</docVar>
  <docVar name="_elm00028b">worx:ModifiedStatus=1; worx:NodeHeight=6; worx:XMLElemName=year; worx:protected=0</docVar>
  <docVar name="_elm00028c">worx:ModifiedStatus=1; worx:NodeHeight=5; worx:XMLElemName=mixed-citation; worx:protected=0</docVar>
  <docVar name="_elm00028d">worx:ModifiedStatus=1; worx:NodeHeight=6; worx:XMLElemName=x-citation-end; worx:protected=0</docVar>
  <docVar name="_elm00028e">worx:ModifiedStatus=1; worx:NodeHeight=4; worx:XMLElemName=ref-for-periodical; worx:protected=0</docVar>
  <docVar name="_elm00028f">worx:ModifiedStatus=1; worx:NodeHeight=5; worx:XMLElemName=label; worx:protected=0</docVar>
  <docVar name="_elm000290">worx:ModifiedStatus=1; worx:NodeHeight=8; worx:XMLElemName=given-names; worx:protected=0</docVar>
  <docVar name="_elm000291">worx:ModifiedStatus=1; worx:NodeHeight=7; worx:XMLElemName=string-name; worx:protected=0</docVar>
  <docVar name="_elm000292">worx:ModifiedStatus=1; worx:NodeHeight=8; worx:XMLElemName=surname; worx:protected=0</docVar>
  <docVar name="_elm000293">worx:ModifiedStatus=1; worx:NodeHeight=7; worx:XMLElemName=x-after-name; worx:protected=0</docVar>
  <docVar name="_elm000294">worx:ModifiedStatus=1; worx:NodeHeight=8; worx:XMLElemName=given-names; worx:protected=0</docVar>
  <docVar name="_elm000295">worx:ModifiedStatus=1; worx:NodeHeight=7; worx:XMLElemName=string-name; worx:protected=0</docVar>
  <docVar name="_elm000296">worx:ModifiedStatus=1; worx:NodeHeight=8; worx:XMLElemName=surname; worx:protected=0</docVar>
  <docVar name="_elm000297">worx:ModifiedStatus=1; worx:NodeHeight=6; worx:XMLElemName=person-group; worx:protected=0</docVar>
  <docVar name="_elm000298">worx:ModifiedStatus=1; worx:NodeHeight=7; worx:XMLElemName=x-after-name; worx:protected=0</docVar>
  <docVar name="_elm000299">worx:ModifiedStatus=1; worx:NodeHeight=6; worx:XMLElemName=article-title; worx:protected=0</docVar>
  <docVar name="_elm00029a">worx:ModifiedStatus=1; worx:NodeHeight=6; worx:XMLElemName=source; worx:protected=0</docVar>
  <docVar name="_elm00029b">worx:ModifiedStatus=1; worx:NodeHeight=6; worx:XMLElemName=volume; worx:protected=0</docVar>
  <docVar name="_elm00029c">worx:ModifiedStatus=1; worx:NodeHeight=6; worx:XMLElemName=issue; worx:protected=0</docVar>
  <docVar name="_elm00029d">worx:ModifiedStatus=1; worx:NodeHeight=6; worx:XMLElemName=fpage; worx:protected=0</docVar>
  <docVar name="_elm00029e">worx:ModifiedStatus=1; worx:NodeHeight=6; worx:XMLElemName=lpage; worx:protected=0</docVar>
  <docVar name="_elm00029f">worx:ModifiedStatus=1; worx:NodeHeight=6; worx:XMLElemName=year; worx:protected=0</docVar>
  <docVar name="_elm0002a0">worx:ModifiedStatus=1; worx:NodeHeight=5; worx:XMLElemName=mixed-citation; worx:protected=0</docVar>
  <docVar name="_elm0002a1">worx:ModifiedStatus=1; worx:NodeHeight=6; worx:XMLElemName=x-citation-end; worx:protected=0</docVar>
  <docVar name="_elm0002a2">worx:ModifiedStatus=1; worx:NodeHeight=4; worx:XMLElemName=ref-for-periodical; worx:protected=0</docVar>
  <docVar name="_elm0002a3">worx:ModifiedStatus=1; worx:NodeHeight=5; worx:XMLElemName=label; worx:protected=0</docVar>
  <docVar name="_elm0002a4">worx:ModifiedStatus=1; worx:NodeHeight=8; worx:XMLElemName=given-names; worx:protected=0</docVar>
  <docVar name="_elm0002a5">worx:ModifiedStatus=1; worx:NodeHeight=7; worx:XMLElemName=string-name; worx:protected=0</docVar>
  <docVar name="_elm0002a6">worx:ModifiedStatus=1; worx:NodeHeight=8; worx:XMLElemName=surname; worx:protected=0</docVar>
  <docVar name="_elm0002a7">worx:ModifiedStatus=1; worx:NodeHeight=7; worx:XMLElemName=x-after-name; worx:protected=0</docVar>
  <docVar name="_elm0002a8">worx:ModifiedStatus=1; worx:NodeHeight=8; worx:XMLElemName=given-names; worx:protected=0</docVar>
  <docVar name="_elm0002a9">worx:ModifiedStatus=1; worx:NodeHeight=7; worx:XMLElemName=string-name; worx:protected=0</docVar>
  <docVar name="_elm0002aa">worx:ModifiedStatus=1; worx:NodeHeight=8; worx:XMLElemName=surname; worx:protected=0</docVar>
  <docVar name="_elm0002ab">worx:ModifiedStatus=1; worx:NodeHeight=7; worx:XMLElemName=x-after-name; worx:protected=0</docVar>
  <docVar name="_elm0002ac">worx:ModifiedStatus=1; worx:NodeHeight=8; worx:XMLElemName=given-names; worx:protected=0</docVar>
  <docVar name="_elm0002ad">worx:ModifiedStatus=1; worx:NodeHeight=7; worx:XMLElemName=string-name; worx:protected=0</docVar>
  <docVar name="_elm0002ae">worx:ModifiedStatus=1; worx:NodeHeight=8; worx:XMLElemName=surname; worx:protected=0</docVar>
  <docVar name="_elm0002af">worx:ModifiedStatus=1; worx:NodeHeight=6; worx:XMLElemName=person-group; worx:protected=0</docVar>
  <docVar name="_elm0002b0">worx:ModifiedStatus=1; worx:NodeHeight=7; worx:XMLElemName=x-after-name; worx:protected=0</docVar>
  <docVar name="_elm0002b1">worx:ModifiedStatus=1; worx:NodeHeight=6; worx:XMLElemName=article-title; worx:protected=0</docVar>
  <docVar name="_elm0002b2">worx:ModifiedStatus=1; worx:NodeHeight=6; worx:XMLElemName=source; worx:protected=0</docVar>
  <docVar name="_elm0002b3">worx:ModifiedStatus=1; worx:NodeHeight=6; worx:XMLElemName=volume; worx:protected=0</docVar>
  <docVar name="_elm0002b4">worx:ModifiedStatus=1; worx:NodeHeight=6; worx:XMLElemName=issue; worx:protected=0</docVar>
  <docVar name="_elm0002b5">worx:ModifiedStatus=1; worx:NodeHeight=6; worx:XMLElemName=fpage; worx:protected=0</docVar>
  <docVar name="_elm0002b6">worx:ModifiedStatus=1; worx:NodeHeight=6; worx:XMLElemName=lpage; worx:protected=0</docVar>
  <docVar name="_elm0002b7">worx:ModifiedStatus=1; worx:NodeHeight=6; worx:XMLElemName=year; worx:protected=0</docVar>
  <docVar name="_elm0002b8">worx:ModifiedStatus=1; worx:NodeHeight=5; worx:XMLElemName=mixed-citation; worx:protected=0</docVar>
  <docVar name="_elm0002b9">worx:ModifiedStatus=1; worx:NodeHeight=6; worx:XMLElemName=x-citation-end; worx:protected=0</docVar>
  <docVar name="_elm0002ba">worx:ModifiedStatus=1; worx:NodeHeight=4; worx:XMLElemName=ref-for-periodical; worx:protected=0</docVar>
  <docVar name="_elm0002bb">worx:ModifiedStatus=1; worx:NodeHeight=5; worx:XMLElemName=label; worx:protected=0</docVar>
  <docVar name="_elm0002bc">worx:ModifiedStatus=1; worx:NodeHeight=8; worx:XMLElemName=given-names; worx:protected=0</docVar>
  <docVar name="_elm0002bd">worx:ModifiedStatus=1; worx:NodeHeight=7; worx:XMLElemName=string-name; worx:protected=0</docVar>
  <docVar name="_elm0002be">worx:ModifiedStatus=1; worx:NodeHeight=8; worx:XMLElemName=surname; worx:protected=0</docVar>
  <docVar name="_elm0002bf">worx:ModifiedStatus=1; worx:NodeHeight=6; worx:XMLElemName=person-group; worx:protected=0</docVar>
  <docVar name="_elm0002c0">worx:ModifiedStatus=1; worx:NodeHeight=7; worx:XMLElemName=x-after-name; worx:protected=0</docVar>
  <docVar name="_elm0002c1">worx:ModifiedStatus=1; worx:NodeHeight=6; worx:XMLElemName=article-title; worx:protected=0</docVar>
  <docVar name="_elm0002c2">worx:ModifiedStatus=1; worx:NodeHeight=6; worx:XMLElemName=source; worx:protected=0</docVar>
  <docVar name="_elm0002c3">worx:ModifiedStatus=1; worx:NodeHeight=6; worx:XMLElemName=broken-source; worx:protected=0</docVar>
  <docVar name="_elm0002c4">worx:ModifiedStatus=1; worx:NodeHeight=6; worx:XMLElemName=unknown; worx:protected=0</docVar>
  <docVar name="_elm0002c5">worx:ModifiedStatus=1; worx:NodeHeight=6; worx:XMLElemName=volume; worx:protected=0</docVar>
  <docVar name="_elm0002c6">worx:ModifiedStatus=1; worx:NodeHeight=6; worx:XMLElemName=issue; worx:protected=0</docVar>
  <docVar name="_elm0002c7">worx:ModifiedStatus=1; worx:NodeHeight=6; worx:XMLElemName=fpage; worx:protected=0</docVar>
  <docVar name="_elm0002c8">worx:ModifiedStatus=1; worx:NodeHeight=6; worx:XMLElemName=lpage; worx:protected=0</docVar>
  <docVar name="_elm0002c9">worx:ModifiedStatus=1; worx:NodeHeight=6; worx:XMLElemName=year; worx:protected=0</docVar>
  <docVar name="_elm0002ca">worx:ModifiedStatus=1; worx:NodeHeight=5; worx:XMLElemName=mixed-citation; worx:protected=0</docVar>
  <docVar name="_elm0002cb">worx:ModifiedStatus=1; worx:NodeHeight=6; worx:XMLElemName=x-citation-end; worx:protected=0</docVar>
  <docVar name="_elm0002cc">worx:ModifiedStatus=1; worx:NodeHeight=4; worx:XMLElemName=ref-for-periodical; worx:protected=0</docVar>
  <docVar name="_elm0002cd">worx:ModifiedStatus=1; worx:NodeHeight=5; worx:XMLElemName=label; worx:protected=0</docVar>
  <docVar name="_elm0002ce">worx:ModifiedStatus=1; worx:NodeHeight=8; worx:XMLElemName=given-names; worx:protected=0</docVar>
  <docVar name="_elm0002cf">worx:ModifiedStatus=1; worx:NodeHeight=7; worx:XMLElemName=string-name; worx:protected=0</docVar>
  <docVar name="_elm0002d0">worx:ModifiedStatus=1; worx:NodeHeight=8; worx:XMLElemName=surname; worx:protected=0</docVar>
  <docVar name="_elm0002d1">worx:ModifiedStatus=1; worx:NodeHeight=6; worx:XMLElemName=person-group; worx:protected=0</docVar>
  <docVar name="_elm0002d2">worx:ModifiedStatus=1; worx:NodeHeight=7; worx:XMLElemName=x-after-name; worx:protected=0</docVar>
  <docVar name="_elm0002d3">worx:ModifiedStatus=1; worx:NodeHeight=6; worx:XMLElemName=article-title; worx:protected=0</docVar>
  <docVar name="_elm0002d4">worx:ModifiedStatus=1; worx:NodeHeight=6; worx:XMLElemName=source; worx:protected=0</docVar>
  <docVar name="_elm0002d5">worx:ModifiedStatus=1; worx:NodeHeight=6; worx:XMLElemName=volume; worx:protected=0</docVar>
  <docVar name="_elm0002d6">worx:ModifiedStatus=1; worx:NodeHeight=6; worx:XMLElemName=fpage; worx:protected=0</docVar>
  <docVar name="_elm0002d7">worx:ModifiedStatus=1; worx:NodeHeight=6; worx:XMLElemName=lpage; worx:protected=0</docVar>
  <docVar name="_elm0002d8">worx:ModifiedStatus=1; worx:NodeHeight=6; worx:XMLElemName=year; worx:protected=0</docVar>
  <docVar name="_elm0002d9">worx:ModifiedStatus=1; worx:NodeHeight=5; worx:XMLElemName=mixed-citation; worx:protected=0</docVar>
  <docVar name="_elm0002da">worx:ModifiedStatus=1; worx:NodeHeight=6; worx:XMLElemName=x-citation-end; worx:protected=0</docVar>
  <docVar name="_elm0002db">worx:ModifiedStatus=1; worx:NodeHeight=4; worx:XMLElemName=ref-for-periodical; worx:protected=0</docVar>
  <docVar name="_elm0002dc">worx:ModifiedStatus=1; worx:NodeHeight=5; worx:XMLElemName=label; worx:protected=0</docVar>
  <docVar name="_elm0002dd">worx:ModifiedStatus=1; worx:NodeHeight=8; worx:XMLElemName=given-names; worx:protected=0</docVar>
  <docVar name="_elm0002de">worx:ModifiedStatus=1; worx:NodeHeight=7; worx:XMLElemName=string-name; worx:protected=0</docVar>
  <docVar name="_elm0002df">worx:ModifiedStatus=1; worx:NodeHeight=8; worx:XMLElemName=surname; worx:protected=0</docVar>
  <docVar name="_elm0002e0">worx:ModifiedStatus=1; worx:NodeHeight=7; worx:XMLElemName=x-after-name; worx:protected=0</docVar>
  <docVar name="_elm0002e1">worx:ModifiedStatus=1; worx:NodeHeight=8; worx:XMLElemName=given-names; worx:protected=0</docVar>
  <docVar name="_elm0002e2">worx:ModifiedStatus=1; worx:NodeHeight=7; worx:XMLElemName=string-name; worx:protected=0</docVar>
  <docVar name="_elm0002e3">worx:ModifiedStatus=1; worx:NodeHeight=8; worx:XMLElemName=surname; worx:protected=0</docVar>
  <docVar name="_elm0002e4">worx:ModifiedStatus=1; worx:NodeHeight=6; worx:XMLElemName=person-group; worx:protected=0</docVar>
  <docVar name="_elm0002e5">worx:ModifiedStatus=1; worx:NodeHeight=7; worx:XMLElemName=x-after-name; worx:protected=0</docVar>
  <docVar name="_elm0002e6">worx:ModifiedStatus=1; worx:NodeHeight=6; worx:XMLElemName=article-title; worx:protected=0</docVar>
  <docVar name="_elm0002e7">worx:ModifiedStatus=1; worx:NodeHeight=6; worx:XMLElemName=source; worx:protected=0</docVar>
  <docVar name="_elm0002e8">worx:ModifiedStatus=1; worx:NodeHeight=6; worx:XMLElemName=broken-source; worx:protected=0</docVar>
  <docVar name="_elm0002e9">worx:ModifiedStatus=1; worx:NodeHeight=6; worx:XMLElemName=broken-source; worx:protected=0</docVar>
  <docVar name="_elm0002ea">worx:ModifiedStatus=1; worx:NodeHeight=6; worx:XMLElemName=volume; worx:protected=0</docVar>
  <docVar name="_elm0002eb">worx:ModifiedStatus=1; worx:NodeHeight=6; worx:XMLElemName=issue; worx:protected=0</docVar>
  <docVar name="_elm0002ec">worx:ModifiedStatus=1; worx:NodeHeight=6; worx:XMLElemName=fpage; worx:protected=0</docVar>
  <docVar name="_elm0002ed">worx:ModifiedStatus=1; worx:NodeHeight=6; worx:XMLElemName=lpage; worx:protected=0</docVar>
  <docVar name="_elm0002ee">worx:ModifiedStatus=1; worx:NodeHeight=6; worx:XMLElemName=year; worx:protected=0</docVar>
  <docVar name="_elm0002ef">worx:ModifiedStatus=1; worx:NodeHeight=5; worx:XMLElemName=mixed-citation; worx:protected=0</docVar>
  <docVar name="_elm0002f0">worx:ModifiedStatus=1; worx:NodeHeight=6; worx:XMLElemName=x-citation-end; worx:protected=0</docVar>
  <docVar name="_elm0002f1">worx:ModifiedStatus=1; worx:NodeHeight=4; worx:XMLElemName=ref-for-periodical; worx:protected=0</docVar>
  <docVar name="_elm0002f2">worx:ModifiedStatus=1; worx:NodeHeight=5; worx:XMLElemName=label; worx:protected=0</docVar>
  <docVar name="_elm0002f3">worx:ModifiedStatus=1; worx:NodeHeight=8; worx:XMLElemName=given-names; worx:protected=0</docVar>
  <docVar name="_elm0002f4">worx:ModifiedStatus=1; worx:NodeHeight=7; worx:XMLElemName=string-name; worx:protected=0</docVar>
  <docVar name="_elm0002f5">worx:ModifiedStatus=1; worx:NodeHeight=8; worx:XMLElemName=surname; worx:protected=0</docVar>
  <docVar name="_elm0002f6">worx:ModifiedStatus=1; worx:NodeHeight=7; worx:XMLElemName=x-after-name; worx:protected=0</docVar>
  <docVar name="_elm0002f7">worx:ModifiedStatus=1; worx:NodeHeight=8; worx:XMLElemName=given-names; worx:protected=0</docVar>
  <docVar name="_elm0002f8">worx:ModifiedStatus=1; worx:NodeHeight=7; worx:XMLElemName=string-name; worx:protected=0</docVar>
  <docVar name="_elm0002f9">worx:ModifiedStatus=1; worx:NodeHeight=8; worx:XMLElemName=surname; worx:protected=0</docVar>
  <docVar name="_elm0002fa">worx:ModifiedStatus=1; worx:NodeHeight=6; worx:XMLElemName=person-group; worx:protected=0</docVar>
  <docVar name="_elm0002fb">worx:ModifiedStatus=1; worx:NodeHeight=7; worx:XMLElemName=x-after-name; worx:protected=0</docVar>
  <docVar name="_elm0002fc">worx:ModifiedStatus=1; worx:NodeHeight=6; worx:XMLElemName=article-title; worx:protected=0</docVar>
  <docVar name="_elm0002fd">worx:ModifiedStatus=1; worx:NodeHeight=7; worx:XMLElemName=italic; worx:protected=0</docVar>
  <docVar name="_elm0002fe">worx:ModifiedStatus=1; worx:NodeHeight=6; worx:XMLElemName=publisher-name; worx:protected=0</docVar>
  <docVar name="_elm0002ff">worx:ModifiedStatus=1; worx:NodeHeight=6; worx:XMLElemName=year; worx:protected=0</docVar>
  <docVar name="_elm000300">worx:ModifiedStatus=1; worx:NodeHeight=5; worx:XMLElemName=mixed-citation; worx:protected=0</docVar>
  <docVar name="_elm000301">worx:ModifiedStatus=1; worx:NodeHeight=6; worx:XMLElemName=x-citation-end; worx:protected=0</docVar>
  <docVar name="_elm000302">worx:ModifiedStatus=1; worx:NodeHeight=4; worx:XMLElemName=ref-for-periodical; worx:protected=0</docVar>
  <docVar name="_elm000303">worx:ModifiedStatus=1; worx:NodeHeight=5; worx:XMLElemName=label; worx:protected=0</docVar>
  <docVar name="_elm000304">worx:ModifiedStatus=1; worx:NodeHeight=8; worx:XMLElemName=given-names; worx:protected=0</docVar>
  <docVar name="_elm000305">worx:ModifiedStatus=1; worx:NodeHeight=6; worx:XMLElemName=person-group; worx:protected=0</docVar>
  <docVar name="_elm000306">worx:ModifiedStatus=1; worx:NodeHeight=7; worx:XMLElemName=string-name; worx:protected=0</docVar>
  <docVar name="_elm000307">worx:ModifiedStatus=1; worx:NodeHeight=8; worx:XMLElemName=surname; worx:protected=0</docVar>
  <docVar name="_elm000308">worx:ModifiedStatus=1; worx:NodeHeight=6; worx:XMLElemName=source; worx:protected=0</docVar>
  <docVar name="_elm000309">worx:ModifiedStatus=1; worx:NodeHeight=6; worx:XMLElemName=publisher-name; worx:protected=0</docVar>
  <docVar name="_elm00030a">worx:ModifiedStatus=1; worx:NodeHeight=6; worx:XMLElemName=year; worx:protected=0</docVar>
  <docVar name="_elm00030b">worx:ModifiedStatus=1; worx:NodeHeight=5; worx:XMLElemName=mixed-citation; worx:protected=0</docVar>
  <docVar name="_elm00030c">worx:ModifiedStatus=1; worx:NodeHeight=6; worx:XMLElemName=x-citation-end; worx:protected=0</docVar>
  <docVar name="_elm00030d">worx:ModifiedStatus=1; worx:NodeHeight=4; worx:XMLElemName=ref-for-periodical; worx:protected=0</docVar>
  <docVar name="_elm00030e">worx:ModifiedStatus=1; worx:NodeHeight=5; worx:XMLElemName=label; worx:protected=0</docVar>
  <docVar name="_elm00030f">worx:ModifiedStatus=1; worx:NodeHeight=8; worx:XMLElemName=given-names; worx:protected=0</docVar>
  <docVar name="_elm000310">worx:ModifiedStatus=1; worx:NodeHeight=7; worx:XMLElemName=string-name; worx:protected=0</docVar>
  <docVar name="_elm000311">worx:ModifiedStatus=1; worx:NodeHeight=8; worx:XMLElemName=surname; worx:protected=0</docVar>
  <docVar name="_elm000312">worx:ModifiedStatus=1; worx:NodeHeight=7; worx:XMLElemName=x-after-name; worx:protected=0</docVar>
  <docVar name="_elm000313">worx:ModifiedStatus=1; worx:NodeHeight=8; worx:XMLElemName=given-names; worx:protected=0</docVar>
  <docVar name="_elm000314">worx:ModifiedStatus=1; worx:NodeHeight=7; worx:XMLElemName=string-name; worx:protected=0</docVar>
  <docVar name="_elm000315">worx:ModifiedStatus=1; worx:NodeHeight=8; worx:XMLElemName=surname; worx:protected=0</docVar>
  <docVar name="_elm000316">worx:ModifiedStatus=1; worx:NodeHeight=7; worx:XMLElemName=x-after-name; worx:protected=0</docVar>
  <docVar name="_elm000317">worx:ModifiedStatus=1; worx:NodeHeight=8; worx:XMLElemName=given-names; worx:protected=0</docVar>
  <docVar name="_elm000318">worx:ModifiedStatus=1; worx:NodeHeight=7; worx:XMLElemName=string-name; worx:protected=0</docVar>
  <docVar name="_elm000319">worx:ModifiedStatus=1; worx:NodeHeight=8; worx:XMLElemName=surname; worx:protected=0</docVar>
  <docVar name="_elm00031a">worx:ModifiedStatus=1; worx:NodeHeight=6; worx:XMLElemName=person-group; worx:protected=0</docVar>
  <docVar name="_elm00031b">worx:ModifiedStatus=1; worx:NodeHeight=7; worx:XMLElemName=x-after-name; worx:protected=0</docVar>
  <docVar name="_elm00031c">worx:ModifiedStatus=1; worx:NodeHeight=6; worx:XMLElemName=article-title; worx:protected=0</docVar>
  <docVar name="_elm00031d">worx:ModifiedStatus=1; worx:NodeHeight=6; worx:XMLElemName=source; worx:protected=0</docVar>
  <docVar name="_elm00031e">worx:ModifiedStatus=1; worx:NodeHeight=6; worx:XMLElemName=volume; worx:protected=0</docVar>
  <docVar name="_elm00031f">worx:ModifiedStatus=1; worx:NodeHeight=6; worx:XMLElemName=issue; worx:protected=0</docVar>
  <docVar name="_elm000320">worx:ModifiedStatus=1; worx:NodeHeight=6; worx:XMLElemName=fpage; worx:protected=0</docVar>
  <docVar name="_elm000321">worx:ModifiedStatus=1; worx:NodeHeight=6; worx:XMLElemName=lpage; worx:protected=0</docVar>
  <docVar name="_elm000322">worx:ModifiedStatus=1; worx:NodeHeight=6; worx:XMLElemName=month; worx:protected=0</docVar>
  <docVar name="_elm000323">worx:ModifiedStatus=1; worx:NodeHeight=6; worx:XMLElemName=year; worx:protected=0</docVar>
  <docVar name="_elm000324">worx:ModifiedStatus=1; worx:NodeHeight=5; worx:XMLElemName=mixed-citation; worx:protected=0</docVar>
  <docVar name="_elm000325">worx:ModifiedStatus=1; worx:NodeHeight=6; worx:XMLElemName=x-citation-end; worx:protected=0</docVar>
  <docVar name="_elm000326">worx:ModifiedStatus=1; worx:NodeHeight=4; worx:XMLElemName=ref-for-periodical; worx:protected=0</docVar>
  <docVar name="_elm000327">worx:ModifiedStatus=1; worx:NodeHeight=5; worx:XMLElemName=label; worx:protected=0</docVar>
  <docVar name="_elm000328">worx:ModifiedStatus=1; worx:NodeHeight=8; worx:XMLElemName=given-names; worx:protected=0</docVar>
  <docVar name="_elm000329">worx:ModifiedStatus=1; worx:NodeHeight=7; worx:XMLElemName=string-name; worx:protected=0</docVar>
  <docVar name="_elm00032a">worx:ModifiedStatus=1; worx:NodeHeight=8; worx:XMLElemName=surname; worx:protected=0</docVar>
  <docVar name="_elm00032b">worx:ModifiedStatus=1; worx:NodeHeight=7; worx:XMLElemName=x-after-name; worx:protected=0</docVar>
  <docVar name="_elm00032c">worx:ModifiedStatus=1; worx:NodeHeight=8; worx:XMLElemName=given-names; worx:protected=0</docVar>
  <docVar name="_elm00032d">worx:ModifiedStatus=1; worx:NodeHeight=7; worx:XMLElemName=string-name; worx:protected=0</docVar>
  <docVar name="_elm00032e">worx:ModifiedStatus=1; worx:NodeHeight=8; worx:XMLElemName=surname; worx:protected=0</docVar>
  <docVar name="_elm00032f">worx:ModifiedStatus=1; worx:NodeHeight=6; worx:XMLElemName=person-group; worx:protected=0</docVar>
  <docVar name="_elm000330">worx:ModifiedStatus=1; worx:NodeHeight=7; worx:XMLElemName=x-after-name; worx:protected=0</docVar>
  <docVar name="_elm000331">worx:ModifiedStatus=1; worx:NodeHeight=6; worx:XMLElemName=article-title; worx:protected=0</docVar>
  <docVar name="_elm000332">worx:ModifiedStatus=1; worx:NodeHeight=6; worx:XMLElemName=source; worx:protected=0</docVar>
  <docVar name="_elm000333">worx:ModifiedStatus=1; worx:NodeHeight=6; worx:XMLElemName=broken-source; worx:protected=0</docVar>
  <docVar name="_elm000334">worx:ModifiedStatus=1; worx:NodeHeight=6; worx:XMLElemName=unknown; worx:protected=0</docVar>
  <docVar name="_elm000335">worx:ModifiedStatus=1; worx:NodeHeight=6; worx:XMLElemName=volume; worx:protected=0</docVar>
  <docVar name="_elm000336">worx:ModifiedStatus=1; worx:NodeHeight=6; worx:XMLElemName=issue; worx:protected=0</docVar>
  <docVar name="_elm000337">worx:ModifiedStatus=1; worx:NodeHeight=6; worx:XMLElemName=fpage; worx:protected=0</docVar>
  <docVar name="_elm000338">worx:ModifiedStatus=1; worx:NodeHeight=6; worx:XMLElemName=lpage; worx:protected=0</docVar>
  <docVar name="_elm000339">worx:ModifiedStatus=1; worx:NodeHeight=6; worx:XMLElemName=month; worx:protected=0</docVar>
  <docVar name="_elm00033a">worx:ModifiedStatus=1; worx:NodeHeight=6; worx:XMLElemName=year; worx:protected=0</docVar>
  <docVar name="_elm00033b">worx:ModifiedStatus=1; worx:NodeHeight=5; worx:XMLElemName=mixed-citation; worx:protected=0</docVar>
  <docVar name="_elm00033c">worx:ModifiedStatus=1; worx:NodeHeight=6; worx:XMLElemName=x-citation-end; worx:protected=0</docVar>
  <docVar name="_elm00033d">worx:ModifiedStatus=1; worx:NodeHeight=4; worx:XMLElemName=ref-for-periodical; worx:protected=0</docVar>
  <docVar name="_elm00033e">worx:ModifiedStatus=1; worx:NodeHeight=5; worx:XMLElemName=label; worx:protected=0</docVar>
  <docVar name="_elm00033f">worx:ModifiedStatus=1; worx:NodeHeight=8; worx:XMLElemName=given-names; worx:protected=0</docVar>
  <docVar name="_elm000340">worx:ModifiedStatus=1; worx:NodeHeight=7; worx:XMLElemName=string-name; worx:protected=0</docVar>
  <docVar name="_elm000341">worx:ModifiedStatus=1; worx:NodeHeight=8; worx:XMLElemName=surname; worx:protected=0</docVar>
  <docVar name="_elm000342">worx:ModifiedStatus=1; worx:NodeHeight=7; worx:XMLElemName=x-after-name; worx:protected=0</docVar>
  <docVar name="_elm000343">worx:ModifiedStatus=1; worx:NodeHeight=8; worx:XMLElemName=given-names; worx:protected=0</docVar>
  <docVar name="_elm000344">worx:ModifiedStatus=1; worx:NodeHeight=7; worx:XMLElemName=string-name; worx:protected=0</docVar>
  <docVar name="_elm000345">worx:ModifiedStatus=1; worx:NodeHeight=8; worx:XMLElemName=surname; worx:protected=0</docVar>
  <docVar name="_elm000346">worx:ModifiedStatus=1; worx:NodeHeight=6; worx:XMLElemName=person-group; worx:protected=0</docVar>
  <docVar name="_elm000347">worx:ModifiedStatus=1; worx:NodeHeight=7; worx:XMLElemName=x-after-name; worx:protected=0</docVar>
  <docVar name="_elm000348">worx:ModifiedStatus=1; worx:NodeHeight=6; worx:XMLElemName=article-title; worx:protected=0</docVar>
  <docVar name="_elm000349">worx:ModifiedStatus=1; worx:NodeHeight=6; worx:XMLElemName=source; worx:protected=0</docVar>
  <docVar name="_elm00034a">worx:ModifiedStatus=1; worx:NodeHeight=6; worx:XMLElemName=volume; worx:protected=0</docVar>
  <docVar name="_elm00034b">worx:ModifiedStatus=1; worx:NodeHeight=6; worx:XMLElemName=issue; worx:protected=0</docVar>
  <docVar name="_elm00034c">worx:ModifiedStatus=1; worx:NodeHeight=6; worx:XMLElemName=fpage; worx:protected=0</docVar>
  <docVar name="_elm00034d">worx:ModifiedStatus=1; worx:NodeHeight=6; worx:XMLElemName=lpage; worx:protected=0</docVar>
  <docVar name="_elm00034e">worx:ModifiedStatus=1; worx:NodeHeight=6; worx:XMLElemName=month; worx:protected=0</docVar>
  <docVar name="_elm00034f">worx:ModifiedStatus=1; worx:NodeHeight=6; worx:XMLElemName=year; worx:protected=0</docVar>
  <docVar name="_elm000350">worx:ModifiedStatus=1; worx:NodeHeight=5; worx:XMLElemName=mixed-citation; worx:protected=0</docVar>
  <docVar name="_elm000351">worx:ModifiedStatus=1; worx:NodeHeight=6; worx:XMLElemName=x-citation-end; worx:protected=0</docVar>
  <docVar name="_elm000352">worx:ModifiedStatus=1; worx:NodeHeight=4; worx:XMLElemName=ref-for-periodical; worx:protected=0</docVar>
  <docVar name="_elm000353">worx:ModifiedStatus=1; worx:NodeHeight=5; worx:XMLElemName=label; worx:protected=0</docVar>
  <docVar name="_elm000354">worx:ModifiedStatus=1; worx:NodeHeight=8; worx:XMLElemName=given-names; worx:protected=0</docVar>
  <docVar name="_elm000355">worx:ModifiedStatus=1; worx:NodeHeight=7; worx:XMLElemName=string-name; worx:protected=0</docVar>
  <docVar name="_elm000356">worx:ModifiedStatus=1; worx:NodeHeight=8; worx:XMLElemName=surname; worx:protected=0</docVar>
  <docVar name="_elm000357">worx:ModifiedStatus=1; worx:NodeHeight=7; worx:XMLElemName=x-after-name; worx:protected=0</docVar>
  <docVar name="_elm000358">worx:ModifiedStatus=1; worx:NodeHeight=8; worx:XMLElemName=given-names; worx:protected=0</docVar>
  <docVar name="_elm000359">worx:ModifiedStatus=1; worx:NodeHeight=7; worx:XMLElemName=string-name; worx:protected=0</docVar>
  <docVar name="_elm00035a">worx:ModifiedStatus=1; worx:NodeHeight=8; worx:XMLElemName=surname; worx:protected=0</docVar>
  <docVar name="_elm00035b">worx:ModifiedStatus=1; worx:NodeHeight=6; worx:XMLElemName=person-group; worx:protected=0</docVar>
  <docVar name="_elm00035c">worx:ModifiedStatus=1; worx:NodeHeight=7; worx:XMLElemName=x-after-name; worx:protected=0</docVar>
  <docVar name="_elm00035d">worx:ModifiedStatus=1; worx:NodeHeight=6; worx:XMLElemName=article-title; worx:protected=0</docVar>
  <docVar name="_elm00035e">worx:ModifiedStatus=1; worx:NodeHeight=6; worx:XMLElemName=source; worx:protected=0</docVar>
  <docVar name="_elm00035f">worx:ModifiedStatus=1; worx:NodeHeight=6; worx:XMLElemName=volume; worx:protected=0</docVar>
  <docVar name="_elm000360">worx:ModifiedStatus=1; worx:NodeHeight=6; worx:XMLElemName=issue; worx:protected=0</docVar>
  <docVar name="_elm000361">worx:ModifiedStatus=1; worx:NodeHeight=6; worx:XMLElemName=fpage; worx:protected=0</docVar>
  <docVar name="_elm000362">worx:ModifiedStatus=1; worx:NodeHeight=6; worx:XMLElemName=lpage; worx:protected=0</docVar>
  <docVar name="_elm000363">worx:ModifiedStatus=1; worx:NodeHeight=6; worx:XMLElemName=month; worx:protected=0</docVar>
  <docVar name="_elm000364">worx:ModifiedStatus=1; worx:NodeHeight=6; worx:XMLElemName=year; worx:protected=0</docVar>
  <docVar name="_elm000365">worx:ModifiedStatus=1; worx:NodeHeight=5; worx:XMLElemName=mixed-citation; worx:protected=0</docVar>
  <docVar name="_elm000366">worx:ModifiedStatus=1; worx:NodeHeight=6; worx:XMLElemName=x-citation-end; worx:protected=0</docVar>
  <docVar name="_elm000367">worx:ModifiedStatus=1; worx:NodeHeight=4; worx:XMLElemName=ref-for-periodical; worx:protected=0</docVar>
  <docVar name="_elm000368">worx:ModifiedStatus=1; worx:NodeHeight=5; worx:XMLElemName=label; worx:protected=0</docVar>
  <docVar name="_elm000369">worx:ModifiedStatus=1; worx:NodeHeight=8; worx:XMLElemName=given-names; worx:protected=0</docVar>
  <docVar name="_elm00036a">worx:ModifiedStatus=1; worx:NodeHeight=7; worx:XMLElemName=string-name; worx:protected=0</docVar>
  <docVar name="_elm00036b">worx:ModifiedStatus=1; worx:NodeHeight=8; worx:XMLElemName=surname; worx:protected=0</docVar>
  <docVar name="_elm00036c">worx:ModifiedStatus=1; worx:NodeHeight=7; worx:XMLElemName=x-after-name; worx:protected=0</docVar>
  <docVar name="_elm00036d">worx:ModifiedStatus=1; worx:NodeHeight=8; worx:XMLElemName=given-names; worx:protected=0</docVar>
  <docVar name="_elm00036e">worx:ModifiedStatus=1; worx:NodeHeight=7; worx:XMLElemName=string-name; worx:protected=0</docVar>
  <docVar name="_elm00036f">worx:ModifiedStatus=1; worx:NodeHeight=8; worx:XMLElemName=surname; worx:protected=0</docVar>
  <docVar name="_elm000370">worx:ModifiedStatus=1; worx:NodeHeight=7; worx:XMLElemName=x-after-name; worx:protected=0</docVar>
  <docVar name="_elm000371">worx:ModifiedStatus=1; worx:NodeHeight=8; worx:XMLElemName=given-names; worx:protected=0</docVar>
  <docVar name="_elm000372">worx:ModifiedStatus=1; worx:NodeHeight=7; worx:XMLElemName=string-name; worx:protected=0</docVar>
  <docVar name="_elm000373">worx:ModifiedStatus=1; worx:NodeHeight=8; worx:XMLElemName=surname; worx:protected=0</docVar>
  <docVar name="_elm000374">worx:ModifiedStatus=1; worx:NodeHeight=6; worx:XMLElemName=person-group; worx:protected=0</docVar>
  <docVar name="_elm000375">worx:ModifiedStatus=1; worx:NodeHeight=7; worx:XMLElemName=x-after-name; worx:protected=0</docVar>
  <docVar name="_elm000376">worx:ModifiedStatus=1; worx:NodeHeight=6; worx:XMLElemName=article-title; worx:protected=0</docVar>
  <docVar name="_elm000377">worx:ModifiedStatus=1; worx:NodeHeight=6; worx:XMLElemName=source; worx:protected=0</docVar>
  <docVar name="_elm000378">worx:ModifiedStatus=1; worx:NodeHeight=6; worx:XMLElemName=volume; worx:protected=0</docVar>
  <docVar name="_elm000379">worx:ModifiedStatus=1; worx:NodeHeight=6; worx:XMLElemName=issue; worx:protected=0</docVar>
  <docVar name="_elm00037a">worx:ModifiedStatus=1; worx:NodeHeight=6; worx:XMLElemName=fpage; worx:protected=0</docVar>
  <docVar name="_elm00037b">worx:ModifiedStatus=1; worx:NodeHeight=6; worx:XMLElemName=lpage; worx:protected=0</docVar>
  <docVar name="_elm00037c">worx:ModifiedStatus=1; worx:NodeHeight=6; worx:XMLElemName=month; worx:protected=0</docVar>
  <docVar name="_elm00037d">worx:ModifiedStatus=1; worx:NodeHeight=6; worx:XMLElemName=year; worx:protected=0</docVar>
  <docVar name="_elm00037e">worx:ModifiedStatus=1; worx:NodeHeight=5; worx:XMLElemName=mixed-citation; worx:protected=0</docVar>
  <docVar name="_elm00037f">worx:ModifiedStatus=1; worx:NodeHeight=6; worx:XMLElemName=x-citation-end; worx:protected=0</docVar>
  <docVar name="_elm000380">worx:ModifiedStatus=1; worx:NodeHeight=4; worx:XMLElemName=ref-for-periodical; worx:protected=0</docVar>
  <docVar name="_elm000381">worx:ModifiedStatus=1; worx:NodeHeight=5; worx:XMLElemName=label; worx:protected=0</docVar>
  <docVar name="_elm000382">worx:ModifiedStatus=1; worx:NodeHeight=8; worx:XMLElemName=given-names; worx:protected=0</docVar>
  <docVar name="_elm000383">worx:ModifiedStatus=1; worx:NodeHeight=7; worx:XMLElemName=string-name; worx:protected=0</docVar>
  <docVar name="_elm000384">worx:ModifiedStatus=1; worx:NodeHeight=8; worx:XMLElemName=surname; worx:protected=0</docVar>
  <docVar name="_elm000385">worx:ModifiedStatus=1; worx:NodeHeight=7; worx:XMLElemName=x-after-name; worx:protected=0</docVar>
  <docVar name="_elm000386">worx:ModifiedStatus=1; worx:NodeHeight=8; worx:XMLElemName=surname; worx:protected=0</docVar>
  <docVar name="_elm000387">worx:ModifiedStatus=1; worx:NodeHeight=7; worx:XMLElemName=string-name2; worx:protected=0</docVar>
  <docVar name="_elm000388">worx:ModifiedStatus=1; worx:NodeHeight=8; worx:XMLElemName=given-names; worx:protected=0</docVar>
  <docVar name="_elm000389">worx:ModifiedStatus=1; worx:NodeHeight=7; worx:XMLElemName=x-after-name; worx:protected=0</docVar>
  <docVar name="_elm00038a">worx:ModifiedStatus=1; worx:NodeHeight=8; worx:XMLElemName=surname; worx:protected=0</docVar>
  <docVar name="_elm00038b">worx:ModifiedStatus=1; worx:NodeHeight=7; worx:XMLElemName=string-name2; worx:protected=0</docVar>
  <docVar name="_elm00038c">worx:ModifiedStatus=1; worx:NodeHeight=8; worx:XMLElemName=given-names; worx:protected=0</docVar>
  <docVar name="_elm00038d">worx:ModifiedStatus=1; worx:NodeHeight=7; worx:XMLElemName=x-after-name; worx:protected=0</docVar>
  <docVar name="_elm00038e">worx:ModifiedStatus=1; worx:NodeHeight=7; worx:XMLElemName=string-name3; worx:protected=0</docVar>
  <docVar name="_elm00038f">worx:ModifiedStatus=1; worx:NodeHeight=8; worx:XMLElemName=given-name; worx:protected=0</docVar>
  <docVar name="_elm000390">worx:ModifiedStatus=1; worx:NodeHeight=7; worx:XMLElemName=x-after-name; worx:protected=0</docVar>
  <docVar name="_elm000391">worx:ModifiedStatus=1; worx:NodeHeight=8; worx:XMLElemName=given-names; worx:protected=0</docVar>
  <docVar name="_elm000392">worx:ModifiedStatus=1; worx:NodeHeight=7; worx:XMLElemName=string-name; worx:protected=0</docVar>
  <docVar name="_elm000393">worx:ModifiedStatus=1; worx:NodeHeight=8; worx:XMLElemName=surname; worx:protected=0</docVar>
  <docVar name="_elm000394">worx:ModifiedStatus=1; worx:NodeHeight=6; worx:XMLElemName=person-group; worx:protected=0</docVar>
  <docVar name="_elm000395">worx:ModifiedStatus=1; worx:NodeHeight=7; worx:XMLElemName=x-after-name; worx:protected=0</docVar>
  <docVar name="_elm000396">worx:ModifiedStatus=1; worx:NodeHeight=6; worx:XMLElemName=article-title; worx:protected=0</docVar>
  <docVar name="_elm000397">worx:ModifiedStatus=1; worx:NodeHeight=6; worx:XMLElemName=source; worx:protected=0</docVar>
  <docVar name="_elm000398">worx:ModifiedStatus=1; worx:NodeHeight=6; worx:XMLElemName=volume; worx:protected=0</docVar>
  <docVar name="_elm000399">worx:ModifiedStatus=1; worx:NodeHeight=6; worx:XMLElemName=issue; worx:protected=0</docVar>
  <docVar name="_elm00039a">worx:ModifiedStatus=1; worx:NodeHeight=6; worx:XMLElemName=month; worx:protected=0</docVar>
  <docVar name="_elm00039b">worx:ModifiedStatus=1; worx:NodeHeight=6; worx:XMLElemName=year; worx:protected=0</docVar>
  <docVar name="_elm00039c">worx:ModifiedStatus=1; worx:NodeHeight=5; worx:XMLElemName=mixed-citation; worx:protected=0</docVar>
  <docVar name="_elm00039d">worx:ModifiedStatus=1; worx:NodeHeight=6; worx:XMLElemName=x-citation-end; worx:protected=0</docVar>
  <docVar name="_elm00039e">worx:ModifiedStatus=1; worx:NodeHeight=4; worx:XMLElemName=ref-for-periodical; worx:protected=0</docVar>
  <docVar name="_elm00039f">worx:ModifiedStatus=1; worx:NodeHeight=5; worx:XMLElemName=label; worx:protected=0</docVar>
  <docVar name="_elm0003a0">worx:ModifiedStatus=1; worx:NodeHeight=8; worx:XMLElemName=given-names; worx:protected=0</docVar>
  <docVar name="_elm0003a1">worx:ModifiedStatus=1; worx:NodeHeight=7; worx:XMLElemName=string-name; worx:protected=0</docVar>
  <docVar name="_elm0003a2">worx:ModifiedStatus=1; worx:NodeHeight=8; worx:XMLElemName=surname; worx:protected=0</docVar>
  <docVar name="_elm0003a3">worx:ModifiedStatus=1; worx:NodeHeight=7; worx:XMLElemName=x-after-name; worx:protected=0</docVar>
  <docVar name="_elm0003a4">worx:ModifiedStatus=1; worx:NodeHeight=8; worx:XMLElemName=given-names; worx:protected=0</docVar>
  <docVar name="_elm0003a5">worx:ModifiedStatus=1; worx:NodeHeight=7; worx:XMLElemName=string-name; worx:protected=0</docVar>
  <docVar name="_elm0003a6">worx:ModifiedStatus=1; worx:NodeHeight=8; worx:XMLElemName=surname; worx:protected=0</docVar>
  <docVar name="_elm0003a7">worx:ModifiedStatus=1; worx:NodeHeight=7; worx:XMLElemName=x-after-name; worx:protected=0</docVar>
  <docVar name="_elm0003a8">worx:ModifiedStatus=1; worx:NodeHeight=8; worx:XMLElemName=given-names; worx:protected=0</docVar>
  <docVar name="_elm0003a9">worx:ModifiedStatus=1; worx:NodeHeight=7; worx:XMLElemName=string-name; worx:protected=0</docVar>
  <docVar name="_elm0003aa">worx:ModifiedStatus=1; worx:NodeHeight=8; worx:XMLElemName=surname; worx:protected=0</docVar>
  <docVar name="_elm0003ab">worx:ModifiedStatus=1; worx:NodeHeight=6; worx:XMLElemName=person-group; worx:protected=0</docVar>
  <docVar name="_elm0003ac">worx:ModifiedStatus=1; worx:NodeHeight=7; worx:XMLElemName=x-after-name; worx:protected=0</docVar>
  <docVar name="_elm0003ad">worx:ModifiedStatus=1; worx:NodeHeight=6; worx:XMLElemName=article-title; worx:protected=0</docVar>
  <docVar name="_elm0003ae">worx:ModifiedStatus=1; worx:NodeHeight=6; worx:XMLElemName=source; worx:protected=0</docVar>
  <docVar name="_elm0003af">worx:ModifiedStatus=1; worx:NodeHeight=6; worx:XMLElemName=volume; worx:protected=0</docVar>
  <docVar name="_elm0003b0">worx:ModifiedStatus=1; worx:NodeHeight=6; worx:XMLElemName=issue; worx:protected=0</docVar>
  <docVar name="_elm0003b1">worx:ModifiedStatus=1; worx:NodeHeight=6; worx:XMLElemName=fpage; worx:protected=0</docVar>
  <docVar name="_elm0003b2">worx:ModifiedStatus=1; worx:NodeHeight=6; worx:XMLElemName=lpage; worx:protected=0</docVar>
  <docVar name="_elm0003b3">worx:ModifiedStatus=1; worx:NodeHeight=6; worx:XMLElemName=year; worx:protected=0</docVar>
  <docVar name="_elm0003b4">worx:ModifiedStatus=1; worx:NodeHeight=5; worx:XMLElemName=mixed-citation; worx:protected=0</docVar>
  <docVar name="_elm0003b5">worx:ModifiedStatus=1; worx:NodeHeight=6; worx:XMLElemName=x-citation-end; worx:protected=0</docVar>
  <docVar name="_elm0003b7">worx:ModifiedStatus=1; worx:NodeHeight=5; worx:XMLElemName=label; worx:protected=0</docVar>
  <docVar name="_elm0003b8">worx:ModifiedStatus=1; worx:NodeHeight=8; worx:XMLElemName=given-names; worx:protected=0</docVar>
  <docVar name="_elm0003b9">worx:ModifiedStatus=1; worx:NodeHeight=7; worx:XMLElemName=string-name; worx:protected=0</docVar>
  <docVar name="_elm0003ba">worx:ModifiedStatus=1; worx:NodeHeight=8; worx:XMLElemName=surname; worx:protected=0</docVar>
  <docVar name="_elm0003bb">worx:ModifiedStatus=1; worx:NodeHeight=7; worx:XMLElemName=x-after-name; worx:protected=0</docVar>
  <docVar name="_elm0003bd">worx:ModifiedStatus=1; worx:NodeHeight=6; worx:XMLElemName=person-group; worx:protected=0</docVar>
  <docVar name="_elm0003be">worx:ModifiedStatus=1; worx:NodeHeight=7; worx:XMLElemName=string-name; worx:protected=0</docVar>
  <docVar name="_elm0003bf">worx:ModifiedStatus=1; worx:NodeHeight=8; worx:XMLElemName=given-names; worx:protected=0</docVar>
  <docVar name="_elm0003c1">worx:ModifiedStatus=1; worx:NodeHeight=4; worx:XMLElemName=ref-for-periodical; worx:protected=0</docVar>
  <docVar name="_elm0003c2">worx:ModifiedStatus=1; worx:NodeHeight=5; worx:XMLElemName=label; worx:protected=0</docVar>
  <docVar name="_elm0003c3">worx:ModifiedStatus=1; worx:NodeHeight=8; worx:XMLElemName=given-names; worx:protected=0</docVar>
  <docVar name="_elm0003c4">worx:ModifiedStatus=1; worx:NodeHeight=7; worx:XMLElemName=string-name; worx:protected=0</docVar>
  <docVar name="_elm0003c5">worx:ModifiedStatus=1; worx:NodeHeight=8; worx:XMLElemName=surname; worx:protected=0</docVar>
  <docVar name="_elm0003c6">worx:ModifiedStatus=1; worx:NodeHeight=7; worx:XMLElemName=x-after-name; worx:protected=0</docVar>
  <docVar name="_elm0003c7">worx:ModifiedStatus=1; worx:NodeHeight=8; worx:XMLElemName=given-names; worx:protected=0</docVar>
  <docVar name="_elm0003c8">worx:ModifiedStatus=1; worx:NodeHeight=7; worx:XMLElemName=string-name; worx:protected=0</docVar>
  <docVar name="_elm0003c9">worx:ModifiedStatus=1; worx:NodeHeight=8; worx:XMLElemName=surname; worx:protected=0</docVar>
  <docVar name="_elm0003ca">worx:ModifiedStatus=1; worx:NodeHeight=7; worx:XMLElemName=x-after-name; worx:protected=0</docVar>
  <docVar name="_elm0003cb">worx:ModifiedStatus=1; worx:NodeHeight=8; worx:XMLElemName=given-names; worx:protected=0</docVar>
  <docVar name="_elm0003cc">worx:ModifiedStatus=1; worx:NodeHeight=7; worx:XMLElemName=string-name; worx:protected=0</docVar>
  <docVar name="_elm0003cd">worx:ModifiedStatus=1; worx:NodeHeight=8; worx:XMLElemName=surname; worx:protected=0</docVar>
  <docVar name="_elm0003ce">worx:ModifiedStatus=1; worx:NodeHeight=6; worx:XMLElemName=person-group; worx:protected=0</docVar>
  <docVar name="_elm0003cf">worx:ModifiedStatus=1; worx:NodeHeight=7; worx:XMLElemName=x-after-name; worx:protected=0</docVar>
  <docVar name="_elm0003d0">worx:ModifiedStatus=1; worx:NodeHeight=6; worx:XMLElemName=article-title; worx:protected=0</docVar>
  <docVar name="_elm0003d1">worx:ModifiedStatus=1; worx:NodeHeight=6; worx:XMLElemName=source; worx:protected=0</docVar>
  <docVar name="_elm0003d2">worx:ModifiedStatus=1; worx:NodeHeight=6; worx:XMLElemName=volume; worx:protected=0</docVar>
  <docVar name="_elm0003d3">worx:ModifiedStatus=1; worx:NodeHeight=6; worx:XMLElemName=issue; worx:protected=0</docVar>
  <docVar name="_elm0003d4">worx:ModifiedStatus=1; worx:NodeHeight=6; worx:XMLElemName=fpage; worx:protected=0</docVar>
  <docVar name="_elm0003d5">worx:ModifiedStatus=1; worx:NodeHeight=6; worx:XMLElemName=lpage; worx:protected=0</docVar>
  <docVar name="_elm0003d6">worx:ModifiedStatus=1; worx:NodeHeight=6; worx:XMLElemName=month; worx:protected=0</docVar>
  <docVar name="_elm0003d7">worx:ModifiedStatus=1; worx:NodeHeight=6; worx:XMLElemName=year; worx:protected=0</docVar>
  <docVar name="_elm0003d8">worx:ModifiedStatus=1; worx:NodeHeight=5; worx:XMLElemName=mixed-citation; worx:protected=0</docVar>
  <docVar name="_elm0003d9">worx:ModifiedStatus=1; worx:NodeHeight=6; worx:XMLElemName=x-citation-end; worx:protected=0</docVar>
  <docVar name="_elm0003da">worx:ModifiedStatus=1; worx:NodeHeight=4; worx:XMLElemName=ref-for-periodical; worx:protected=0</docVar>
  <docVar name="_elm0003db">worx:ModifiedStatus=1; worx:NodeHeight=5; worx:XMLElemName=label; worx:protected=0</docVar>
  <docVar name="_elm0003dc">worx:ModifiedStatus=1; worx:NodeHeight=8; worx:XMLElemName=given-names; worx:protected=0</docVar>
  <docVar name="_elm0003dd">worx:ModifiedStatus=1; worx:NodeHeight=7; worx:XMLElemName=string-name; worx:protected=0</docVar>
  <docVar name="_elm0003de">worx:ModifiedStatus=1; worx:NodeHeight=8; worx:XMLElemName=surname; worx:protected=0</docVar>
  <docVar name="_elm0003df">worx:ModifiedStatus=1; worx:NodeHeight=7; worx:XMLElemName=x-after-name; worx:protected=0</docVar>
  <docVar name="_elm0003e0">worx:ModifiedStatus=1; worx:NodeHeight=8; worx:XMLElemName=given-names; worx:protected=0</docVar>
  <docVar name="_elm0003e1">worx:ModifiedStatus=1; worx:NodeHeight=7; worx:XMLElemName=string-name; worx:protected=0</docVar>
  <docVar name="_elm0003e2">worx:ModifiedStatus=1; worx:NodeHeight=8; worx:XMLElemName=surname; worx:protected=0</docVar>
  <docVar name="_elm0003e3">worx:ModifiedStatus=1; worx:NodeHeight=6; worx:XMLElemName=person-group; worx:protected=0</docVar>
  <docVar name="_elm0003e4">worx:ModifiedStatus=1; worx:NodeHeight=7; worx:XMLElemName=x-after-name; worx:protected=0</docVar>
  <docVar name="_elm0003e5">worx:ModifiedStatus=1; worx:NodeHeight=6; worx:XMLElemName=article-title; worx:protected=0</docVar>
  <docVar name="_elm0003e6">worx:ModifiedStatus=1; worx:NodeHeight=6; worx:XMLElemName=source; worx:protected=0</docVar>
  <docVar name="_elm0003e7">worx:ModifiedStatus=1; worx:NodeHeight=6; worx:XMLElemName=volume; worx:protected=0</docVar>
  <docVar name="_elm0003e8">worx:ModifiedStatus=1; worx:NodeHeight=6; worx:XMLElemName=issue; worx:protected=0</docVar>
  <docVar name="_elm0003e9">worx:ModifiedStatus=1; worx:NodeHeight=6; worx:XMLElemName=fpage; worx:protected=0</docVar>
  <docVar name="_elm0003ea">worx:ModifiedStatus=1; worx:NodeHeight=6; worx:XMLElemName=lpage; worx:protected=0</docVar>
  <docVar name="_elm0003eb">worx:ModifiedStatus=1; worx:NodeHeight=6; worx:XMLElemName=year; worx:protected=0</docVar>
  <docVar name="_elm0003ec">worx:ModifiedStatus=1; worx:NodeHeight=5; worx:XMLElemName=mixed-citation; worx:protected=0</docVar>
  <docVar name="_elm0003ed">worx:ModifiedStatus=1; worx:NodeHeight=6; worx:XMLElemName=x-citation-end; worx:protected=0</docVar>
  <docVar name="_elm0003ee">worx:ModifiedStatus=1; worx:NodeHeight=4; worx:XMLElemName=ref-for-periodical; worx:protected=0</docVar>
  <docVar name="_elm0003ef">worx:ModifiedStatus=1; worx:NodeHeight=5; worx:XMLElemName=label; worx:protected=0</docVar>
  <docVar name="_elm0003f0">worx:ModifiedStatus=1; worx:NodeHeight=8; worx:XMLElemName=given-names; worx:protected=0</docVar>
  <docVar name="_elm0003f1">worx:ModifiedStatus=1; worx:NodeHeight=7; worx:XMLElemName=string-name; worx:protected=0</docVar>
  <docVar name="_elm0003f2">worx:ModifiedStatus=1; worx:NodeHeight=8; worx:XMLElemName=surname; worx:protected=0</docVar>
  <docVar name="_elm0003f3">worx:ModifiedStatus=1; worx:NodeHeight=7; worx:XMLElemName=x-after-name; worx:protected=0</docVar>
  <docVar name="_elm0003f4">worx:ModifiedStatus=1; worx:NodeHeight=8; worx:XMLElemName=given-names; worx:protected=0</docVar>
  <docVar name="_elm0003f5">worx:ModifiedStatus=1; worx:NodeHeight=7; worx:XMLElemName=string-name; worx:protected=0</docVar>
  <docVar name="_elm0003f6">worx:ModifiedStatus=1; worx:NodeHeight=8; worx:XMLElemName=surname; worx:protected=0</docVar>
  <docVar name="_elm0003f7">worx:ModifiedStatus=1; worx:NodeHeight=6; worx:XMLElemName=person-group; worx:protected=0</docVar>
  <docVar name="_elm0003f8">worx:ModifiedStatus=1; worx:NodeHeight=7; worx:XMLElemName=x-after-name; worx:protected=0</docVar>
  <docVar name="_elm0003f9">worx:ModifiedStatus=1; worx:NodeHeight=6; worx:XMLElemName=article-title; worx:protected=0</docVar>
  <docVar name="_elm0003fa">worx:ModifiedStatus=1; worx:NodeHeight=6; worx:XMLElemName=source; worx:protected=0</docVar>
  <docVar name="_elm0003fb">worx:ModifiedStatus=1; worx:NodeHeight=6; worx:XMLElemName=volume; worx:protected=0</docVar>
  <docVar name="_elm0003fc">worx:ModifiedStatus=1; worx:NodeHeight=6; worx:XMLElemName=issue; worx:protected=0</docVar>
  <docVar name="_elm0003fd">worx:ModifiedStatus=1; worx:NodeHeight=6; worx:XMLElemName=fpage; worx:protected=0</docVar>
  <docVar name="_elm0003fe">worx:ModifiedStatus=1; worx:NodeHeight=6; worx:XMLElemName=lpage; worx:protected=0</docVar>
  <docVar name="_elm0003ff">worx:ModifiedStatus=1; worx:NodeHeight=6; worx:XMLElemName=year; worx:protected=0</docVar>
  <docVar name="_elm000400">worx:ModifiedStatus=1; worx:NodeHeight=5; worx:XMLElemName=mixed-citation; worx:protected=0</docVar>
  <docVar name="_elm000401">worx:ModifiedStatus=1; worx:NodeHeight=6; worx:XMLElemName=x-citation-end; worx:protected=0</docVar>
  <docVar name="_elm000402">worx:ModifiedStatus=1; worx:NodeHeight=4; worx:XMLElemName=ref-for-periodical; worx:protected=0</docVar>
  <docVar name="_elm000403">worx:ModifiedStatus=1; worx:NodeHeight=5; worx:XMLElemName=label; worx:protected=0</docVar>
  <docVar name="_elm000404">worx:ModifiedStatus=1; worx:NodeHeight=8; worx:XMLElemName=given-names; worx:protected=0</docVar>
  <docVar name="_elm000405">worx:ModifiedStatus=1; worx:NodeHeight=7; worx:XMLElemName=string-name; worx:protected=0</docVar>
  <docVar name="_elm000406">worx:ModifiedStatus=1; worx:NodeHeight=8; worx:XMLElemName=surname; worx:protected=0</docVar>
  <docVar name="_elm000407">worx:ModifiedStatus=1; worx:NodeHeight=7; worx:XMLElemName=x-after-name; worx:protected=0</docVar>
  <docVar name="_elm000408">worx:ModifiedStatus=1; worx:NodeHeight=8; worx:XMLElemName=given-names; worx:protected=0</docVar>
  <docVar name="_elm000409">worx:ModifiedStatus=1; worx:NodeHeight=7; worx:XMLElemName=string-name; worx:protected=0</docVar>
  <docVar name="_elm00040a">worx:ModifiedStatus=1; worx:NodeHeight=8; worx:XMLElemName=surname; worx:protected=0</docVar>
  <docVar name="_elm00040b">worx:ModifiedStatus=1; worx:NodeHeight=6; worx:XMLElemName=person-group; worx:protected=0</docVar>
  <docVar name="_elm00040c">worx:ModifiedStatus=1; worx:NodeHeight=7; worx:XMLElemName=x-after-name; worx:protected=0</docVar>
  <docVar name="_elm00040d">worx:ModifiedStatus=1; worx:NodeHeight=6; worx:XMLElemName=article-title; worx:protected=0</docVar>
  <docVar name="_elm00040e">worx:ModifiedStatus=1; worx:NodeHeight=6; worx:XMLElemName=source; worx:protected=0</docVar>
  <docVar name="_elm00040f">worx:ModifiedStatus=1; worx:NodeHeight=6; worx:XMLElemName=broken-source; worx:protected=0</docVar>
  <docVar name="_elm000410">worx:ModifiedStatus=1; worx:NodeHeight=6; worx:XMLElemName=unknown; worx:protected=0</docVar>
  <docVar name="_elm000411">worx:ModifiedStatus=1; worx:NodeHeight=6; worx:XMLElemName=volume; worx:protected=0</docVar>
  <docVar name="_elm000412">worx:ModifiedStatus=1; worx:NodeHeight=6; worx:XMLElemName=issue; worx:protected=0</docVar>
  <docVar name="_elm000413">worx:ModifiedStatus=1; worx:NodeHeight=6; worx:XMLElemName=fpage; worx:protected=0</docVar>
  <docVar name="_elm000414">worx:ModifiedStatus=1; worx:NodeHeight=6; worx:XMLElemName=lpage; worx:protected=0</docVar>
  <docVar name="_elm000415">worx:ModifiedStatus=1; worx:NodeHeight=6; worx:XMLElemName=year; worx:protected=0</docVar>
  <docVar name="_elm000416">worx:ModifiedStatus=1; worx:NodeHeight=5; worx:XMLElemName=mixed-citation; worx:protected=0</docVar>
  <docVar name="_elm000417">worx:ModifiedStatus=1; worx:NodeHeight=6; worx:XMLElemName=x-citation-end; worx:protected=0</docVar>
  <docVar name="_elm000418">worx:ModifiedStatus=1; worx:NodeHeight=4; worx:XMLElemName=ref-for-periodical; worx:protected=0</docVar>
  <docVar name="_elm000419">worx:ModifiedStatus=1; worx:NodeHeight=5; worx:XMLElemName=label; worx:protected=0</docVar>
  <docVar name="_elm00041a">worx:ModifiedStatus=1; worx:NodeHeight=8; worx:XMLElemName=given-names; worx:protected=0</docVar>
  <docVar name="_elm00041b">worx:ModifiedStatus=1; worx:NodeHeight=7; worx:XMLElemName=string-name; worx:protected=0</docVar>
  <docVar name="_elm00041c">worx:ModifiedStatus=1; worx:NodeHeight=8; worx:XMLElemName=surname; worx:protected=0</docVar>
  <docVar name="_elm00041d">worx:ModifiedStatus=1; worx:NodeHeight=7; worx:XMLElemName=x-after-name; worx:protected=0</docVar>
  <docVar name="_elm00041e">worx:ModifiedStatus=1; worx:NodeHeight=8; worx:XMLElemName=given-names; worx:protected=0</docVar>
  <docVar name="_elm00041f">worx:ModifiedStatus=1; worx:NodeHeight=7; worx:XMLElemName=string-name; worx:protected=0</docVar>
  <docVar name="_elm000420">worx:ModifiedStatus=1; worx:NodeHeight=8; worx:XMLElemName=surname; worx:protected=0</docVar>
  <docVar name="_elm000421">worx:ModifiedStatus=1; worx:NodeHeight=6; worx:XMLElemName=person-group; worx:protected=0</docVar>
  <docVar name="_elm000422">worx:ModifiedStatus=1; worx:NodeHeight=7; worx:XMLElemName=x-after-name; worx:protected=0</docVar>
  <docVar name="_elm000423">worx:ModifiedStatus=1; worx:NodeHeight=6; worx:XMLElemName=article-title; worx:protected=0</docVar>
  <docVar name="_elm000424">worx:ModifiedStatus=1; worx:NodeHeight=6; worx:XMLElemName=source; worx:protected=0</docVar>
  <docVar name="_elm000425">worx:ModifiedStatus=1; worx:NodeHeight=6; worx:XMLElemName=volume; worx:protected=0</docVar>
  <docVar name="_elm000426">worx:ModifiedStatus=1; worx:NodeHeight=6; worx:XMLElemName=fpage; worx:protected=0</docVar>
  <docVar name="_elm000427">worx:ModifiedStatus=1; worx:NodeHeight=6; worx:XMLElemName=lpage; worx:protected=0</docVar>
  <docVar name="_elm000428">worx:ModifiedStatus=1; worx:NodeHeight=6; worx:XMLElemName=year; worx:protected=0</docVar>
  <docVar name="_elm000429">worx:ModifiedStatus=1; worx:NodeHeight=5; worx:XMLElemName=mixed-citation; worx:protected=0</docVar>
  <docVar name="_elm00042a">worx:ModifiedStatus=1; worx:NodeHeight=6; worx:XMLElemName=x-citation-end; worx:protected=0</docVar>
  <docVar name="_elm00042b">worx:ModifiedStatus=1; worx:NodeHeight=4; worx:XMLElemName=ref-for-periodical; worx:protected=0</docVar>
  <docVar name="_elm00042c">worx:ModifiedStatus=1; worx:NodeHeight=5; worx:XMLElemName=label; worx:protected=0</docVar>
  <docVar name="_elm00042d">worx:ModifiedStatus=1; worx:NodeHeight=8; worx:XMLElemName=given-names; worx:protected=0</docVar>
  <docVar name="_elm00042e">worx:ModifiedStatus=1; worx:NodeHeight=7; worx:XMLElemName=string-name; worx:protected=0</docVar>
  <docVar name="_elm00042f">worx:ModifiedStatus=1; worx:NodeHeight=8; worx:XMLElemName=surname; worx:protected=0</docVar>
  <docVar name="_elm000430">worx:ModifiedStatus=1; worx:NodeHeight=7; worx:XMLElemName=x-after-name; worx:protected=0</docVar>
  <docVar name="_elm000431">worx:ModifiedStatus=1; worx:NodeHeight=8; worx:XMLElemName=given-names; worx:protected=0</docVar>
  <docVar name="_elm000432">worx:ModifiedStatus=1; worx:NodeHeight=7; worx:XMLElemName=string-name; worx:protected=0</docVar>
  <docVar name="_elm000433">worx:ModifiedStatus=1; worx:NodeHeight=8; worx:XMLElemName=surname; worx:protected=0</docVar>
  <docVar name="_elm000434">worx:ModifiedStatus=1; worx:NodeHeight=7; worx:XMLElemName=x-after-name; worx:protected=0</docVar>
  <docVar name="_elm000435">worx:ModifiedStatus=1; worx:NodeHeight=8; worx:XMLElemName=given-names; worx:protected=0</docVar>
  <docVar name="_elm000436">worx:ModifiedStatus=1; worx:NodeHeight=7; worx:XMLElemName=string-name; worx:protected=0</docVar>
  <docVar name="_elm000437">worx:ModifiedStatus=1; worx:NodeHeight=8; worx:XMLElemName=surname; worx:protected=0</docVar>
  <docVar name="_elm000438">worx:ModifiedStatus=1; worx:NodeHeight=6; worx:XMLElemName=person-group; worx:protected=0</docVar>
  <docVar name="_elm000439">worx:ModifiedStatus=1; worx:NodeHeight=7; worx:XMLElemName=x-after-name; worx:protected=0</docVar>
  <docVar name="_elm00043a">worx:ModifiedStatus=1; worx:NodeHeight=6; worx:XMLElemName=article-title; worx:protected=0</docVar>
  <docVar name="_elm00043b">worx:ModifiedStatus=1; worx:NodeHeight=6; worx:XMLElemName=source; worx:protected=0</docVar>
  <docVar name="_elm00043c">worx:ModifiedStatus=1; worx:NodeHeight=6; worx:XMLElemName=broken-source; worx:protected=0</docVar>
  <docVar name="_elm00043d">worx:ModifiedStatus=1; worx:NodeHeight=6; worx:XMLElemName=unknown; worx:protected=0</docVar>
  <docVar name="_elm00043e">worx:ModifiedStatus=1; worx:NodeHeight=6; worx:XMLElemName=unknown; worx:protected=0</docVar>
  <docVar name="_elm00043f">worx:ModifiedStatus=1; worx:NodeHeight=6; worx:XMLElemName=volume; worx:protected=0</docVar>
  <docVar name="_elm000440">worx:ModifiedStatus=1; worx:NodeHeight=6; worx:XMLElemName=issue; worx:protected=0</docVar>
  <docVar name="_elm000441">worx:ModifiedStatus=1; worx:NodeHeight=6; worx:XMLElemName=fpage; worx:protected=0</docVar>
  <docVar name="_elm000442">worx:ModifiedStatus=1; worx:NodeHeight=6; worx:XMLElemName=lpage; worx:protected=0</docVar>
  <docVar name="_elm000443">worx:ModifiedStatus=1; worx:NodeHeight=5; worx:XMLElemName=mixed-citation; worx:protected=0</docVar>
  <docVar name="_elm000444">worx:ModifiedStatus=1; worx:NodeHeight=6; worx:XMLElemName=year; worx:protected=0</docVar>
  <docVar name="_elm000445">worx:ModifiedStatus=1; worx:NodeHeight=4; worx:XMLElemName=ref-for-periodical; worx:protected=0</docVar>
  <docVar name="_elm000446">worx:ModifiedStatus=1; worx:NodeHeight=5; worx:XMLElemName=label; worx:protected=0</docVar>
  <docVar name="_elm000447">worx:ModifiedStatus=1; worx:NodeHeight=8; worx:XMLElemName=given-names; worx:protected=0</docVar>
  <docVar name="_elm000448">worx:ModifiedStatus=1; worx:NodeHeight=7; worx:XMLElemName=string-name; worx:protected=0</docVar>
  <docVar name="_elm000449">worx:ModifiedStatus=1; worx:NodeHeight=8; worx:XMLElemName=surname; worx:protected=0</docVar>
  <docVar name="_elm00044a">worx:ModifiedStatus=1; worx:NodeHeight=7; worx:XMLElemName=x-after-name; worx:protected=0</docVar>
  <docVar name="_elm00044b">worx:ModifiedStatus=1; worx:NodeHeight=8; worx:XMLElemName=given-names; worx:protected=0</docVar>
  <docVar name="_elm00044c">worx:ModifiedStatus=1; worx:NodeHeight=7; worx:XMLElemName=string-name; worx:protected=0</docVar>
  <docVar name="_elm00044d">worx:ModifiedStatus=1; worx:NodeHeight=8; worx:XMLElemName=surname; worx:protected=0</docVar>
  <docVar name="_elm00044e">worx:ModifiedStatus=1; worx:NodeHeight=7; worx:XMLElemName=x-after-name; worx:protected=0</docVar>
  <docVar name="_elm00044f">worx:ModifiedStatus=1; worx:NodeHeight=8; worx:XMLElemName=given-names; worx:protected=0</docVar>
  <docVar name="_elm000450">worx:ModifiedStatus=1; worx:NodeHeight=7; worx:XMLElemName=string-name; worx:protected=0</docVar>
  <docVar name="_elm000451">worx:ModifiedStatus=1; worx:NodeHeight=8; worx:XMLElemName=surname; worx:protected=0</docVar>
  <docVar name="_elm000452">worx:ModifiedStatus=1; worx:NodeHeight=6; worx:XMLElemName=person-group; worx:protected=0</docVar>
  <docVar name="_elm000453">worx:ModifiedStatus=1; worx:NodeHeight=7; worx:XMLElemName=x-after-name; worx:protected=0</docVar>
  <docVar name="_elm000454">worx:ModifiedStatus=1; worx:NodeHeight=6; worx:XMLElemName=article-title; worx:protected=0</docVar>
  <docVar name="_elm000455">worx:ModifiedStatus=1; worx:NodeHeight=6; worx:XMLElemName=source; worx:protected=0</docVar>
  <docVar name="_elm000456">worx:ModifiedStatus=1; worx:NodeHeight=6; worx:XMLElemName=broken-source; worx:protected=0</docVar>
  <docVar name="_elm000457">worx:ModifiedStatus=1; worx:NodeHeight=6; worx:XMLElemName=unknown; worx:protected=0</docVar>
  <docVar name="_elm000458">worx:ModifiedStatus=1; worx:NodeHeight=6; worx:XMLElemName=unknown; worx:protected=0</docVar>
  <docVar name="_elm000459">worx:ModifiedStatus=1; worx:NodeHeight=6; worx:XMLElemName=volume; worx:protected=0</docVar>
  <docVar name="_elm00045a">worx:ModifiedStatus=1; worx:NodeHeight=6; worx:XMLElemName=issue; worx:protected=0</docVar>
  <docVar name="_elm00045b">worx:ModifiedStatus=1; worx:NodeHeight=6; worx:XMLElemName=fpage; worx:protected=0</docVar>
  <docVar name="_elm00045c">worx:ModifiedStatus=1; worx:NodeHeight=6; worx:XMLElemName=lpage; worx:protected=0</docVar>
  <docVar name="_elm00045d">worx:ModifiedStatus=1; worx:NodeHeight=6; worx:XMLElemName=year; worx:protected=0</docVar>
  <docVar name="_elm00045e">worx:ModifiedStatus=1; worx:NodeHeight=5; worx:XMLElemName=mixed-citation; worx:protected=0</docVar>
  <docVar name="_elm00045f">worx:ModifiedStatus=1; worx:NodeHeight=6; worx:XMLElemName=x-citation-end; worx:protected=0</docVar>
  <docVar name="_elm000460">worx:ModifiedStatus=1; worx:NodeHeight=4; worx:XMLElemName=ref-for-periodical; worx:protected=0</docVar>
  <docVar name="_elm000461">worx:ModifiedStatus=1; worx:NodeHeight=5; worx:XMLElemName=label; worx:protected=0</docVar>
  <docVar name="_elm000462">worx:ModifiedStatus=1; worx:NodeHeight=8; worx:XMLElemName=given-names; worx:protected=0</docVar>
  <docVar name="_elm000463">worx:ModifiedStatus=1; worx:NodeHeight=7; worx:XMLElemName=string-name; worx:protected=0</docVar>
  <docVar name="_elm000464">worx:ModifiedStatus=1; worx:NodeHeight=8; worx:XMLElemName=surname; worx:protected=0</docVar>
  <docVar name="_elm000465">worx:ModifiedStatus=1; worx:NodeHeight=7; worx:XMLElemName=x-after-name; worx:protected=0</docVar>
  <docVar name="_elm000466">worx:ModifiedStatus=1; worx:NodeHeight=8; worx:XMLElemName=given-names; worx:protected=0</docVar>
  <docVar name="_elm000467">worx:ModifiedStatus=1; worx:NodeHeight=7; worx:XMLElemName=string-name; worx:protected=0</docVar>
  <docVar name="_elm000468">worx:ModifiedStatus=1; worx:NodeHeight=8; worx:XMLElemName=surname; worx:protected=0</docVar>
  <docVar name="_elm000469">worx:ModifiedStatus=1; worx:NodeHeight=7; worx:XMLElemName=x-after-name; worx:protected=0</docVar>
  <docVar name="_elm00046a">worx:ModifiedStatus=1; worx:NodeHeight=8; worx:XMLElemName=given-names; worx:protected=0</docVar>
  <docVar name="_elm00046b">worx:ModifiedStatus=1; worx:NodeHeight=7; worx:XMLElemName=string-name; worx:protected=0</docVar>
  <docVar name="_elm00046c">worx:ModifiedStatus=1; worx:NodeHeight=8; worx:XMLElemName=surname; worx:protected=0</docVar>
  <docVar name="_elm00046d">worx:ModifiedStatus=1; worx:NodeHeight=6; worx:XMLElemName=person-group; worx:protected=0</docVar>
  <docVar name="_elm00046e">worx:ModifiedStatus=1; worx:NodeHeight=7; worx:XMLElemName=x-after-name; worx:protected=0</docVar>
  <docVar name="_elm00046f">worx:ModifiedStatus=1; worx:NodeHeight=6; worx:XMLElemName=article-title; worx:protected=0</docVar>
  <docVar name="_elm000470">worx:ModifiedStatus=1; worx:NodeHeight=6; worx:XMLElemName=source; worx:protected=0</docVar>
  <docVar name="_elm000471">worx:ModifiedStatus=1; worx:NodeHeight=6; worx:XMLElemName=volume; worx:protected=0</docVar>
  <docVar name="_elm000472">worx:ModifiedStatus=1; worx:NodeHeight=6; worx:XMLElemName=fpage; worx:protected=0</docVar>
  <docVar name="_elm000473">worx:ModifiedStatus=1; worx:NodeHeight=6; worx:XMLElemName=lpage; worx:protected=0</docVar>
  <docVar name="_elm000474">worx:ModifiedStatus=1; worx:NodeHeight=6; worx:XMLElemName=year; worx:protected=0</docVar>
  <docVar name="_elm000475">worx:ModifiedStatus=1; worx:NodeHeight=5; worx:XMLElemName=mixed-citation; worx:protected=0</docVar>
  <docVar name="_elm000476">worx:ModifiedStatus=1; worx:NodeHeight=6; worx:XMLElemName=x-citation-end; worx:protected=0</docVar>
  <docVar name="_elm000477">worx:ModifiedStatus=1; worx:NodeHeight=4; worx:XMLElemName=ref-for-periodical; worx:protected=0</docVar>
  <docVar name="_elm000478">worx:ModifiedStatus=1; worx:NodeHeight=5; worx:XMLElemName=label; worx:protected=0</docVar>
  <docVar name="_elm000479">worx:ModifiedStatus=1; worx:NodeHeight=8; worx:XMLElemName=given-names; worx:protected=0</docVar>
  <docVar name="_elm00047a">worx:ModifiedStatus=1; worx:NodeHeight=7; worx:XMLElemName=string-name; worx:protected=0</docVar>
  <docVar name="_elm00047b">worx:ModifiedStatus=1; worx:NodeHeight=8; worx:XMLElemName=surname; worx:protected=0</docVar>
  <docVar name="_elm00047c">worx:ModifiedStatus=1; worx:NodeHeight=6; worx:XMLElemName=person-group; worx:protected=0</docVar>
  <docVar name="_elm00047d">worx:ModifiedStatus=1; worx:NodeHeight=7; worx:XMLElemName=x-after-name; worx:protected=0</docVar>
  <docVar name="_elm00047e">worx:ModifiedStatus=1; worx:NodeHeight=6; worx:XMLElemName=article-title; worx:protected=0</docVar>
  <docVar name="_elm00047f">worx:ModifiedStatus=1; worx:NodeHeight=6; worx:XMLElemName=source; worx:protected=0</docVar>
  <docVar name="_elm000480">worx:ModifiedStatus=1; worx:NodeHeight=6; worx:XMLElemName=volume; worx:protected=0</docVar>
  <docVar name="_elm000481">worx:ModifiedStatus=1; worx:NodeHeight=6; worx:XMLElemName=issue; worx:protected=0</docVar>
  <docVar name="_elm000482">worx:ModifiedStatus=1; worx:NodeHeight=6; worx:XMLElemName=fpage; worx:protected=0</docVar>
  <docVar name="_elm000483">worx:ModifiedStatus=1; worx:NodeHeight=6; worx:XMLElemName=lpage; worx:protected=0</docVar>
  <docVar name="_elm000484">worx:ModifiedStatus=1; worx:NodeHeight=6; worx:XMLElemName=year; worx:protected=0</docVar>
  <docVar name="_elm000485">worx:ModifiedStatus=1; worx:NodeHeight=5; worx:XMLElemName=mixed-citation; worx:protected=0</docVar>
  <docVar name="_elm000486">worx:ModifiedStatus=1; worx:NodeHeight=6; worx:XMLElemName=x-citation-end; worx:protected=0</docVar>
  <docVar name="_elm000487">worx:ModifiedStatus=1; worx:NodeHeight=4; worx:XMLElemName=ref-for-periodical; worx:protected=0</docVar>
  <docVar name="_elm000488">worx:ModifiedStatus=1; worx:NodeHeight=5; worx:XMLElemName=label; worx:protected=0</docVar>
  <docVar name="_elm000489">worx:ModifiedStatus=1; worx:NodeHeight=8; worx:XMLElemName=given-names; worx:protected=0</docVar>
  <docVar name="_elm00048a">worx:ModifiedStatus=1; worx:NodeHeight=7; worx:XMLElemName=string-name; worx:protected=0</docVar>
  <docVar name="_elm00048b">worx:ModifiedStatus=1; worx:NodeHeight=8; worx:XMLElemName=surname; worx:protected=0</docVar>
  <docVar name="_elm00048c">worx:ModifiedStatus=1; worx:NodeHeight=7; worx:XMLElemName=x-after-name; worx:protected=0</docVar>
  <docVar name="_elm00048d">worx:ModifiedStatus=1; worx:NodeHeight=8; worx:XMLElemName=given-names; worx:protected=0</docVar>
  <docVar name="_elm00048e">worx:ModifiedStatus=1; worx:NodeHeight=7; worx:XMLElemName=string-name; worx:protected=0</docVar>
  <docVar name="_elm00048f">worx:ModifiedStatus=1; worx:NodeHeight=8; worx:XMLElemName=surname; worx:protected=0</docVar>
  <docVar name="_elm000490">worx:ModifiedStatus=1; worx:NodeHeight=7; worx:XMLElemName=x-after-name; worx:protected=0</docVar>
  <docVar name="_elm000491">worx:ModifiedStatus=1; worx:NodeHeight=8; worx:XMLElemName=given-names; worx:protected=0</docVar>
  <docVar name="_elm000492">worx:ModifiedStatus=1; worx:NodeHeight=7; worx:XMLElemName=string-name; worx:protected=0</docVar>
  <docVar name="_elm000493">worx:ModifiedStatus=1; worx:NodeHeight=8; worx:XMLElemName=surname; worx:protected=0</docVar>
  <docVar name="_elm000494">worx:ModifiedStatus=1; worx:NodeHeight=6; worx:XMLElemName=person-group; worx:protected=0</docVar>
  <docVar name="_elm000495">worx:ModifiedStatus=1; worx:NodeHeight=7; worx:XMLElemName=x-after-name; worx:protected=0</docVar>
  <docVar name="_elm000496">worx:ModifiedStatus=1; worx:NodeHeight=6; worx:XMLElemName=article-title; worx:protected=0</docVar>
  <docVar name="_elm000497">worx:ModifiedStatus=1; worx:NodeHeight=6; worx:XMLElemName=source; worx:protected=0</docVar>
  <docVar name="_elm000498">worx:ModifiedStatus=1; worx:NodeHeight=6; worx:XMLElemName=volume; worx:protected=0</docVar>
  <docVar name="_elm000499">worx:ModifiedStatus=1; worx:NodeHeight=6; worx:XMLElemName=volume; worx:protected=0</docVar>
  <docVar name="_elm00049a">worx:ModifiedStatus=1; worx:NodeHeight=6; worx:XMLElemName=issue; worx:protected=0</docVar>
  <docVar name="_elm00049b">worx:ModifiedStatus=1; worx:NodeHeight=6; worx:XMLElemName=fpage; worx:protected=0</docVar>
  <docVar name="_elm00049c">worx:ModifiedStatus=1; worx:NodeHeight=6; worx:XMLElemName=lpage; worx:protected=0</docVar>
  <docVar name="_elm00049d">worx:ModifiedStatus=1; worx:NodeHeight=6; worx:XMLElemName=year; worx:protected=0</docVar>
  <docVar name="_elm00049e">worx:ModifiedStatus=1; worx:NodeHeight=5; worx:XMLElemName=mixed-citation; worx:protected=0</docVar>
  <docVar name="_elm00049f">worx:ModifiedStatus=1; worx:NodeHeight=6; worx:XMLElemName=x-citation-end; worx:protected=0</docVar>
  <docVar name="_elm0004a0">worx:ModifiedStatus=0; worx:NodeHeight=4; worx:XMLElemName=ref-for-periodical; worx:protected=0</docVar>
  <docVar name="_elm0004a1">worx:ModifiedStatus=0; worx:NodeHeight=5; worx:XMLElemName=mixed-citation; worx:protected=0</docVar>
  <docVar name="_pic000000">href=..will%20be%20filled%20automatically..; worx:ModifiedStatus=1; worx:NodeHeight=3; worx:XMLElemName=graphic; worx:protected=0</docVar>
  <docVar name="_pic000001">href=..will%20be%20filled%20automatically..; worx:ModifiedStatus=1; worx:NodeHeight=3; worx:XMLElemName=graphic; worx:protected=0</docVar>
  <docVar name="_pic000002">href=..will%20be%20filled%20automatically..; worx:ModifiedStatus=1; worx:NodeHeight=3; worx:XMLElemName=graphic; worx:protected=0</docVar>
  <docVar name="_pic000003">href=..will%20be%20filled%20automatically..; worx:ModifiedStatus=1; worx:NodeHeight=3; worx:XMLElemName=graphic; worx:protected=0</docVar>
  <docVar name="_pic000004">href=..will%20be%20filled%20automatically..; worx:ModifiedStatus=1; worx:NodeHeight=3; worx:XMLElemName=graphic; worx:protected=0</docVar>
  <docVar name="_pic000005">href=..will%20be%20filled%20automatically..; worx:ModifiedStatus=1; worx:NodeHeight=3; worx:XMLElemName=graphic; worx:protected=0</docVar>
  <docVar name="_pic000006">href=..will%20be%20filled%20automatically..; worx:ModifiedStatus=1; worx:NodeHeight=3; worx:XMLElemName=graphic; worx:protected=0</docVar>
  <docVar name="_pic000007">href=..will%20be%20filled%20automatically..; worx:ModifiedStatus=1; worx:NodeHeight=3; worx:XMLElemName=graphic; worx:protected=0</docVar>
  <docVar name="_pic000008">href=..will%20be%20filled%20automatically..; worx:ModifiedStatus=1; worx:NodeHeight=3; worx:XMLElemName=graphic; worx:protected=0</docVar>
  <docVar name="_pic000009">href=..will%20be%20filled%20automatically..; worx:ModifiedStatus=0; worx:NodeHeight=3; worx:XMLElemName=graphic; worx:protected=0</docVar>
  <docVar name="_worx:BMIndexCounters">ank=0; elm=4a2; hlink=0; lit=0; lst=0; pic=0a; tbl=0</docVar>
  <docVar name="DocTypeName">JATS</docVar>
</docVars>
</file>

<file path=customXml/itemProps1.xml><?xml version="1.0" encoding="utf-8"?>
<ds:datastoreItem xmlns:ds="http://schemas.openxmlformats.org/officeDocument/2006/customXml" ds:itemID="{C7C85502-C74E-47FB-862A-D0A2B1C073AD}">
  <ds:schemaRefs>
    <ds:schemaRef ds:uri="http://schemas.openxmlformats.org/officeDocument/2006/bibliography"/>
  </ds:schemaRefs>
</ds:datastoreItem>
</file>

<file path=customXml/itemProps2.xml><?xml version="1.0" encoding="utf-8"?>
<ds:datastoreItem xmlns:ds="http://schemas.openxmlformats.org/officeDocument/2006/customXml" ds:itemID="{A04E9994-CDA9-40FB-828B-AB3AA570B7F0}">
  <ds:schemaRefs/>
</ds:datastoreItem>
</file>

<file path=docProps/app.xml><?xml version="1.0" encoding="utf-8"?>
<Properties xmlns="http://schemas.openxmlformats.org/officeDocument/2006/extended-properties" xmlns:vt="http://schemas.openxmlformats.org/officeDocument/2006/docPropsVTypes">
  <Template>JATS.dotm</Template>
  <TotalTime>0</TotalTime>
  <Pages>8</Pages>
  <Words>4837</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32344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Ictect</cp:lastModifiedBy>
  <cp:revision>2</cp:revision>
  <cp:lastPrinted>2017-01-21T11:25:00Z</cp:lastPrinted>
  <dcterms:created xsi:type="dcterms:W3CDTF">2025-03-03T07:23:00Z</dcterms:created>
  <dcterms:modified xsi:type="dcterms:W3CDTF">2025-03-03T07:23:00Z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tion_Format">
    <vt:lpwstr>Numbers in Parenthesis</vt:lpwstr>
  </property>
  <property fmtid="{D5CDD505-2E9C-101B-9397-08002B2CF9AE}" pid="3" name="worx:DocTypeName">
    <vt:lpwstr>JATS</vt:lpwstr>
  </property>
</Properties>
</file>